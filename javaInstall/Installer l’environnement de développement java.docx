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D728" w14:textId="68B02604" w:rsidR="00D954F4" w:rsidRDefault="00D954F4" w:rsidP="00D954F4">
      <w:pPr>
        <w:rPr>
          <w:rFonts w:asciiTheme="majorBidi" w:eastAsiaTheme="majorEastAsia" w:hAnsiTheme="majorBidi" w:cstheme="majorBidi"/>
          <w:b/>
          <w:bCs/>
          <w:spacing w:val="-10"/>
          <w:kern w:val="28"/>
          <w:sz w:val="40"/>
          <w:szCs w:val="44"/>
        </w:rPr>
      </w:pPr>
      <w:r w:rsidRPr="00D954F4">
        <w:rPr>
          <w:rFonts w:asciiTheme="majorBidi" w:eastAsiaTheme="majorEastAsia" w:hAnsiTheme="majorBidi" w:cstheme="majorBidi"/>
          <w:b/>
          <w:bCs/>
          <w:spacing w:val="-10"/>
          <w:kern w:val="28"/>
          <w:sz w:val="40"/>
          <w:szCs w:val="44"/>
        </w:rPr>
        <w:t>Install</w:t>
      </w:r>
      <w:r w:rsidR="006F4FD4">
        <w:rPr>
          <w:rFonts w:asciiTheme="majorBidi" w:eastAsiaTheme="majorEastAsia" w:hAnsiTheme="majorBidi" w:cstheme="majorBidi"/>
          <w:b/>
          <w:bCs/>
          <w:spacing w:val="-10"/>
          <w:kern w:val="28"/>
          <w:sz w:val="40"/>
          <w:szCs w:val="44"/>
        </w:rPr>
        <w:t>er</w:t>
      </w:r>
      <w:r w:rsidRPr="00D954F4">
        <w:rPr>
          <w:rFonts w:asciiTheme="majorBidi" w:eastAsiaTheme="majorEastAsia" w:hAnsiTheme="majorBidi" w:cstheme="majorBidi"/>
          <w:b/>
          <w:bCs/>
          <w:spacing w:val="-10"/>
          <w:kern w:val="28"/>
          <w:sz w:val="40"/>
          <w:szCs w:val="44"/>
        </w:rPr>
        <w:t xml:space="preserve"> l’environnement de développement java</w:t>
      </w:r>
    </w:p>
    <w:p w14:paraId="50D04D78" w14:textId="77777777" w:rsidR="00D954F4" w:rsidRPr="00D954F4" w:rsidRDefault="00D954F4" w:rsidP="00D954F4">
      <w:pPr>
        <w:rPr>
          <w:sz w:val="14"/>
          <w:szCs w:val="14"/>
        </w:rPr>
      </w:pPr>
    </w:p>
    <w:p w14:paraId="4AE9A8F6" w14:textId="4E0710D8" w:rsidR="004D5816" w:rsidRDefault="00B338FD">
      <w:pPr>
        <w:pStyle w:val="TM1"/>
        <w:tabs>
          <w:tab w:val="right" w:leader="hyphen" w:pos="9062"/>
        </w:tabs>
        <w:rPr>
          <w:rFonts w:eastAsiaTheme="minorEastAsia" w:cstheme="minorBidi"/>
          <w:b w:val="0"/>
          <w:bCs w:val="0"/>
          <w:caps w:val="0"/>
          <w:noProof/>
          <w:sz w:val="22"/>
          <w:szCs w:val="22"/>
          <w:lang w:eastAsia="fr-FR"/>
        </w:rPr>
      </w:pPr>
      <w:r>
        <w:fldChar w:fldCharType="begin"/>
      </w:r>
      <w:r>
        <w:instrText xml:space="preserve"> TOC \o "1-6" \h \z \u </w:instrText>
      </w:r>
      <w:r>
        <w:fldChar w:fldCharType="separate"/>
      </w:r>
      <w:hyperlink w:anchor="_Toc109843333" w:history="1">
        <w:r w:rsidR="004D5816" w:rsidRPr="00D54260">
          <w:rPr>
            <w:rStyle w:val="Lienhypertexte"/>
            <w:noProof/>
          </w:rPr>
          <w:t>1. Prolégomènes</w:t>
        </w:r>
        <w:r w:rsidR="004D5816">
          <w:rPr>
            <w:noProof/>
            <w:webHidden/>
          </w:rPr>
          <w:tab/>
        </w:r>
        <w:r w:rsidR="004D5816">
          <w:rPr>
            <w:noProof/>
            <w:webHidden/>
          </w:rPr>
          <w:fldChar w:fldCharType="begin"/>
        </w:r>
        <w:r w:rsidR="004D5816">
          <w:rPr>
            <w:noProof/>
            <w:webHidden/>
          </w:rPr>
          <w:instrText xml:space="preserve"> PAGEREF _Toc109843333 \h </w:instrText>
        </w:r>
        <w:r w:rsidR="004D5816">
          <w:rPr>
            <w:noProof/>
            <w:webHidden/>
          </w:rPr>
        </w:r>
        <w:r w:rsidR="004D5816">
          <w:rPr>
            <w:noProof/>
            <w:webHidden/>
          </w:rPr>
          <w:fldChar w:fldCharType="separate"/>
        </w:r>
        <w:r w:rsidR="004D5816">
          <w:rPr>
            <w:noProof/>
            <w:webHidden/>
          </w:rPr>
          <w:t>2</w:t>
        </w:r>
        <w:r w:rsidR="004D5816">
          <w:rPr>
            <w:noProof/>
            <w:webHidden/>
          </w:rPr>
          <w:fldChar w:fldCharType="end"/>
        </w:r>
      </w:hyperlink>
    </w:p>
    <w:p w14:paraId="0103C26F" w14:textId="4D495AEB" w:rsidR="004D5816" w:rsidRDefault="004D5816">
      <w:pPr>
        <w:pStyle w:val="TM2"/>
        <w:tabs>
          <w:tab w:val="right" w:leader="hyphen" w:pos="9062"/>
        </w:tabs>
        <w:rPr>
          <w:rFonts w:eastAsiaTheme="minorEastAsia" w:cstheme="minorBidi"/>
          <w:smallCaps w:val="0"/>
          <w:noProof/>
          <w:sz w:val="22"/>
          <w:szCs w:val="22"/>
          <w:lang w:eastAsia="fr-FR"/>
        </w:rPr>
      </w:pPr>
      <w:hyperlink w:anchor="_Toc109843334" w:history="1">
        <w:r w:rsidRPr="00D54260">
          <w:rPr>
            <w:rStyle w:val="Lienhypertexte"/>
            <w:noProof/>
          </w:rPr>
          <w:t>1.1. Héritage</w:t>
        </w:r>
        <w:r>
          <w:rPr>
            <w:noProof/>
            <w:webHidden/>
          </w:rPr>
          <w:tab/>
        </w:r>
        <w:r>
          <w:rPr>
            <w:noProof/>
            <w:webHidden/>
          </w:rPr>
          <w:fldChar w:fldCharType="begin"/>
        </w:r>
        <w:r>
          <w:rPr>
            <w:noProof/>
            <w:webHidden/>
          </w:rPr>
          <w:instrText xml:space="preserve"> PAGEREF _Toc109843334 \h </w:instrText>
        </w:r>
        <w:r>
          <w:rPr>
            <w:noProof/>
            <w:webHidden/>
          </w:rPr>
        </w:r>
        <w:r>
          <w:rPr>
            <w:noProof/>
            <w:webHidden/>
          </w:rPr>
          <w:fldChar w:fldCharType="separate"/>
        </w:r>
        <w:r>
          <w:rPr>
            <w:noProof/>
            <w:webHidden/>
          </w:rPr>
          <w:t>2</w:t>
        </w:r>
        <w:r>
          <w:rPr>
            <w:noProof/>
            <w:webHidden/>
          </w:rPr>
          <w:fldChar w:fldCharType="end"/>
        </w:r>
      </w:hyperlink>
    </w:p>
    <w:p w14:paraId="0846C05E" w14:textId="711B32F0" w:rsidR="004D5816" w:rsidRDefault="004D5816">
      <w:pPr>
        <w:pStyle w:val="TM2"/>
        <w:tabs>
          <w:tab w:val="right" w:leader="hyphen" w:pos="9062"/>
        </w:tabs>
        <w:rPr>
          <w:rFonts w:eastAsiaTheme="minorEastAsia" w:cstheme="minorBidi"/>
          <w:smallCaps w:val="0"/>
          <w:noProof/>
          <w:sz w:val="22"/>
          <w:szCs w:val="22"/>
          <w:lang w:eastAsia="fr-FR"/>
        </w:rPr>
      </w:pPr>
      <w:hyperlink w:anchor="_Toc109843335" w:history="1">
        <w:r w:rsidRPr="00D54260">
          <w:rPr>
            <w:rStyle w:val="Lienhypertexte"/>
            <w:noProof/>
          </w:rPr>
          <w:t>1.2. Compilations d’un programme</w:t>
        </w:r>
        <w:r>
          <w:rPr>
            <w:noProof/>
            <w:webHidden/>
          </w:rPr>
          <w:tab/>
        </w:r>
        <w:r>
          <w:rPr>
            <w:noProof/>
            <w:webHidden/>
          </w:rPr>
          <w:fldChar w:fldCharType="begin"/>
        </w:r>
        <w:r>
          <w:rPr>
            <w:noProof/>
            <w:webHidden/>
          </w:rPr>
          <w:instrText xml:space="preserve"> PAGEREF _Toc109843335 \h </w:instrText>
        </w:r>
        <w:r>
          <w:rPr>
            <w:noProof/>
            <w:webHidden/>
          </w:rPr>
        </w:r>
        <w:r>
          <w:rPr>
            <w:noProof/>
            <w:webHidden/>
          </w:rPr>
          <w:fldChar w:fldCharType="separate"/>
        </w:r>
        <w:r>
          <w:rPr>
            <w:noProof/>
            <w:webHidden/>
          </w:rPr>
          <w:t>3</w:t>
        </w:r>
        <w:r>
          <w:rPr>
            <w:noProof/>
            <w:webHidden/>
          </w:rPr>
          <w:fldChar w:fldCharType="end"/>
        </w:r>
      </w:hyperlink>
    </w:p>
    <w:p w14:paraId="1D4E97CA" w14:textId="4B6D7659"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36" w:history="1">
        <w:r w:rsidRPr="00D54260">
          <w:rPr>
            <w:rStyle w:val="Lienhypertexte"/>
            <w:noProof/>
          </w:rPr>
          <w:t>1.2.1. Compilation classique d’un programme</w:t>
        </w:r>
        <w:r>
          <w:rPr>
            <w:noProof/>
            <w:webHidden/>
          </w:rPr>
          <w:tab/>
        </w:r>
        <w:r>
          <w:rPr>
            <w:noProof/>
            <w:webHidden/>
          </w:rPr>
          <w:fldChar w:fldCharType="begin"/>
        </w:r>
        <w:r>
          <w:rPr>
            <w:noProof/>
            <w:webHidden/>
          </w:rPr>
          <w:instrText xml:space="preserve"> PAGEREF _Toc109843336 \h </w:instrText>
        </w:r>
        <w:r>
          <w:rPr>
            <w:noProof/>
            <w:webHidden/>
          </w:rPr>
        </w:r>
        <w:r>
          <w:rPr>
            <w:noProof/>
            <w:webHidden/>
          </w:rPr>
          <w:fldChar w:fldCharType="separate"/>
        </w:r>
        <w:r>
          <w:rPr>
            <w:noProof/>
            <w:webHidden/>
          </w:rPr>
          <w:t>3</w:t>
        </w:r>
        <w:r>
          <w:rPr>
            <w:noProof/>
            <w:webHidden/>
          </w:rPr>
          <w:fldChar w:fldCharType="end"/>
        </w:r>
      </w:hyperlink>
    </w:p>
    <w:p w14:paraId="6B21E3DA" w14:textId="3BFFA512" w:rsidR="004D5816" w:rsidRDefault="004D5816">
      <w:pPr>
        <w:pStyle w:val="TM4"/>
        <w:tabs>
          <w:tab w:val="right" w:leader="hyphen" w:pos="9062"/>
        </w:tabs>
        <w:rPr>
          <w:rFonts w:eastAsiaTheme="minorEastAsia" w:cstheme="minorBidi"/>
          <w:noProof/>
          <w:sz w:val="22"/>
          <w:szCs w:val="22"/>
          <w:lang w:eastAsia="fr-FR"/>
        </w:rPr>
      </w:pPr>
      <w:hyperlink w:anchor="_Toc109843337" w:history="1">
        <w:r w:rsidRPr="00D54260">
          <w:rPr>
            <w:rStyle w:val="Lienhypertexte"/>
            <w:noProof/>
          </w:rPr>
          <w:t>1.2.1.1. La compilation classique</w:t>
        </w:r>
        <w:r>
          <w:rPr>
            <w:noProof/>
            <w:webHidden/>
          </w:rPr>
          <w:tab/>
        </w:r>
        <w:r>
          <w:rPr>
            <w:noProof/>
            <w:webHidden/>
          </w:rPr>
          <w:fldChar w:fldCharType="begin"/>
        </w:r>
        <w:r>
          <w:rPr>
            <w:noProof/>
            <w:webHidden/>
          </w:rPr>
          <w:instrText xml:space="preserve"> PAGEREF _Toc109843337 \h </w:instrText>
        </w:r>
        <w:r>
          <w:rPr>
            <w:noProof/>
            <w:webHidden/>
          </w:rPr>
        </w:r>
        <w:r>
          <w:rPr>
            <w:noProof/>
            <w:webHidden/>
          </w:rPr>
          <w:fldChar w:fldCharType="separate"/>
        </w:r>
        <w:r>
          <w:rPr>
            <w:noProof/>
            <w:webHidden/>
          </w:rPr>
          <w:t>3</w:t>
        </w:r>
        <w:r>
          <w:rPr>
            <w:noProof/>
            <w:webHidden/>
          </w:rPr>
          <w:fldChar w:fldCharType="end"/>
        </w:r>
      </w:hyperlink>
    </w:p>
    <w:p w14:paraId="0E2F24FC" w14:textId="5D3B4FEE" w:rsidR="004D5816" w:rsidRDefault="004D5816">
      <w:pPr>
        <w:pStyle w:val="TM4"/>
        <w:tabs>
          <w:tab w:val="right" w:leader="hyphen" w:pos="9062"/>
        </w:tabs>
        <w:rPr>
          <w:rFonts w:eastAsiaTheme="minorEastAsia" w:cstheme="minorBidi"/>
          <w:noProof/>
          <w:sz w:val="22"/>
          <w:szCs w:val="22"/>
          <w:lang w:eastAsia="fr-FR"/>
        </w:rPr>
      </w:pPr>
      <w:hyperlink w:anchor="_Toc109843338" w:history="1">
        <w:r w:rsidRPr="00D54260">
          <w:rPr>
            <w:rStyle w:val="Lienhypertexte"/>
            <w:noProof/>
          </w:rPr>
          <w:t>1.2.1.2. La compilation avec l’exemple du C</w:t>
        </w:r>
        <w:r>
          <w:rPr>
            <w:noProof/>
            <w:webHidden/>
          </w:rPr>
          <w:tab/>
        </w:r>
        <w:r>
          <w:rPr>
            <w:noProof/>
            <w:webHidden/>
          </w:rPr>
          <w:fldChar w:fldCharType="begin"/>
        </w:r>
        <w:r>
          <w:rPr>
            <w:noProof/>
            <w:webHidden/>
          </w:rPr>
          <w:instrText xml:space="preserve"> PAGEREF _Toc109843338 \h </w:instrText>
        </w:r>
        <w:r>
          <w:rPr>
            <w:noProof/>
            <w:webHidden/>
          </w:rPr>
        </w:r>
        <w:r>
          <w:rPr>
            <w:noProof/>
            <w:webHidden/>
          </w:rPr>
          <w:fldChar w:fldCharType="separate"/>
        </w:r>
        <w:r>
          <w:rPr>
            <w:noProof/>
            <w:webHidden/>
          </w:rPr>
          <w:t>3</w:t>
        </w:r>
        <w:r>
          <w:rPr>
            <w:noProof/>
            <w:webHidden/>
          </w:rPr>
          <w:fldChar w:fldCharType="end"/>
        </w:r>
      </w:hyperlink>
    </w:p>
    <w:p w14:paraId="41AAA04D" w14:textId="3B267C45"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39" w:history="1">
        <w:r w:rsidRPr="00D54260">
          <w:rPr>
            <w:rStyle w:val="Lienhypertexte"/>
            <w:noProof/>
          </w:rPr>
          <w:t>1.2.2. Java est un langage compilé et interprété</w:t>
        </w:r>
        <w:r>
          <w:rPr>
            <w:noProof/>
            <w:webHidden/>
          </w:rPr>
          <w:tab/>
        </w:r>
        <w:r>
          <w:rPr>
            <w:noProof/>
            <w:webHidden/>
          </w:rPr>
          <w:fldChar w:fldCharType="begin"/>
        </w:r>
        <w:r>
          <w:rPr>
            <w:noProof/>
            <w:webHidden/>
          </w:rPr>
          <w:instrText xml:space="preserve"> PAGEREF _Toc109843339 \h </w:instrText>
        </w:r>
        <w:r>
          <w:rPr>
            <w:noProof/>
            <w:webHidden/>
          </w:rPr>
        </w:r>
        <w:r>
          <w:rPr>
            <w:noProof/>
            <w:webHidden/>
          </w:rPr>
          <w:fldChar w:fldCharType="separate"/>
        </w:r>
        <w:r>
          <w:rPr>
            <w:noProof/>
            <w:webHidden/>
          </w:rPr>
          <w:t>5</w:t>
        </w:r>
        <w:r>
          <w:rPr>
            <w:noProof/>
            <w:webHidden/>
          </w:rPr>
          <w:fldChar w:fldCharType="end"/>
        </w:r>
      </w:hyperlink>
    </w:p>
    <w:p w14:paraId="49D4921F" w14:textId="46B25366" w:rsidR="004D5816" w:rsidRDefault="004D5816">
      <w:pPr>
        <w:pStyle w:val="TM4"/>
        <w:tabs>
          <w:tab w:val="right" w:leader="hyphen" w:pos="9062"/>
        </w:tabs>
        <w:rPr>
          <w:rFonts w:eastAsiaTheme="minorEastAsia" w:cstheme="minorBidi"/>
          <w:noProof/>
          <w:sz w:val="22"/>
          <w:szCs w:val="22"/>
          <w:lang w:eastAsia="fr-FR"/>
        </w:rPr>
      </w:pPr>
      <w:hyperlink w:anchor="_Toc109843340" w:history="1">
        <w:r w:rsidRPr="00D54260">
          <w:rPr>
            <w:rStyle w:val="Lienhypertexte"/>
            <w:noProof/>
          </w:rPr>
          <w:t>1.2.2.1. Compilation et interprétation du langage Java</w:t>
        </w:r>
        <w:r>
          <w:rPr>
            <w:noProof/>
            <w:webHidden/>
          </w:rPr>
          <w:tab/>
        </w:r>
        <w:r>
          <w:rPr>
            <w:noProof/>
            <w:webHidden/>
          </w:rPr>
          <w:fldChar w:fldCharType="begin"/>
        </w:r>
        <w:r>
          <w:rPr>
            <w:noProof/>
            <w:webHidden/>
          </w:rPr>
          <w:instrText xml:space="preserve"> PAGEREF _Toc109843340 \h </w:instrText>
        </w:r>
        <w:r>
          <w:rPr>
            <w:noProof/>
            <w:webHidden/>
          </w:rPr>
        </w:r>
        <w:r>
          <w:rPr>
            <w:noProof/>
            <w:webHidden/>
          </w:rPr>
          <w:fldChar w:fldCharType="separate"/>
        </w:r>
        <w:r>
          <w:rPr>
            <w:noProof/>
            <w:webHidden/>
          </w:rPr>
          <w:t>5</w:t>
        </w:r>
        <w:r>
          <w:rPr>
            <w:noProof/>
            <w:webHidden/>
          </w:rPr>
          <w:fldChar w:fldCharType="end"/>
        </w:r>
      </w:hyperlink>
    </w:p>
    <w:p w14:paraId="7AF69B88" w14:textId="0A9A6335" w:rsidR="004D5816" w:rsidRDefault="004D5816">
      <w:pPr>
        <w:pStyle w:val="TM4"/>
        <w:tabs>
          <w:tab w:val="right" w:leader="hyphen" w:pos="9062"/>
        </w:tabs>
        <w:rPr>
          <w:rFonts w:eastAsiaTheme="minorEastAsia" w:cstheme="minorBidi"/>
          <w:noProof/>
          <w:sz w:val="22"/>
          <w:szCs w:val="22"/>
          <w:lang w:eastAsia="fr-FR"/>
        </w:rPr>
      </w:pPr>
      <w:hyperlink w:anchor="_Toc109843341" w:history="1">
        <w:r w:rsidRPr="00D54260">
          <w:rPr>
            <w:rStyle w:val="Lienhypertexte"/>
            <w:noProof/>
          </w:rPr>
          <w:t>1.2.2.2. Audience du langage Java</w:t>
        </w:r>
        <w:r>
          <w:rPr>
            <w:noProof/>
            <w:webHidden/>
          </w:rPr>
          <w:tab/>
        </w:r>
        <w:r>
          <w:rPr>
            <w:noProof/>
            <w:webHidden/>
          </w:rPr>
          <w:fldChar w:fldCharType="begin"/>
        </w:r>
        <w:r>
          <w:rPr>
            <w:noProof/>
            <w:webHidden/>
          </w:rPr>
          <w:instrText xml:space="preserve"> PAGEREF _Toc109843341 \h </w:instrText>
        </w:r>
        <w:r>
          <w:rPr>
            <w:noProof/>
            <w:webHidden/>
          </w:rPr>
        </w:r>
        <w:r>
          <w:rPr>
            <w:noProof/>
            <w:webHidden/>
          </w:rPr>
          <w:fldChar w:fldCharType="separate"/>
        </w:r>
        <w:r>
          <w:rPr>
            <w:noProof/>
            <w:webHidden/>
          </w:rPr>
          <w:t>7</w:t>
        </w:r>
        <w:r>
          <w:rPr>
            <w:noProof/>
            <w:webHidden/>
          </w:rPr>
          <w:fldChar w:fldCharType="end"/>
        </w:r>
      </w:hyperlink>
    </w:p>
    <w:p w14:paraId="61B99C4D" w14:textId="219B14D2" w:rsidR="004D5816" w:rsidRDefault="004D5816">
      <w:pPr>
        <w:pStyle w:val="TM2"/>
        <w:tabs>
          <w:tab w:val="right" w:leader="hyphen" w:pos="9062"/>
        </w:tabs>
        <w:rPr>
          <w:rFonts w:eastAsiaTheme="minorEastAsia" w:cstheme="minorBidi"/>
          <w:smallCaps w:val="0"/>
          <w:noProof/>
          <w:sz w:val="22"/>
          <w:szCs w:val="22"/>
          <w:lang w:eastAsia="fr-FR"/>
        </w:rPr>
      </w:pPr>
      <w:hyperlink w:anchor="_Toc109843342" w:history="1">
        <w:r w:rsidRPr="00D54260">
          <w:rPr>
            <w:rStyle w:val="Lienhypertexte"/>
            <w:noProof/>
          </w:rPr>
          <w:t>1.3. Les concepts de JVM, JRE et JDK</w:t>
        </w:r>
        <w:r>
          <w:rPr>
            <w:noProof/>
            <w:webHidden/>
          </w:rPr>
          <w:tab/>
        </w:r>
        <w:r>
          <w:rPr>
            <w:noProof/>
            <w:webHidden/>
          </w:rPr>
          <w:fldChar w:fldCharType="begin"/>
        </w:r>
        <w:r>
          <w:rPr>
            <w:noProof/>
            <w:webHidden/>
          </w:rPr>
          <w:instrText xml:space="preserve"> PAGEREF _Toc109843342 \h </w:instrText>
        </w:r>
        <w:r>
          <w:rPr>
            <w:noProof/>
            <w:webHidden/>
          </w:rPr>
        </w:r>
        <w:r>
          <w:rPr>
            <w:noProof/>
            <w:webHidden/>
          </w:rPr>
          <w:fldChar w:fldCharType="separate"/>
        </w:r>
        <w:r>
          <w:rPr>
            <w:noProof/>
            <w:webHidden/>
          </w:rPr>
          <w:t>8</w:t>
        </w:r>
        <w:r>
          <w:rPr>
            <w:noProof/>
            <w:webHidden/>
          </w:rPr>
          <w:fldChar w:fldCharType="end"/>
        </w:r>
      </w:hyperlink>
    </w:p>
    <w:p w14:paraId="28AE2565" w14:textId="56653ED2"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43" w:history="1">
        <w:r w:rsidRPr="00D54260">
          <w:rPr>
            <w:rStyle w:val="Lienhypertexte"/>
            <w:noProof/>
          </w:rPr>
          <w:t>1.3.1. JVM</w:t>
        </w:r>
        <w:r>
          <w:rPr>
            <w:noProof/>
            <w:webHidden/>
          </w:rPr>
          <w:tab/>
        </w:r>
        <w:r>
          <w:rPr>
            <w:noProof/>
            <w:webHidden/>
          </w:rPr>
          <w:fldChar w:fldCharType="begin"/>
        </w:r>
        <w:r>
          <w:rPr>
            <w:noProof/>
            <w:webHidden/>
          </w:rPr>
          <w:instrText xml:space="preserve"> PAGEREF _Toc109843343 \h </w:instrText>
        </w:r>
        <w:r>
          <w:rPr>
            <w:noProof/>
            <w:webHidden/>
          </w:rPr>
        </w:r>
        <w:r>
          <w:rPr>
            <w:noProof/>
            <w:webHidden/>
          </w:rPr>
          <w:fldChar w:fldCharType="separate"/>
        </w:r>
        <w:r>
          <w:rPr>
            <w:noProof/>
            <w:webHidden/>
          </w:rPr>
          <w:t>8</w:t>
        </w:r>
        <w:r>
          <w:rPr>
            <w:noProof/>
            <w:webHidden/>
          </w:rPr>
          <w:fldChar w:fldCharType="end"/>
        </w:r>
      </w:hyperlink>
    </w:p>
    <w:p w14:paraId="3BDD4AFD" w14:textId="747E7E8A" w:rsidR="004D5816" w:rsidRDefault="004D5816">
      <w:pPr>
        <w:pStyle w:val="TM4"/>
        <w:tabs>
          <w:tab w:val="right" w:leader="hyphen" w:pos="9062"/>
        </w:tabs>
        <w:rPr>
          <w:rFonts w:eastAsiaTheme="minorEastAsia" w:cstheme="minorBidi"/>
          <w:noProof/>
          <w:sz w:val="22"/>
          <w:szCs w:val="22"/>
          <w:lang w:eastAsia="fr-FR"/>
        </w:rPr>
      </w:pPr>
      <w:hyperlink w:anchor="_Toc109843344" w:history="1">
        <w:r w:rsidRPr="00D54260">
          <w:rPr>
            <w:rStyle w:val="Lienhypertexte"/>
            <w:noProof/>
          </w:rPr>
          <w:t>1.3.1.1. Le principe de machine virtuelle</w:t>
        </w:r>
        <w:r>
          <w:rPr>
            <w:noProof/>
            <w:webHidden/>
          </w:rPr>
          <w:tab/>
        </w:r>
        <w:r>
          <w:rPr>
            <w:noProof/>
            <w:webHidden/>
          </w:rPr>
          <w:fldChar w:fldCharType="begin"/>
        </w:r>
        <w:r>
          <w:rPr>
            <w:noProof/>
            <w:webHidden/>
          </w:rPr>
          <w:instrText xml:space="preserve"> PAGEREF _Toc109843344 \h </w:instrText>
        </w:r>
        <w:r>
          <w:rPr>
            <w:noProof/>
            <w:webHidden/>
          </w:rPr>
        </w:r>
        <w:r>
          <w:rPr>
            <w:noProof/>
            <w:webHidden/>
          </w:rPr>
          <w:fldChar w:fldCharType="separate"/>
        </w:r>
        <w:r>
          <w:rPr>
            <w:noProof/>
            <w:webHidden/>
          </w:rPr>
          <w:t>8</w:t>
        </w:r>
        <w:r>
          <w:rPr>
            <w:noProof/>
            <w:webHidden/>
          </w:rPr>
          <w:fldChar w:fldCharType="end"/>
        </w:r>
      </w:hyperlink>
    </w:p>
    <w:p w14:paraId="3392A7B3" w14:textId="5DBB63F7" w:rsidR="004D5816" w:rsidRDefault="004D5816">
      <w:pPr>
        <w:pStyle w:val="TM4"/>
        <w:tabs>
          <w:tab w:val="right" w:leader="hyphen" w:pos="9062"/>
        </w:tabs>
        <w:rPr>
          <w:rFonts w:eastAsiaTheme="minorEastAsia" w:cstheme="minorBidi"/>
          <w:noProof/>
          <w:sz w:val="22"/>
          <w:szCs w:val="22"/>
          <w:lang w:eastAsia="fr-FR"/>
        </w:rPr>
      </w:pPr>
      <w:hyperlink w:anchor="_Toc109843345" w:history="1">
        <w:r w:rsidRPr="00D54260">
          <w:rPr>
            <w:rStyle w:val="Lienhypertexte"/>
            <w:noProof/>
          </w:rPr>
          <w:t>1.3.1.2. Fonctionnement de la JVM</w:t>
        </w:r>
        <w:r>
          <w:rPr>
            <w:noProof/>
            <w:webHidden/>
          </w:rPr>
          <w:tab/>
        </w:r>
        <w:r>
          <w:rPr>
            <w:noProof/>
            <w:webHidden/>
          </w:rPr>
          <w:fldChar w:fldCharType="begin"/>
        </w:r>
        <w:r>
          <w:rPr>
            <w:noProof/>
            <w:webHidden/>
          </w:rPr>
          <w:instrText xml:space="preserve"> PAGEREF _Toc109843345 \h </w:instrText>
        </w:r>
        <w:r>
          <w:rPr>
            <w:noProof/>
            <w:webHidden/>
          </w:rPr>
        </w:r>
        <w:r>
          <w:rPr>
            <w:noProof/>
            <w:webHidden/>
          </w:rPr>
          <w:fldChar w:fldCharType="separate"/>
        </w:r>
        <w:r>
          <w:rPr>
            <w:noProof/>
            <w:webHidden/>
          </w:rPr>
          <w:t>9</w:t>
        </w:r>
        <w:r>
          <w:rPr>
            <w:noProof/>
            <w:webHidden/>
          </w:rPr>
          <w:fldChar w:fldCharType="end"/>
        </w:r>
      </w:hyperlink>
    </w:p>
    <w:p w14:paraId="1C384510" w14:textId="4C4617A8" w:rsidR="004D5816" w:rsidRDefault="004D5816">
      <w:pPr>
        <w:pStyle w:val="TM4"/>
        <w:tabs>
          <w:tab w:val="right" w:leader="hyphen" w:pos="9062"/>
        </w:tabs>
        <w:rPr>
          <w:rFonts w:eastAsiaTheme="minorEastAsia" w:cstheme="minorBidi"/>
          <w:noProof/>
          <w:sz w:val="22"/>
          <w:szCs w:val="22"/>
          <w:lang w:eastAsia="fr-FR"/>
        </w:rPr>
      </w:pPr>
      <w:hyperlink w:anchor="_Toc109843346" w:history="1">
        <w:r w:rsidRPr="00D54260">
          <w:rPr>
            <w:rStyle w:val="Lienhypertexte"/>
            <w:noProof/>
          </w:rPr>
          <w:t>1.3.1.3. Les fonctions principales de la JVM</w:t>
        </w:r>
        <w:r>
          <w:rPr>
            <w:noProof/>
            <w:webHidden/>
          </w:rPr>
          <w:tab/>
        </w:r>
        <w:r>
          <w:rPr>
            <w:noProof/>
            <w:webHidden/>
          </w:rPr>
          <w:fldChar w:fldCharType="begin"/>
        </w:r>
        <w:r>
          <w:rPr>
            <w:noProof/>
            <w:webHidden/>
          </w:rPr>
          <w:instrText xml:space="preserve"> PAGEREF _Toc109843346 \h </w:instrText>
        </w:r>
        <w:r>
          <w:rPr>
            <w:noProof/>
            <w:webHidden/>
          </w:rPr>
        </w:r>
        <w:r>
          <w:rPr>
            <w:noProof/>
            <w:webHidden/>
          </w:rPr>
          <w:fldChar w:fldCharType="separate"/>
        </w:r>
        <w:r>
          <w:rPr>
            <w:noProof/>
            <w:webHidden/>
          </w:rPr>
          <w:t>10</w:t>
        </w:r>
        <w:r>
          <w:rPr>
            <w:noProof/>
            <w:webHidden/>
          </w:rPr>
          <w:fldChar w:fldCharType="end"/>
        </w:r>
      </w:hyperlink>
    </w:p>
    <w:p w14:paraId="35BE31C8" w14:textId="053C898E"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47" w:history="1">
        <w:r w:rsidRPr="00D54260">
          <w:rPr>
            <w:rStyle w:val="Lienhypertexte"/>
            <w:noProof/>
          </w:rPr>
          <w:t>1.3.2. JRE</w:t>
        </w:r>
        <w:r>
          <w:rPr>
            <w:noProof/>
            <w:webHidden/>
          </w:rPr>
          <w:tab/>
        </w:r>
        <w:r>
          <w:rPr>
            <w:noProof/>
            <w:webHidden/>
          </w:rPr>
          <w:fldChar w:fldCharType="begin"/>
        </w:r>
        <w:r>
          <w:rPr>
            <w:noProof/>
            <w:webHidden/>
          </w:rPr>
          <w:instrText xml:space="preserve"> PAGEREF _Toc109843347 \h </w:instrText>
        </w:r>
        <w:r>
          <w:rPr>
            <w:noProof/>
            <w:webHidden/>
          </w:rPr>
        </w:r>
        <w:r>
          <w:rPr>
            <w:noProof/>
            <w:webHidden/>
          </w:rPr>
          <w:fldChar w:fldCharType="separate"/>
        </w:r>
        <w:r>
          <w:rPr>
            <w:noProof/>
            <w:webHidden/>
          </w:rPr>
          <w:t>10</w:t>
        </w:r>
        <w:r>
          <w:rPr>
            <w:noProof/>
            <w:webHidden/>
          </w:rPr>
          <w:fldChar w:fldCharType="end"/>
        </w:r>
      </w:hyperlink>
    </w:p>
    <w:p w14:paraId="5C889D9F" w14:textId="0902D477" w:rsidR="004D5816" w:rsidRDefault="004D5816">
      <w:pPr>
        <w:pStyle w:val="TM4"/>
        <w:tabs>
          <w:tab w:val="right" w:leader="hyphen" w:pos="9062"/>
        </w:tabs>
        <w:rPr>
          <w:rFonts w:eastAsiaTheme="minorEastAsia" w:cstheme="minorBidi"/>
          <w:noProof/>
          <w:sz w:val="22"/>
          <w:szCs w:val="22"/>
          <w:lang w:eastAsia="fr-FR"/>
        </w:rPr>
      </w:pPr>
      <w:hyperlink w:anchor="_Toc109843348" w:history="1">
        <w:r w:rsidRPr="00D54260">
          <w:rPr>
            <w:rStyle w:val="Lienhypertexte"/>
            <w:noProof/>
          </w:rPr>
          <w:t>1.3.2.1. Présentation du JRE</w:t>
        </w:r>
        <w:r>
          <w:rPr>
            <w:noProof/>
            <w:webHidden/>
          </w:rPr>
          <w:tab/>
        </w:r>
        <w:r>
          <w:rPr>
            <w:noProof/>
            <w:webHidden/>
          </w:rPr>
          <w:fldChar w:fldCharType="begin"/>
        </w:r>
        <w:r>
          <w:rPr>
            <w:noProof/>
            <w:webHidden/>
          </w:rPr>
          <w:instrText xml:space="preserve"> PAGEREF _Toc109843348 \h </w:instrText>
        </w:r>
        <w:r>
          <w:rPr>
            <w:noProof/>
            <w:webHidden/>
          </w:rPr>
        </w:r>
        <w:r>
          <w:rPr>
            <w:noProof/>
            <w:webHidden/>
          </w:rPr>
          <w:fldChar w:fldCharType="separate"/>
        </w:r>
        <w:r>
          <w:rPr>
            <w:noProof/>
            <w:webHidden/>
          </w:rPr>
          <w:t>10</w:t>
        </w:r>
        <w:r>
          <w:rPr>
            <w:noProof/>
            <w:webHidden/>
          </w:rPr>
          <w:fldChar w:fldCharType="end"/>
        </w:r>
      </w:hyperlink>
    </w:p>
    <w:p w14:paraId="0013C00C" w14:textId="2EB7BC6C" w:rsidR="004D5816" w:rsidRDefault="004D5816">
      <w:pPr>
        <w:pStyle w:val="TM4"/>
        <w:tabs>
          <w:tab w:val="right" w:leader="hyphen" w:pos="9062"/>
        </w:tabs>
        <w:rPr>
          <w:rFonts w:eastAsiaTheme="minorEastAsia" w:cstheme="minorBidi"/>
          <w:noProof/>
          <w:sz w:val="22"/>
          <w:szCs w:val="22"/>
          <w:lang w:eastAsia="fr-FR"/>
        </w:rPr>
      </w:pPr>
      <w:hyperlink w:anchor="_Toc109843349" w:history="1">
        <w:r w:rsidRPr="00D54260">
          <w:rPr>
            <w:rStyle w:val="Lienhypertexte"/>
            <w:noProof/>
            <w:lang w:val="en-US"/>
          </w:rPr>
          <w:t>1.3.2.2. JRE versus JDK</w:t>
        </w:r>
        <w:r>
          <w:rPr>
            <w:noProof/>
            <w:webHidden/>
          </w:rPr>
          <w:tab/>
        </w:r>
        <w:r>
          <w:rPr>
            <w:noProof/>
            <w:webHidden/>
          </w:rPr>
          <w:fldChar w:fldCharType="begin"/>
        </w:r>
        <w:r>
          <w:rPr>
            <w:noProof/>
            <w:webHidden/>
          </w:rPr>
          <w:instrText xml:space="preserve"> PAGEREF _Toc109843349 \h </w:instrText>
        </w:r>
        <w:r>
          <w:rPr>
            <w:noProof/>
            <w:webHidden/>
          </w:rPr>
        </w:r>
        <w:r>
          <w:rPr>
            <w:noProof/>
            <w:webHidden/>
          </w:rPr>
          <w:fldChar w:fldCharType="separate"/>
        </w:r>
        <w:r>
          <w:rPr>
            <w:noProof/>
            <w:webHidden/>
          </w:rPr>
          <w:t>10</w:t>
        </w:r>
        <w:r>
          <w:rPr>
            <w:noProof/>
            <w:webHidden/>
          </w:rPr>
          <w:fldChar w:fldCharType="end"/>
        </w:r>
      </w:hyperlink>
    </w:p>
    <w:p w14:paraId="10BB3353" w14:textId="289DBC3B"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50" w:history="1">
        <w:r w:rsidRPr="00D54260">
          <w:rPr>
            <w:rStyle w:val="Lienhypertexte"/>
            <w:noProof/>
          </w:rPr>
          <w:t>1.3.3. JDK</w:t>
        </w:r>
        <w:r>
          <w:rPr>
            <w:noProof/>
            <w:webHidden/>
          </w:rPr>
          <w:tab/>
        </w:r>
        <w:r>
          <w:rPr>
            <w:noProof/>
            <w:webHidden/>
          </w:rPr>
          <w:fldChar w:fldCharType="begin"/>
        </w:r>
        <w:r>
          <w:rPr>
            <w:noProof/>
            <w:webHidden/>
          </w:rPr>
          <w:instrText xml:space="preserve"> PAGEREF _Toc109843350 \h </w:instrText>
        </w:r>
        <w:r>
          <w:rPr>
            <w:noProof/>
            <w:webHidden/>
          </w:rPr>
        </w:r>
        <w:r>
          <w:rPr>
            <w:noProof/>
            <w:webHidden/>
          </w:rPr>
          <w:fldChar w:fldCharType="separate"/>
        </w:r>
        <w:r>
          <w:rPr>
            <w:noProof/>
            <w:webHidden/>
          </w:rPr>
          <w:t>10</w:t>
        </w:r>
        <w:r>
          <w:rPr>
            <w:noProof/>
            <w:webHidden/>
          </w:rPr>
          <w:fldChar w:fldCharType="end"/>
        </w:r>
      </w:hyperlink>
    </w:p>
    <w:p w14:paraId="78ACBC02" w14:textId="3613C737" w:rsidR="004D5816" w:rsidRDefault="004D5816">
      <w:pPr>
        <w:pStyle w:val="TM4"/>
        <w:tabs>
          <w:tab w:val="right" w:leader="hyphen" w:pos="9062"/>
        </w:tabs>
        <w:rPr>
          <w:rFonts w:eastAsiaTheme="minorEastAsia" w:cstheme="minorBidi"/>
          <w:noProof/>
          <w:sz w:val="22"/>
          <w:szCs w:val="22"/>
          <w:lang w:eastAsia="fr-FR"/>
        </w:rPr>
      </w:pPr>
      <w:hyperlink w:anchor="_Toc109843351" w:history="1">
        <w:r w:rsidRPr="00D54260">
          <w:rPr>
            <w:rStyle w:val="Lienhypertexte"/>
            <w:noProof/>
          </w:rPr>
          <w:t>1.3.3.1. Définition du JDK</w:t>
        </w:r>
        <w:r>
          <w:rPr>
            <w:noProof/>
            <w:webHidden/>
          </w:rPr>
          <w:tab/>
        </w:r>
        <w:r>
          <w:rPr>
            <w:noProof/>
            <w:webHidden/>
          </w:rPr>
          <w:fldChar w:fldCharType="begin"/>
        </w:r>
        <w:r>
          <w:rPr>
            <w:noProof/>
            <w:webHidden/>
          </w:rPr>
          <w:instrText xml:space="preserve"> PAGEREF _Toc109843351 \h </w:instrText>
        </w:r>
        <w:r>
          <w:rPr>
            <w:noProof/>
            <w:webHidden/>
          </w:rPr>
        </w:r>
        <w:r>
          <w:rPr>
            <w:noProof/>
            <w:webHidden/>
          </w:rPr>
          <w:fldChar w:fldCharType="separate"/>
        </w:r>
        <w:r>
          <w:rPr>
            <w:noProof/>
            <w:webHidden/>
          </w:rPr>
          <w:t>10</w:t>
        </w:r>
        <w:r>
          <w:rPr>
            <w:noProof/>
            <w:webHidden/>
          </w:rPr>
          <w:fldChar w:fldCharType="end"/>
        </w:r>
      </w:hyperlink>
    </w:p>
    <w:p w14:paraId="15B5A3D1" w14:textId="7D813954" w:rsidR="004D5816" w:rsidRDefault="004D5816">
      <w:pPr>
        <w:pStyle w:val="TM4"/>
        <w:tabs>
          <w:tab w:val="right" w:leader="hyphen" w:pos="9062"/>
        </w:tabs>
        <w:rPr>
          <w:rFonts w:eastAsiaTheme="minorEastAsia" w:cstheme="minorBidi"/>
          <w:noProof/>
          <w:sz w:val="22"/>
          <w:szCs w:val="22"/>
          <w:lang w:eastAsia="fr-FR"/>
        </w:rPr>
      </w:pPr>
      <w:hyperlink w:anchor="_Toc109843352" w:history="1">
        <w:r w:rsidRPr="00D54260">
          <w:rPr>
            <w:rStyle w:val="Lienhypertexte"/>
            <w:noProof/>
          </w:rPr>
          <w:t>1.3.3.2. Classification de JDK JRE JVM</w:t>
        </w:r>
        <w:r>
          <w:rPr>
            <w:noProof/>
            <w:webHidden/>
          </w:rPr>
          <w:tab/>
        </w:r>
        <w:r>
          <w:rPr>
            <w:noProof/>
            <w:webHidden/>
          </w:rPr>
          <w:fldChar w:fldCharType="begin"/>
        </w:r>
        <w:r>
          <w:rPr>
            <w:noProof/>
            <w:webHidden/>
          </w:rPr>
          <w:instrText xml:space="preserve"> PAGEREF _Toc109843352 \h </w:instrText>
        </w:r>
        <w:r>
          <w:rPr>
            <w:noProof/>
            <w:webHidden/>
          </w:rPr>
        </w:r>
        <w:r>
          <w:rPr>
            <w:noProof/>
            <w:webHidden/>
          </w:rPr>
          <w:fldChar w:fldCharType="separate"/>
        </w:r>
        <w:r>
          <w:rPr>
            <w:noProof/>
            <w:webHidden/>
          </w:rPr>
          <w:t>12</w:t>
        </w:r>
        <w:r>
          <w:rPr>
            <w:noProof/>
            <w:webHidden/>
          </w:rPr>
          <w:fldChar w:fldCharType="end"/>
        </w:r>
      </w:hyperlink>
    </w:p>
    <w:p w14:paraId="745A3967" w14:textId="01A9F583" w:rsidR="004D5816" w:rsidRDefault="004D5816">
      <w:pPr>
        <w:pStyle w:val="TM4"/>
        <w:tabs>
          <w:tab w:val="right" w:leader="hyphen" w:pos="9062"/>
        </w:tabs>
        <w:rPr>
          <w:rFonts w:eastAsiaTheme="minorEastAsia" w:cstheme="minorBidi"/>
          <w:noProof/>
          <w:sz w:val="22"/>
          <w:szCs w:val="22"/>
          <w:lang w:eastAsia="fr-FR"/>
        </w:rPr>
      </w:pPr>
      <w:hyperlink w:anchor="_Toc109843353" w:history="1">
        <w:r w:rsidRPr="00D54260">
          <w:rPr>
            <w:rStyle w:val="Lienhypertexte"/>
            <w:noProof/>
          </w:rPr>
          <w:t>1.3.3.3. Les fournisseurs de JDK</w:t>
        </w:r>
        <w:r>
          <w:rPr>
            <w:noProof/>
            <w:webHidden/>
          </w:rPr>
          <w:tab/>
        </w:r>
        <w:r>
          <w:rPr>
            <w:noProof/>
            <w:webHidden/>
          </w:rPr>
          <w:fldChar w:fldCharType="begin"/>
        </w:r>
        <w:r>
          <w:rPr>
            <w:noProof/>
            <w:webHidden/>
          </w:rPr>
          <w:instrText xml:space="preserve"> PAGEREF _Toc109843353 \h </w:instrText>
        </w:r>
        <w:r>
          <w:rPr>
            <w:noProof/>
            <w:webHidden/>
          </w:rPr>
        </w:r>
        <w:r>
          <w:rPr>
            <w:noProof/>
            <w:webHidden/>
          </w:rPr>
          <w:fldChar w:fldCharType="separate"/>
        </w:r>
        <w:r>
          <w:rPr>
            <w:noProof/>
            <w:webHidden/>
          </w:rPr>
          <w:t>12</w:t>
        </w:r>
        <w:r>
          <w:rPr>
            <w:noProof/>
            <w:webHidden/>
          </w:rPr>
          <w:fldChar w:fldCharType="end"/>
        </w:r>
      </w:hyperlink>
    </w:p>
    <w:p w14:paraId="44591243" w14:textId="45C3F01E" w:rsidR="004D5816" w:rsidRDefault="004D5816">
      <w:pPr>
        <w:pStyle w:val="TM5"/>
        <w:tabs>
          <w:tab w:val="right" w:leader="hyphen" w:pos="9062"/>
        </w:tabs>
        <w:rPr>
          <w:rFonts w:eastAsiaTheme="minorEastAsia" w:cstheme="minorBidi"/>
          <w:noProof/>
          <w:sz w:val="22"/>
          <w:szCs w:val="22"/>
          <w:lang w:eastAsia="fr-FR"/>
        </w:rPr>
      </w:pPr>
      <w:hyperlink w:anchor="_Toc109843354" w:history="1">
        <w:r w:rsidRPr="00D54260">
          <w:rPr>
            <w:rStyle w:val="Lienhypertexte"/>
            <w:noProof/>
          </w:rPr>
          <w:t>1.3.3.3.1. Open source</w:t>
        </w:r>
        <w:r>
          <w:rPr>
            <w:noProof/>
            <w:webHidden/>
          </w:rPr>
          <w:tab/>
        </w:r>
        <w:r>
          <w:rPr>
            <w:noProof/>
            <w:webHidden/>
          </w:rPr>
          <w:fldChar w:fldCharType="begin"/>
        </w:r>
        <w:r>
          <w:rPr>
            <w:noProof/>
            <w:webHidden/>
          </w:rPr>
          <w:instrText xml:space="preserve"> PAGEREF _Toc109843354 \h </w:instrText>
        </w:r>
        <w:r>
          <w:rPr>
            <w:noProof/>
            <w:webHidden/>
          </w:rPr>
        </w:r>
        <w:r>
          <w:rPr>
            <w:noProof/>
            <w:webHidden/>
          </w:rPr>
          <w:fldChar w:fldCharType="separate"/>
        </w:r>
        <w:r>
          <w:rPr>
            <w:noProof/>
            <w:webHidden/>
          </w:rPr>
          <w:t>13</w:t>
        </w:r>
        <w:r>
          <w:rPr>
            <w:noProof/>
            <w:webHidden/>
          </w:rPr>
          <w:fldChar w:fldCharType="end"/>
        </w:r>
      </w:hyperlink>
    </w:p>
    <w:p w14:paraId="281E7945" w14:textId="4BC372A4" w:rsidR="004D5816" w:rsidRDefault="004D5816">
      <w:pPr>
        <w:pStyle w:val="TM5"/>
        <w:tabs>
          <w:tab w:val="right" w:leader="hyphen" w:pos="9062"/>
        </w:tabs>
        <w:rPr>
          <w:rFonts w:eastAsiaTheme="minorEastAsia" w:cstheme="minorBidi"/>
          <w:noProof/>
          <w:sz w:val="22"/>
          <w:szCs w:val="22"/>
          <w:lang w:eastAsia="fr-FR"/>
        </w:rPr>
      </w:pPr>
      <w:hyperlink w:anchor="_Toc109843355" w:history="1">
        <w:r w:rsidRPr="00D54260">
          <w:rPr>
            <w:rStyle w:val="Lienhypertexte"/>
            <w:noProof/>
          </w:rPr>
          <w:t>1.3.3.3.2. Propriétaire</w:t>
        </w:r>
        <w:r>
          <w:rPr>
            <w:noProof/>
            <w:webHidden/>
          </w:rPr>
          <w:tab/>
        </w:r>
        <w:r>
          <w:rPr>
            <w:noProof/>
            <w:webHidden/>
          </w:rPr>
          <w:fldChar w:fldCharType="begin"/>
        </w:r>
        <w:r>
          <w:rPr>
            <w:noProof/>
            <w:webHidden/>
          </w:rPr>
          <w:instrText xml:space="preserve"> PAGEREF _Toc109843355 \h </w:instrText>
        </w:r>
        <w:r>
          <w:rPr>
            <w:noProof/>
            <w:webHidden/>
          </w:rPr>
        </w:r>
        <w:r>
          <w:rPr>
            <w:noProof/>
            <w:webHidden/>
          </w:rPr>
          <w:fldChar w:fldCharType="separate"/>
        </w:r>
        <w:r>
          <w:rPr>
            <w:noProof/>
            <w:webHidden/>
          </w:rPr>
          <w:t>13</w:t>
        </w:r>
        <w:r>
          <w:rPr>
            <w:noProof/>
            <w:webHidden/>
          </w:rPr>
          <w:fldChar w:fldCharType="end"/>
        </w:r>
      </w:hyperlink>
    </w:p>
    <w:p w14:paraId="341F193E" w14:textId="76560E6B" w:rsidR="004D5816" w:rsidRDefault="004D5816">
      <w:pPr>
        <w:pStyle w:val="TM2"/>
        <w:tabs>
          <w:tab w:val="right" w:leader="hyphen" w:pos="9062"/>
        </w:tabs>
        <w:rPr>
          <w:rFonts w:eastAsiaTheme="minorEastAsia" w:cstheme="minorBidi"/>
          <w:smallCaps w:val="0"/>
          <w:noProof/>
          <w:sz w:val="22"/>
          <w:szCs w:val="22"/>
          <w:lang w:eastAsia="fr-FR"/>
        </w:rPr>
      </w:pPr>
      <w:hyperlink w:anchor="_Toc109843356" w:history="1">
        <w:r w:rsidRPr="00D54260">
          <w:rPr>
            <w:rStyle w:val="Lienhypertexte"/>
            <w:noProof/>
          </w:rPr>
          <w:t>1.4. Historique des versions de Java</w:t>
        </w:r>
        <w:r>
          <w:rPr>
            <w:noProof/>
            <w:webHidden/>
          </w:rPr>
          <w:tab/>
        </w:r>
        <w:r>
          <w:rPr>
            <w:noProof/>
            <w:webHidden/>
          </w:rPr>
          <w:fldChar w:fldCharType="begin"/>
        </w:r>
        <w:r>
          <w:rPr>
            <w:noProof/>
            <w:webHidden/>
          </w:rPr>
          <w:instrText xml:space="preserve"> PAGEREF _Toc109843356 \h </w:instrText>
        </w:r>
        <w:r>
          <w:rPr>
            <w:noProof/>
            <w:webHidden/>
          </w:rPr>
        </w:r>
        <w:r>
          <w:rPr>
            <w:noProof/>
            <w:webHidden/>
          </w:rPr>
          <w:fldChar w:fldCharType="separate"/>
        </w:r>
        <w:r>
          <w:rPr>
            <w:noProof/>
            <w:webHidden/>
          </w:rPr>
          <w:t>13</w:t>
        </w:r>
        <w:r>
          <w:rPr>
            <w:noProof/>
            <w:webHidden/>
          </w:rPr>
          <w:fldChar w:fldCharType="end"/>
        </w:r>
      </w:hyperlink>
    </w:p>
    <w:p w14:paraId="28183CD0" w14:textId="27B6EDA4"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57" w:history="1">
        <w:r w:rsidRPr="00D54260">
          <w:rPr>
            <w:rStyle w:val="Lienhypertexte"/>
            <w:noProof/>
          </w:rPr>
          <w:t>1.4.1. Release table</w:t>
        </w:r>
        <w:r>
          <w:rPr>
            <w:noProof/>
            <w:webHidden/>
          </w:rPr>
          <w:tab/>
        </w:r>
        <w:r>
          <w:rPr>
            <w:noProof/>
            <w:webHidden/>
          </w:rPr>
          <w:fldChar w:fldCharType="begin"/>
        </w:r>
        <w:r>
          <w:rPr>
            <w:noProof/>
            <w:webHidden/>
          </w:rPr>
          <w:instrText xml:space="preserve"> PAGEREF _Toc109843357 \h </w:instrText>
        </w:r>
        <w:r>
          <w:rPr>
            <w:noProof/>
            <w:webHidden/>
          </w:rPr>
        </w:r>
        <w:r>
          <w:rPr>
            <w:noProof/>
            <w:webHidden/>
          </w:rPr>
          <w:fldChar w:fldCharType="separate"/>
        </w:r>
        <w:r>
          <w:rPr>
            <w:noProof/>
            <w:webHidden/>
          </w:rPr>
          <w:t>13</w:t>
        </w:r>
        <w:r>
          <w:rPr>
            <w:noProof/>
            <w:webHidden/>
          </w:rPr>
          <w:fldChar w:fldCharType="end"/>
        </w:r>
      </w:hyperlink>
    </w:p>
    <w:p w14:paraId="44E1B082" w14:textId="2C0279C8" w:rsidR="004D5816" w:rsidRDefault="004D5816">
      <w:pPr>
        <w:pStyle w:val="TM1"/>
        <w:tabs>
          <w:tab w:val="right" w:leader="hyphen" w:pos="9062"/>
        </w:tabs>
        <w:rPr>
          <w:rFonts w:eastAsiaTheme="minorEastAsia" w:cstheme="minorBidi"/>
          <w:b w:val="0"/>
          <w:bCs w:val="0"/>
          <w:caps w:val="0"/>
          <w:noProof/>
          <w:sz w:val="22"/>
          <w:szCs w:val="22"/>
          <w:lang w:eastAsia="fr-FR"/>
        </w:rPr>
      </w:pPr>
      <w:hyperlink w:anchor="_Toc109843358" w:history="1">
        <w:r w:rsidRPr="00D54260">
          <w:rPr>
            <w:rStyle w:val="Lienhypertexte"/>
            <w:noProof/>
          </w:rPr>
          <w:t>2. Installation</w:t>
        </w:r>
        <w:r>
          <w:rPr>
            <w:noProof/>
            <w:webHidden/>
          </w:rPr>
          <w:tab/>
        </w:r>
        <w:r>
          <w:rPr>
            <w:noProof/>
            <w:webHidden/>
          </w:rPr>
          <w:fldChar w:fldCharType="begin"/>
        </w:r>
        <w:r>
          <w:rPr>
            <w:noProof/>
            <w:webHidden/>
          </w:rPr>
          <w:instrText xml:space="preserve"> PAGEREF _Toc109843358 \h </w:instrText>
        </w:r>
        <w:r>
          <w:rPr>
            <w:noProof/>
            <w:webHidden/>
          </w:rPr>
        </w:r>
        <w:r>
          <w:rPr>
            <w:noProof/>
            <w:webHidden/>
          </w:rPr>
          <w:fldChar w:fldCharType="separate"/>
        </w:r>
        <w:r>
          <w:rPr>
            <w:noProof/>
            <w:webHidden/>
          </w:rPr>
          <w:t>15</w:t>
        </w:r>
        <w:r>
          <w:rPr>
            <w:noProof/>
            <w:webHidden/>
          </w:rPr>
          <w:fldChar w:fldCharType="end"/>
        </w:r>
      </w:hyperlink>
    </w:p>
    <w:p w14:paraId="213D46DE" w14:textId="3F55D7B3" w:rsidR="004D5816" w:rsidRDefault="004D5816">
      <w:pPr>
        <w:pStyle w:val="TM2"/>
        <w:tabs>
          <w:tab w:val="right" w:leader="hyphen" w:pos="9062"/>
        </w:tabs>
        <w:rPr>
          <w:rFonts w:eastAsiaTheme="minorEastAsia" w:cstheme="minorBidi"/>
          <w:smallCaps w:val="0"/>
          <w:noProof/>
          <w:sz w:val="22"/>
          <w:szCs w:val="22"/>
          <w:lang w:eastAsia="fr-FR"/>
        </w:rPr>
      </w:pPr>
      <w:hyperlink w:anchor="_Toc109843359" w:history="1">
        <w:r w:rsidRPr="00D54260">
          <w:rPr>
            <w:rStyle w:val="Lienhypertexte"/>
            <w:noProof/>
          </w:rPr>
          <w:t>2.1. Prérequis hardware</w:t>
        </w:r>
        <w:r>
          <w:rPr>
            <w:noProof/>
            <w:webHidden/>
          </w:rPr>
          <w:tab/>
        </w:r>
        <w:r>
          <w:rPr>
            <w:noProof/>
            <w:webHidden/>
          </w:rPr>
          <w:fldChar w:fldCharType="begin"/>
        </w:r>
        <w:r>
          <w:rPr>
            <w:noProof/>
            <w:webHidden/>
          </w:rPr>
          <w:instrText xml:space="preserve"> PAGEREF _Toc109843359 \h </w:instrText>
        </w:r>
        <w:r>
          <w:rPr>
            <w:noProof/>
            <w:webHidden/>
          </w:rPr>
        </w:r>
        <w:r>
          <w:rPr>
            <w:noProof/>
            <w:webHidden/>
          </w:rPr>
          <w:fldChar w:fldCharType="separate"/>
        </w:r>
        <w:r>
          <w:rPr>
            <w:noProof/>
            <w:webHidden/>
          </w:rPr>
          <w:t>15</w:t>
        </w:r>
        <w:r>
          <w:rPr>
            <w:noProof/>
            <w:webHidden/>
          </w:rPr>
          <w:fldChar w:fldCharType="end"/>
        </w:r>
      </w:hyperlink>
    </w:p>
    <w:p w14:paraId="46D46BBE" w14:textId="5A001639" w:rsidR="004D5816" w:rsidRDefault="004D5816">
      <w:pPr>
        <w:pStyle w:val="TM4"/>
        <w:tabs>
          <w:tab w:val="right" w:leader="hyphen" w:pos="9062"/>
        </w:tabs>
        <w:rPr>
          <w:rFonts w:eastAsiaTheme="minorEastAsia" w:cstheme="minorBidi"/>
          <w:noProof/>
          <w:sz w:val="22"/>
          <w:szCs w:val="22"/>
          <w:lang w:eastAsia="fr-FR"/>
        </w:rPr>
      </w:pPr>
      <w:hyperlink w:anchor="_Toc109843360" w:history="1">
        <w:r w:rsidRPr="00D54260">
          <w:rPr>
            <w:rStyle w:val="Lienhypertexte"/>
            <w:noProof/>
          </w:rPr>
          <w:t>2.1.1.1. Architecture d’un ordinateur</w:t>
        </w:r>
        <w:r>
          <w:rPr>
            <w:noProof/>
            <w:webHidden/>
          </w:rPr>
          <w:tab/>
        </w:r>
        <w:r>
          <w:rPr>
            <w:noProof/>
            <w:webHidden/>
          </w:rPr>
          <w:fldChar w:fldCharType="begin"/>
        </w:r>
        <w:r>
          <w:rPr>
            <w:noProof/>
            <w:webHidden/>
          </w:rPr>
          <w:instrText xml:space="preserve"> PAGEREF _Toc109843360 \h </w:instrText>
        </w:r>
        <w:r>
          <w:rPr>
            <w:noProof/>
            <w:webHidden/>
          </w:rPr>
        </w:r>
        <w:r>
          <w:rPr>
            <w:noProof/>
            <w:webHidden/>
          </w:rPr>
          <w:fldChar w:fldCharType="separate"/>
        </w:r>
        <w:r>
          <w:rPr>
            <w:noProof/>
            <w:webHidden/>
          </w:rPr>
          <w:t>15</w:t>
        </w:r>
        <w:r>
          <w:rPr>
            <w:noProof/>
            <w:webHidden/>
          </w:rPr>
          <w:fldChar w:fldCharType="end"/>
        </w:r>
      </w:hyperlink>
    </w:p>
    <w:p w14:paraId="5E364199" w14:textId="295E7D31" w:rsidR="004D5816" w:rsidRDefault="004D5816">
      <w:pPr>
        <w:pStyle w:val="TM3"/>
        <w:tabs>
          <w:tab w:val="right" w:leader="hyphen" w:pos="9062"/>
        </w:tabs>
        <w:rPr>
          <w:rFonts w:eastAsiaTheme="minorEastAsia" w:cstheme="minorBidi"/>
          <w:i w:val="0"/>
          <w:iCs w:val="0"/>
          <w:noProof/>
          <w:sz w:val="22"/>
          <w:szCs w:val="22"/>
          <w:lang w:eastAsia="fr-FR"/>
        </w:rPr>
      </w:pPr>
      <w:hyperlink w:anchor="_Toc109843361" w:history="1">
        <w:r w:rsidRPr="00D54260">
          <w:rPr>
            <w:rStyle w:val="Lienhypertexte"/>
            <w:noProof/>
          </w:rPr>
          <w:t>2.1.2. Les trois types configurations hardware</w:t>
        </w:r>
        <w:r>
          <w:rPr>
            <w:noProof/>
            <w:webHidden/>
          </w:rPr>
          <w:tab/>
        </w:r>
        <w:r>
          <w:rPr>
            <w:noProof/>
            <w:webHidden/>
          </w:rPr>
          <w:fldChar w:fldCharType="begin"/>
        </w:r>
        <w:r>
          <w:rPr>
            <w:noProof/>
            <w:webHidden/>
          </w:rPr>
          <w:instrText xml:space="preserve"> PAGEREF _Toc109843361 \h </w:instrText>
        </w:r>
        <w:r>
          <w:rPr>
            <w:noProof/>
            <w:webHidden/>
          </w:rPr>
        </w:r>
        <w:r>
          <w:rPr>
            <w:noProof/>
            <w:webHidden/>
          </w:rPr>
          <w:fldChar w:fldCharType="separate"/>
        </w:r>
        <w:r>
          <w:rPr>
            <w:noProof/>
            <w:webHidden/>
          </w:rPr>
          <w:t>15</w:t>
        </w:r>
        <w:r>
          <w:rPr>
            <w:noProof/>
            <w:webHidden/>
          </w:rPr>
          <w:fldChar w:fldCharType="end"/>
        </w:r>
      </w:hyperlink>
    </w:p>
    <w:p w14:paraId="627F61CC" w14:textId="474A4098" w:rsidR="004D5816" w:rsidRDefault="004D5816">
      <w:pPr>
        <w:pStyle w:val="TM2"/>
        <w:tabs>
          <w:tab w:val="right" w:leader="hyphen" w:pos="9062"/>
        </w:tabs>
        <w:rPr>
          <w:rFonts w:eastAsiaTheme="minorEastAsia" w:cstheme="minorBidi"/>
          <w:smallCaps w:val="0"/>
          <w:noProof/>
          <w:sz w:val="22"/>
          <w:szCs w:val="22"/>
          <w:lang w:eastAsia="fr-FR"/>
        </w:rPr>
      </w:pPr>
      <w:hyperlink w:anchor="_Toc109843362" w:history="1">
        <w:r w:rsidRPr="00D54260">
          <w:rPr>
            <w:rStyle w:val="Lienhypertexte"/>
            <w:noProof/>
          </w:rPr>
          <w:t>2.2. Procédure d’installation</w:t>
        </w:r>
        <w:r>
          <w:rPr>
            <w:noProof/>
            <w:webHidden/>
          </w:rPr>
          <w:tab/>
        </w:r>
        <w:r>
          <w:rPr>
            <w:noProof/>
            <w:webHidden/>
          </w:rPr>
          <w:fldChar w:fldCharType="begin"/>
        </w:r>
        <w:r>
          <w:rPr>
            <w:noProof/>
            <w:webHidden/>
          </w:rPr>
          <w:instrText xml:space="preserve"> PAGEREF _Toc109843362 \h </w:instrText>
        </w:r>
        <w:r>
          <w:rPr>
            <w:noProof/>
            <w:webHidden/>
          </w:rPr>
        </w:r>
        <w:r>
          <w:rPr>
            <w:noProof/>
            <w:webHidden/>
          </w:rPr>
          <w:fldChar w:fldCharType="separate"/>
        </w:r>
        <w:r>
          <w:rPr>
            <w:noProof/>
            <w:webHidden/>
          </w:rPr>
          <w:t>15</w:t>
        </w:r>
        <w:r>
          <w:rPr>
            <w:noProof/>
            <w:webHidden/>
          </w:rPr>
          <w:fldChar w:fldCharType="end"/>
        </w:r>
      </w:hyperlink>
    </w:p>
    <w:p w14:paraId="4BD7B96F" w14:textId="256429A2" w:rsidR="004D5816" w:rsidRDefault="004D5816">
      <w:pPr>
        <w:pStyle w:val="TM1"/>
        <w:tabs>
          <w:tab w:val="right" w:leader="hyphen" w:pos="9062"/>
        </w:tabs>
        <w:rPr>
          <w:rFonts w:eastAsiaTheme="minorEastAsia" w:cstheme="minorBidi"/>
          <w:b w:val="0"/>
          <w:bCs w:val="0"/>
          <w:caps w:val="0"/>
          <w:noProof/>
          <w:sz w:val="22"/>
          <w:szCs w:val="22"/>
          <w:lang w:eastAsia="fr-FR"/>
        </w:rPr>
      </w:pPr>
      <w:hyperlink w:anchor="_Toc109843363" w:history="1">
        <w:r w:rsidRPr="00D54260">
          <w:rPr>
            <w:rStyle w:val="Lienhypertexte"/>
            <w:noProof/>
          </w:rPr>
          <w:t>3. Tests</w:t>
        </w:r>
        <w:r>
          <w:rPr>
            <w:noProof/>
            <w:webHidden/>
          </w:rPr>
          <w:tab/>
        </w:r>
        <w:r>
          <w:rPr>
            <w:noProof/>
            <w:webHidden/>
          </w:rPr>
          <w:fldChar w:fldCharType="begin"/>
        </w:r>
        <w:r>
          <w:rPr>
            <w:noProof/>
            <w:webHidden/>
          </w:rPr>
          <w:instrText xml:space="preserve"> PAGEREF _Toc109843363 \h </w:instrText>
        </w:r>
        <w:r>
          <w:rPr>
            <w:noProof/>
            <w:webHidden/>
          </w:rPr>
        </w:r>
        <w:r>
          <w:rPr>
            <w:noProof/>
            <w:webHidden/>
          </w:rPr>
          <w:fldChar w:fldCharType="separate"/>
        </w:r>
        <w:r>
          <w:rPr>
            <w:noProof/>
            <w:webHidden/>
          </w:rPr>
          <w:t>15</w:t>
        </w:r>
        <w:r>
          <w:rPr>
            <w:noProof/>
            <w:webHidden/>
          </w:rPr>
          <w:fldChar w:fldCharType="end"/>
        </w:r>
      </w:hyperlink>
    </w:p>
    <w:p w14:paraId="2DF1A780" w14:textId="0D940D10" w:rsidR="004D5816" w:rsidRDefault="004D5816">
      <w:pPr>
        <w:pStyle w:val="TM2"/>
        <w:tabs>
          <w:tab w:val="right" w:leader="hyphen" w:pos="9062"/>
        </w:tabs>
        <w:rPr>
          <w:rFonts w:eastAsiaTheme="minorEastAsia" w:cstheme="minorBidi"/>
          <w:smallCaps w:val="0"/>
          <w:noProof/>
          <w:sz w:val="22"/>
          <w:szCs w:val="22"/>
          <w:lang w:eastAsia="fr-FR"/>
        </w:rPr>
      </w:pPr>
      <w:hyperlink w:anchor="_Toc109843364" w:history="1">
        <w:r w:rsidRPr="00D54260">
          <w:rPr>
            <w:rStyle w:val="Lienhypertexte"/>
            <w:noProof/>
          </w:rPr>
          <w:t>3.1. Bytecode</w:t>
        </w:r>
        <w:r>
          <w:rPr>
            <w:noProof/>
            <w:webHidden/>
          </w:rPr>
          <w:tab/>
        </w:r>
        <w:r>
          <w:rPr>
            <w:noProof/>
            <w:webHidden/>
          </w:rPr>
          <w:fldChar w:fldCharType="begin"/>
        </w:r>
        <w:r>
          <w:rPr>
            <w:noProof/>
            <w:webHidden/>
          </w:rPr>
          <w:instrText xml:space="preserve"> PAGEREF _Toc109843364 \h </w:instrText>
        </w:r>
        <w:r>
          <w:rPr>
            <w:noProof/>
            <w:webHidden/>
          </w:rPr>
        </w:r>
        <w:r>
          <w:rPr>
            <w:noProof/>
            <w:webHidden/>
          </w:rPr>
          <w:fldChar w:fldCharType="separate"/>
        </w:r>
        <w:r>
          <w:rPr>
            <w:noProof/>
            <w:webHidden/>
          </w:rPr>
          <w:t>16</w:t>
        </w:r>
        <w:r>
          <w:rPr>
            <w:noProof/>
            <w:webHidden/>
          </w:rPr>
          <w:fldChar w:fldCharType="end"/>
        </w:r>
      </w:hyperlink>
    </w:p>
    <w:p w14:paraId="2AB39A9D" w14:textId="4D036524" w:rsidR="004D5816" w:rsidRDefault="004D5816">
      <w:pPr>
        <w:pStyle w:val="TM2"/>
        <w:tabs>
          <w:tab w:val="right" w:leader="hyphen" w:pos="9062"/>
        </w:tabs>
        <w:rPr>
          <w:rFonts w:eastAsiaTheme="minorEastAsia" w:cstheme="minorBidi"/>
          <w:smallCaps w:val="0"/>
          <w:noProof/>
          <w:sz w:val="22"/>
          <w:szCs w:val="22"/>
          <w:lang w:eastAsia="fr-FR"/>
        </w:rPr>
      </w:pPr>
      <w:hyperlink w:anchor="_Toc109843365" w:history="1">
        <w:r w:rsidRPr="00D54260">
          <w:rPr>
            <w:rStyle w:val="Lienhypertexte"/>
            <w:noProof/>
          </w:rPr>
          <w:t>3.2. Programme de test</w:t>
        </w:r>
        <w:r>
          <w:rPr>
            <w:noProof/>
            <w:webHidden/>
          </w:rPr>
          <w:tab/>
        </w:r>
        <w:r>
          <w:rPr>
            <w:noProof/>
            <w:webHidden/>
          </w:rPr>
          <w:fldChar w:fldCharType="begin"/>
        </w:r>
        <w:r>
          <w:rPr>
            <w:noProof/>
            <w:webHidden/>
          </w:rPr>
          <w:instrText xml:space="preserve"> PAGEREF _Toc109843365 \h </w:instrText>
        </w:r>
        <w:r>
          <w:rPr>
            <w:noProof/>
            <w:webHidden/>
          </w:rPr>
        </w:r>
        <w:r>
          <w:rPr>
            <w:noProof/>
            <w:webHidden/>
          </w:rPr>
          <w:fldChar w:fldCharType="separate"/>
        </w:r>
        <w:r>
          <w:rPr>
            <w:noProof/>
            <w:webHidden/>
          </w:rPr>
          <w:t>16</w:t>
        </w:r>
        <w:r>
          <w:rPr>
            <w:noProof/>
            <w:webHidden/>
          </w:rPr>
          <w:fldChar w:fldCharType="end"/>
        </w:r>
      </w:hyperlink>
    </w:p>
    <w:p w14:paraId="473F4CF4" w14:textId="7FA7DCBE" w:rsidR="004D5816" w:rsidRDefault="004D5816">
      <w:pPr>
        <w:pStyle w:val="TM2"/>
        <w:tabs>
          <w:tab w:val="right" w:leader="hyphen" w:pos="9062"/>
        </w:tabs>
        <w:rPr>
          <w:rFonts w:eastAsiaTheme="minorEastAsia" w:cstheme="minorBidi"/>
          <w:smallCaps w:val="0"/>
          <w:noProof/>
          <w:sz w:val="22"/>
          <w:szCs w:val="22"/>
          <w:lang w:eastAsia="fr-FR"/>
        </w:rPr>
      </w:pPr>
      <w:hyperlink w:anchor="_Toc109843366" w:history="1">
        <w:r w:rsidRPr="00D54260">
          <w:rPr>
            <w:rStyle w:val="Lienhypertexte"/>
            <w:noProof/>
          </w:rPr>
          <w:t>3.3. Junit</w:t>
        </w:r>
        <w:r>
          <w:rPr>
            <w:noProof/>
            <w:webHidden/>
          </w:rPr>
          <w:tab/>
        </w:r>
        <w:r>
          <w:rPr>
            <w:noProof/>
            <w:webHidden/>
          </w:rPr>
          <w:fldChar w:fldCharType="begin"/>
        </w:r>
        <w:r>
          <w:rPr>
            <w:noProof/>
            <w:webHidden/>
          </w:rPr>
          <w:instrText xml:space="preserve"> PAGEREF _Toc109843366 \h </w:instrText>
        </w:r>
        <w:r>
          <w:rPr>
            <w:noProof/>
            <w:webHidden/>
          </w:rPr>
        </w:r>
        <w:r>
          <w:rPr>
            <w:noProof/>
            <w:webHidden/>
          </w:rPr>
          <w:fldChar w:fldCharType="separate"/>
        </w:r>
        <w:r>
          <w:rPr>
            <w:noProof/>
            <w:webHidden/>
          </w:rPr>
          <w:t>16</w:t>
        </w:r>
        <w:r>
          <w:rPr>
            <w:noProof/>
            <w:webHidden/>
          </w:rPr>
          <w:fldChar w:fldCharType="end"/>
        </w:r>
      </w:hyperlink>
    </w:p>
    <w:p w14:paraId="62781743" w14:textId="65F11F9B" w:rsidR="004D5816" w:rsidRDefault="004D5816">
      <w:pPr>
        <w:pStyle w:val="TM1"/>
        <w:tabs>
          <w:tab w:val="right" w:leader="hyphen" w:pos="9062"/>
        </w:tabs>
        <w:rPr>
          <w:rFonts w:eastAsiaTheme="minorEastAsia" w:cstheme="minorBidi"/>
          <w:b w:val="0"/>
          <w:bCs w:val="0"/>
          <w:caps w:val="0"/>
          <w:noProof/>
          <w:sz w:val="22"/>
          <w:szCs w:val="22"/>
          <w:lang w:eastAsia="fr-FR"/>
        </w:rPr>
      </w:pPr>
      <w:hyperlink w:anchor="_Toc109843367" w:history="1">
        <w:r w:rsidRPr="00D54260">
          <w:rPr>
            <w:rStyle w:val="Lienhypertexte"/>
            <w:noProof/>
          </w:rPr>
          <w:t>4. Critiques  de la technologie Java</w:t>
        </w:r>
        <w:r>
          <w:rPr>
            <w:noProof/>
            <w:webHidden/>
          </w:rPr>
          <w:tab/>
        </w:r>
        <w:r>
          <w:rPr>
            <w:noProof/>
            <w:webHidden/>
          </w:rPr>
          <w:fldChar w:fldCharType="begin"/>
        </w:r>
        <w:r>
          <w:rPr>
            <w:noProof/>
            <w:webHidden/>
          </w:rPr>
          <w:instrText xml:space="preserve"> PAGEREF _Toc109843367 \h </w:instrText>
        </w:r>
        <w:r>
          <w:rPr>
            <w:noProof/>
            <w:webHidden/>
          </w:rPr>
        </w:r>
        <w:r>
          <w:rPr>
            <w:noProof/>
            <w:webHidden/>
          </w:rPr>
          <w:fldChar w:fldCharType="separate"/>
        </w:r>
        <w:r>
          <w:rPr>
            <w:noProof/>
            <w:webHidden/>
          </w:rPr>
          <w:t>16</w:t>
        </w:r>
        <w:r>
          <w:rPr>
            <w:noProof/>
            <w:webHidden/>
          </w:rPr>
          <w:fldChar w:fldCharType="end"/>
        </w:r>
      </w:hyperlink>
    </w:p>
    <w:p w14:paraId="34215163" w14:textId="2EDA68B2" w:rsidR="004D5816" w:rsidRDefault="004D5816">
      <w:pPr>
        <w:pStyle w:val="TM1"/>
        <w:tabs>
          <w:tab w:val="right" w:leader="hyphen" w:pos="9062"/>
        </w:tabs>
        <w:rPr>
          <w:rFonts w:eastAsiaTheme="minorEastAsia" w:cstheme="minorBidi"/>
          <w:b w:val="0"/>
          <w:bCs w:val="0"/>
          <w:caps w:val="0"/>
          <w:noProof/>
          <w:sz w:val="22"/>
          <w:szCs w:val="22"/>
          <w:lang w:eastAsia="fr-FR"/>
        </w:rPr>
      </w:pPr>
      <w:hyperlink w:anchor="_Toc109843368" w:history="1">
        <w:r w:rsidRPr="00D54260">
          <w:rPr>
            <w:rStyle w:val="Lienhypertexte"/>
            <w:noProof/>
          </w:rPr>
          <w:t>5. Icones</w:t>
        </w:r>
        <w:r>
          <w:rPr>
            <w:noProof/>
            <w:webHidden/>
          </w:rPr>
          <w:tab/>
        </w:r>
        <w:r>
          <w:rPr>
            <w:noProof/>
            <w:webHidden/>
          </w:rPr>
          <w:fldChar w:fldCharType="begin"/>
        </w:r>
        <w:r>
          <w:rPr>
            <w:noProof/>
            <w:webHidden/>
          </w:rPr>
          <w:instrText xml:space="preserve"> PAGEREF _Toc109843368 \h </w:instrText>
        </w:r>
        <w:r>
          <w:rPr>
            <w:noProof/>
            <w:webHidden/>
          </w:rPr>
        </w:r>
        <w:r>
          <w:rPr>
            <w:noProof/>
            <w:webHidden/>
          </w:rPr>
          <w:fldChar w:fldCharType="separate"/>
        </w:r>
        <w:r>
          <w:rPr>
            <w:noProof/>
            <w:webHidden/>
          </w:rPr>
          <w:t>16</w:t>
        </w:r>
        <w:r>
          <w:rPr>
            <w:noProof/>
            <w:webHidden/>
          </w:rPr>
          <w:fldChar w:fldCharType="end"/>
        </w:r>
      </w:hyperlink>
    </w:p>
    <w:p w14:paraId="7D3C19F4" w14:textId="14917106" w:rsidR="004D5816" w:rsidRDefault="004D5816">
      <w:pPr>
        <w:pStyle w:val="TM1"/>
        <w:tabs>
          <w:tab w:val="right" w:leader="hyphen" w:pos="9062"/>
        </w:tabs>
        <w:rPr>
          <w:rFonts w:eastAsiaTheme="minorEastAsia" w:cstheme="minorBidi"/>
          <w:b w:val="0"/>
          <w:bCs w:val="0"/>
          <w:caps w:val="0"/>
          <w:noProof/>
          <w:sz w:val="22"/>
          <w:szCs w:val="22"/>
          <w:lang w:eastAsia="fr-FR"/>
        </w:rPr>
      </w:pPr>
      <w:hyperlink w:anchor="_Toc109843369" w:history="1">
        <w:r w:rsidRPr="00D54260">
          <w:rPr>
            <w:rStyle w:val="Lienhypertexte"/>
            <w:noProof/>
          </w:rPr>
          <w:t>6. Links</w:t>
        </w:r>
        <w:r>
          <w:rPr>
            <w:noProof/>
            <w:webHidden/>
          </w:rPr>
          <w:tab/>
        </w:r>
        <w:r>
          <w:rPr>
            <w:noProof/>
            <w:webHidden/>
          </w:rPr>
          <w:fldChar w:fldCharType="begin"/>
        </w:r>
        <w:r>
          <w:rPr>
            <w:noProof/>
            <w:webHidden/>
          </w:rPr>
          <w:instrText xml:space="preserve"> PAGEREF _Toc109843369 \h </w:instrText>
        </w:r>
        <w:r>
          <w:rPr>
            <w:noProof/>
            <w:webHidden/>
          </w:rPr>
        </w:r>
        <w:r>
          <w:rPr>
            <w:noProof/>
            <w:webHidden/>
          </w:rPr>
          <w:fldChar w:fldCharType="separate"/>
        </w:r>
        <w:r>
          <w:rPr>
            <w:noProof/>
            <w:webHidden/>
          </w:rPr>
          <w:t>16</w:t>
        </w:r>
        <w:r>
          <w:rPr>
            <w:noProof/>
            <w:webHidden/>
          </w:rPr>
          <w:fldChar w:fldCharType="end"/>
        </w:r>
      </w:hyperlink>
    </w:p>
    <w:p w14:paraId="0740C287" w14:textId="05BCA16D" w:rsidR="00403A6C" w:rsidRDefault="00B338FD" w:rsidP="00403A6C">
      <w:r>
        <w:fldChar w:fldCharType="end"/>
      </w:r>
    </w:p>
    <w:p w14:paraId="13D8FD6D" w14:textId="067F0AE1" w:rsidR="00276EC4" w:rsidRDefault="00276EC4" w:rsidP="00403A6C"/>
    <w:p w14:paraId="52D109C4" w14:textId="27340C59" w:rsidR="00276EC4" w:rsidRDefault="00276EC4" w:rsidP="00403A6C"/>
    <w:p w14:paraId="12CA86A1" w14:textId="066C0DFF" w:rsidR="00276EC4" w:rsidRDefault="00B25D82" w:rsidP="00B25D82">
      <w:pPr>
        <w:pStyle w:val="Titre1"/>
      </w:pPr>
      <w:bookmarkStart w:id="0" w:name="_Toc109843333"/>
      <w:r>
        <w:lastRenderedPageBreak/>
        <w:t>Prolégomènes</w:t>
      </w:r>
      <w:bookmarkEnd w:id="0"/>
    </w:p>
    <w:p w14:paraId="68F61155" w14:textId="6E773A07" w:rsidR="00B25D82" w:rsidRDefault="00B25D82" w:rsidP="00403A6C">
      <w:r>
        <w:t>Avant d’attaquer les modalités d’installation de l’environnement de développement java</w:t>
      </w:r>
      <w:r w:rsidR="00D34F33">
        <w:t xml:space="preserve"> sous Windows</w:t>
      </w:r>
      <w:r>
        <w:t xml:space="preserve">, il convient de rappeler le contexte global de la </w:t>
      </w:r>
      <w:r w:rsidR="00E706E5">
        <w:t>technologie</w:t>
      </w:r>
      <w:r>
        <w:t xml:space="preserve"> java.</w:t>
      </w:r>
    </w:p>
    <w:p w14:paraId="60018EC5" w14:textId="5C5AABE9" w:rsidR="00796A28" w:rsidRDefault="00F713DB" w:rsidP="00403A6C">
      <w:r w:rsidRPr="00F713DB">
        <w:t>La technologie Java définit à la fois un langage de programmation orienté objet et une plateforme informatique.</w:t>
      </w:r>
    </w:p>
    <w:p w14:paraId="1D81F5EB" w14:textId="44B9E2EC" w:rsidR="00F713DB" w:rsidRDefault="006A5433" w:rsidP="00403A6C">
      <w:r w:rsidRPr="00F713DB">
        <w:t xml:space="preserve">La technologie </w:t>
      </w:r>
      <w:r w:rsidR="00F713DB" w:rsidRPr="00F713DB">
        <w:t xml:space="preserve">Java </w:t>
      </w:r>
      <w:r w:rsidR="00F713DB">
        <w:t>a été</w:t>
      </w:r>
      <w:r w:rsidR="00F713DB" w:rsidRPr="00F713DB">
        <w:t xml:space="preserve"> développée</w:t>
      </w:r>
      <w:r>
        <w:t>, en 1995</w:t>
      </w:r>
      <w:r w:rsidR="00B10213">
        <w:t xml:space="preserve">, </w:t>
      </w:r>
      <w:r w:rsidR="00B10213" w:rsidRPr="00B10213">
        <w:t>par James A. Gosling</w:t>
      </w:r>
      <w:r w:rsidR="00B10213">
        <w:t xml:space="preserve"> chez</w:t>
      </w:r>
      <w:r w:rsidR="00F713DB" w:rsidRPr="00F713DB">
        <w:t xml:space="preserve"> Sun Microsystems</w:t>
      </w:r>
      <w:r w:rsidR="00F713DB">
        <w:rPr>
          <w:rStyle w:val="Appelnotedebasdep"/>
        </w:rPr>
        <w:footnoteReference w:id="1"/>
      </w:r>
      <w:r w:rsidR="007F4A36">
        <w:t> ; cette entreprise a été</w:t>
      </w:r>
      <w:r w:rsidR="00F713DB" w:rsidRPr="00F713DB">
        <w:t xml:space="preserve"> </w:t>
      </w:r>
      <w:r>
        <w:t>rachetée</w:t>
      </w:r>
      <w:r w:rsidR="00F713DB" w:rsidRPr="00F713DB">
        <w:t xml:space="preserve"> par Oracle</w:t>
      </w:r>
      <w:r>
        <w:t xml:space="preserve"> en 2009.</w:t>
      </w:r>
      <w:r w:rsidR="006E2A7F">
        <w:t xml:space="preserve"> Java est devenu donc propriété d’Oracle Corporation.</w:t>
      </w:r>
    </w:p>
    <w:p w14:paraId="2A43424A" w14:textId="6109C9B1" w:rsidR="006E2A7F" w:rsidRDefault="006E2A7F" w:rsidP="00403A6C"/>
    <w:p w14:paraId="4F8B78EC" w14:textId="0C19504F" w:rsidR="00B56BAC" w:rsidRDefault="00B56BAC" w:rsidP="00E3493A">
      <w:pPr>
        <w:pStyle w:val="Titre2"/>
      </w:pPr>
      <w:bookmarkStart w:id="1" w:name="_Toc109843334"/>
      <w:r>
        <w:t>Héritage</w:t>
      </w:r>
      <w:bookmarkEnd w:id="1"/>
    </w:p>
    <w:p w14:paraId="07710C6E" w14:textId="77777777" w:rsidR="00B56BAC" w:rsidRDefault="00B56BAC" w:rsidP="00403A6C"/>
    <w:p w14:paraId="0CC979D3" w14:textId="71A792E6" w:rsidR="007F4A36" w:rsidRDefault="007F4A36" w:rsidP="00403A6C">
      <w:r w:rsidRPr="007F4A36">
        <w:t>Java est un langage de programmation multiplateforme</w:t>
      </w:r>
      <w:r w:rsidR="00DE5C9D">
        <w:t>s</w:t>
      </w:r>
      <w:r w:rsidR="00DE5C9D">
        <w:rPr>
          <w:rStyle w:val="Appelnotedebasdep"/>
        </w:rPr>
        <w:footnoteReference w:id="2"/>
      </w:r>
      <w:r>
        <w:t>, il dérive des langages C et C++,  dont il reprend, en partie, la syntaxe.</w:t>
      </w:r>
    </w:p>
    <w:p w14:paraId="53E8026A" w14:textId="77777777" w:rsidR="00636F72" w:rsidRDefault="007F4A36" w:rsidP="00636F72">
      <w:pPr>
        <w:keepNext/>
      </w:pPr>
      <w:r>
        <w:t xml:space="preserve"> </w:t>
      </w:r>
      <w:r w:rsidR="00636F72" w:rsidRPr="00636F72">
        <w:rPr>
          <w:noProof/>
        </w:rPr>
        <w:drawing>
          <wp:inline distT="0" distB="0" distL="0" distR="0" wp14:anchorId="42309841" wp14:editId="40466E90">
            <wp:extent cx="5760720" cy="33051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60720" cy="3305175"/>
                    </a:xfrm>
                    <a:prstGeom prst="rect">
                      <a:avLst/>
                    </a:prstGeom>
                  </pic:spPr>
                </pic:pic>
              </a:graphicData>
            </a:graphic>
          </wp:inline>
        </w:drawing>
      </w:r>
    </w:p>
    <w:p w14:paraId="4C84CBA3" w14:textId="7D833FA0" w:rsidR="00B10213" w:rsidRDefault="00636F72" w:rsidP="00636F72">
      <w:pPr>
        <w:pStyle w:val="Lgende"/>
      </w:pPr>
      <w:r>
        <w:t xml:space="preserve">Figure </w:t>
      </w:r>
      <w:fldSimple w:instr=" SEQ Figure \* ARABIC ">
        <w:r w:rsidR="00CC5073">
          <w:rPr>
            <w:noProof/>
          </w:rPr>
          <w:t>1</w:t>
        </w:r>
      </w:fldSimple>
      <w:r>
        <w:t xml:space="preserve"> Timeline 3 langages</w:t>
      </w:r>
    </w:p>
    <w:p w14:paraId="6CAB3F31" w14:textId="00A42295" w:rsidR="00F52F4E" w:rsidRDefault="00F52F4E" w:rsidP="00F52F4E"/>
    <w:p w14:paraId="33CF5145" w14:textId="2381727C" w:rsidR="00F52F4E" w:rsidRPr="00F52F4E" w:rsidRDefault="00F52F4E" w:rsidP="00427D16">
      <w:pPr>
        <w:pStyle w:val="Titre2"/>
      </w:pPr>
      <w:bookmarkStart w:id="2" w:name="_Toc109843335"/>
      <w:r>
        <w:lastRenderedPageBreak/>
        <w:t>Compilation</w:t>
      </w:r>
      <w:r w:rsidR="00C2324F">
        <w:t>s</w:t>
      </w:r>
      <w:r>
        <w:t xml:space="preserve"> d’un programme</w:t>
      </w:r>
      <w:bookmarkEnd w:id="2"/>
    </w:p>
    <w:p w14:paraId="7C20EFD4" w14:textId="375C6877" w:rsidR="00E649D1" w:rsidRDefault="00391A36" w:rsidP="00403A6C">
      <w:r w:rsidRPr="00391A36">
        <w:t xml:space="preserve">Une des particularités principales qui différencie le langage Java des autres langages comme le C ou le C++ est la manière dont il est exécuté et compilé sur une machine. </w:t>
      </w:r>
    </w:p>
    <w:p w14:paraId="6F207C63" w14:textId="4C462F44" w:rsidR="002A0A81" w:rsidRDefault="002A0A81" w:rsidP="002A0A81">
      <w:r>
        <w:t>En effet, u</w:t>
      </w:r>
      <w:r w:rsidRPr="002A0A81">
        <w:t xml:space="preserve">n programme </w:t>
      </w:r>
      <w:r w:rsidR="00A80F36">
        <w:t xml:space="preserve">C / C++, </w:t>
      </w:r>
      <w:r w:rsidRPr="002A0A81">
        <w:t>compilé, binaire, ne fonctionne que sur la plateforme pour laquelle il a été compilé</w:t>
      </w:r>
      <w:r>
        <w:t>.</w:t>
      </w:r>
    </w:p>
    <w:p w14:paraId="3B9029C2" w14:textId="325BB0F8" w:rsidR="00763145" w:rsidRDefault="00763145" w:rsidP="002A0A81">
      <w:r>
        <w:t>Pour comprendre</w:t>
      </w:r>
      <w:r w:rsidR="006456D2">
        <w:t xml:space="preserve"> comment fonctionne Java, il est utile de rappeler la compilation classique, avec l’exemple du C.</w:t>
      </w:r>
    </w:p>
    <w:p w14:paraId="7F74473E" w14:textId="77777777" w:rsidR="006456D2" w:rsidRDefault="006456D2" w:rsidP="002A0A81"/>
    <w:p w14:paraId="7DCC590E" w14:textId="511FDE98" w:rsidR="00C2324F" w:rsidRDefault="00C2324F" w:rsidP="00C2324F">
      <w:pPr>
        <w:pStyle w:val="Titre3"/>
      </w:pPr>
      <w:bookmarkStart w:id="3" w:name="_Toc109843336"/>
      <w:r>
        <w:t>Compilation</w:t>
      </w:r>
      <w:r w:rsidR="00625512">
        <w:t xml:space="preserve"> classique</w:t>
      </w:r>
      <w:r>
        <w:t xml:space="preserve"> d’un programme</w:t>
      </w:r>
      <w:bookmarkEnd w:id="3"/>
    </w:p>
    <w:p w14:paraId="3D9D9A26" w14:textId="622F70D4" w:rsidR="00400544" w:rsidRPr="00400544" w:rsidRDefault="00400544" w:rsidP="00400544">
      <w:pPr>
        <w:pStyle w:val="Titre4"/>
      </w:pPr>
      <w:bookmarkStart w:id="4" w:name="_Toc109843337"/>
      <w:r>
        <w:t>La compilation classique</w:t>
      </w:r>
      <w:bookmarkEnd w:id="4"/>
    </w:p>
    <w:p w14:paraId="30B3B101" w14:textId="09A206E8" w:rsidR="00C2324F" w:rsidRDefault="00400544" w:rsidP="002A0A81">
      <w:r>
        <w:t>La compilation classique suit ce schéma :</w:t>
      </w:r>
    </w:p>
    <w:p w14:paraId="27EFAD67" w14:textId="77777777" w:rsidR="00400544" w:rsidRDefault="00400544" w:rsidP="002A0A81"/>
    <w:p w14:paraId="1C7267AB" w14:textId="77777777" w:rsidR="00A80F36" w:rsidRDefault="00A80F36" w:rsidP="00A80F36">
      <w:pPr>
        <w:keepNext/>
        <w:jc w:val="center"/>
      </w:pPr>
      <w:r w:rsidRPr="00A80F36">
        <w:rPr>
          <w:noProof/>
        </w:rPr>
        <w:drawing>
          <wp:inline distT="0" distB="0" distL="0" distR="0" wp14:anchorId="22229E45" wp14:editId="4588104B">
            <wp:extent cx="5011479" cy="2910300"/>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021696" cy="2916233"/>
                    </a:xfrm>
                    <a:prstGeom prst="rect">
                      <a:avLst/>
                    </a:prstGeom>
                    <a:ln>
                      <a:noFill/>
                    </a:ln>
                    <a:extLst>
                      <a:ext uri="{53640926-AAD7-44D8-BBD7-CCE9431645EC}">
                        <a14:shadowObscured xmlns:a14="http://schemas.microsoft.com/office/drawing/2010/main"/>
                      </a:ext>
                    </a:extLst>
                  </pic:spPr>
                </pic:pic>
              </a:graphicData>
            </a:graphic>
          </wp:inline>
        </w:drawing>
      </w:r>
    </w:p>
    <w:p w14:paraId="1898FA23" w14:textId="1307C5AC" w:rsidR="002A0A81" w:rsidRDefault="00A80F36" w:rsidP="00A80F36">
      <w:pPr>
        <w:pStyle w:val="Lgende"/>
        <w:jc w:val="center"/>
      </w:pPr>
      <w:r>
        <w:t xml:space="preserve">Figure </w:t>
      </w:r>
      <w:fldSimple w:instr=" SEQ Figure \* ARABIC ">
        <w:r w:rsidR="00CC5073">
          <w:rPr>
            <w:noProof/>
          </w:rPr>
          <w:t>2</w:t>
        </w:r>
      </w:fldSimple>
      <w:r>
        <w:t xml:space="preserve"> </w:t>
      </w:r>
      <w:r w:rsidRPr="0017266D">
        <w:t>Compilation et exécutable</w:t>
      </w:r>
    </w:p>
    <w:p w14:paraId="64F6ECF8" w14:textId="6FEDC3E7" w:rsidR="00400544" w:rsidRDefault="00400544" w:rsidP="00400544"/>
    <w:p w14:paraId="0F815EA5" w14:textId="3BFEC3BF" w:rsidR="00400544" w:rsidRDefault="00400544" w:rsidP="00400544">
      <w:pPr>
        <w:pStyle w:val="Titre4"/>
      </w:pPr>
      <w:bookmarkStart w:id="5" w:name="_Toc109843338"/>
      <w:r>
        <w:t>La compilation avec l’exemple du C</w:t>
      </w:r>
      <w:bookmarkEnd w:id="5"/>
    </w:p>
    <w:p w14:paraId="37A84450" w14:textId="03032BAB" w:rsidR="0085646D" w:rsidRDefault="0085646D" w:rsidP="0085646D">
      <w:r>
        <w:t>Voici un schéma qui synthétise la compilation en C :</w:t>
      </w:r>
    </w:p>
    <w:p w14:paraId="57B522C2" w14:textId="77777777" w:rsidR="0085646D" w:rsidRDefault="0085646D" w:rsidP="0085646D">
      <w:pPr>
        <w:keepNext/>
      </w:pPr>
      <w:r w:rsidRPr="0085646D">
        <w:rPr>
          <w:noProof/>
        </w:rPr>
        <w:lastRenderedPageBreak/>
        <w:drawing>
          <wp:inline distT="0" distB="0" distL="0" distR="0" wp14:anchorId="0DE25B12" wp14:editId="3CF95CFB">
            <wp:extent cx="5760720" cy="2840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5760720" cy="2840266"/>
                    </a:xfrm>
                    <a:prstGeom prst="rect">
                      <a:avLst/>
                    </a:prstGeom>
                    <a:ln>
                      <a:noFill/>
                    </a:ln>
                    <a:extLst>
                      <a:ext uri="{53640926-AAD7-44D8-BBD7-CCE9431645EC}">
                        <a14:shadowObscured xmlns:a14="http://schemas.microsoft.com/office/drawing/2010/main"/>
                      </a:ext>
                    </a:extLst>
                  </pic:spPr>
                </pic:pic>
              </a:graphicData>
            </a:graphic>
          </wp:inline>
        </w:drawing>
      </w:r>
    </w:p>
    <w:p w14:paraId="2BAEEA48" w14:textId="60D5CBC0" w:rsidR="0085646D" w:rsidRPr="0085646D" w:rsidRDefault="0085646D" w:rsidP="0085646D">
      <w:pPr>
        <w:pStyle w:val="Lgende"/>
      </w:pPr>
      <w:r>
        <w:t xml:space="preserve">Figure </w:t>
      </w:r>
      <w:fldSimple w:instr=" SEQ Figure \* ARABIC ">
        <w:r w:rsidR="00CC5073">
          <w:rPr>
            <w:noProof/>
          </w:rPr>
          <w:t>3</w:t>
        </w:r>
      </w:fldSimple>
      <w:r>
        <w:t xml:space="preserve"> La compilation en C</w:t>
      </w:r>
    </w:p>
    <w:p w14:paraId="6D1CFA4C" w14:textId="77777777" w:rsidR="00400544" w:rsidRPr="00400544" w:rsidRDefault="00400544" w:rsidP="00400544"/>
    <w:p w14:paraId="5745E6AE" w14:textId="6CE11918" w:rsidR="00173EB2" w:rsidRDefault="00252743" w:rsidP="003C5970">
      <w:pPr>
        <w:spacing w:after="40"/>
      </w:pPr>
      <w:r>
        <w:t>Quant au</w:t>
      </w:r>
      <w:r w:rsidR="00391A36" w:rsidRPr="00391A36">
        <w:t xml:space="preserve"> compilateur Java, nommé </w:t>
      </w:r>
      <w:r w:rsidR="00391A36" w:rsidRPr="00E649D1">
        <w:rPr>
          <w:rFonts w:ascii="Consolas" w:hAnsi="Consolas"/>
          <w:b/>
          <w:i/>
          <w:iCs/>
          <w:shd w:val="clear" w:color="auto" w:fill="F2F2F2" w:themeFill="background1" w:themeFillShade="F2"/>
        </w:rPr>
        <w:t>javac</w:t>
      </w:r>
      <w:r w:rsidR="00391A36" w:rsidRPr="00391A36">
        <w:t>,</w:t>
      </w:r>
      <w:r>
        <w:t xml:space="preserve"> il</w:t>
      </w:r>
      <w:r w:rsidR="00391A36" w:rsidRPr="00391A36">
        <w:t xml:space="preserve"> ne traduit pas </w:t>
      </w:r>
      <w:r w:rsidR="00391A36" w:rsidRPr="00E649D1">
        <w:rPr>
          <w:b/>
          <w:bCs/>
        </w:rPr>
        <w:t>directement</w:t>
      </w:r>
      <w:r w:rsidR="00391A36" w:rsidRPr="00391A36">
        <w:t xml:space="preserve"> le code source</w:t>
      </w:r>
      <w:r w:rsidR="00B81A43">
        <w:t xml:space="preserve">, du fichier </w:t>
      </w:r>
      <w:r w:rsidR="00B81A43" w:rsidRPr="00B81A43">
        <w:rPr>
          <w:rFonts w:ascii="Consolas" w:hAnsi="Consolas"/>
          <w:b/>
          <w:i/>
          <w:iCs/>
          <w:shd w:val="clear" w:color="auto" w:fill="F2F2F2" w:themeFill="background1" w:themeFillShade="F2"/>
        </w:rPr>
        <w:t>.java</w:t>
      </w:r>
      <w:r w:rsidR="00B81A43">
        <w:t xml:space="preserve">, </w:t>
      </w:r>
      <w:r w:rsidR="00391A36" w:rsidRPr="00391A36">
        <w:t xml:space="preserve"> en langage machine comme les compilateurs</w:t>
      </w:r>
      <w:r w:rsidR="003C5970">
        <w:t xml:space="preserve"> de C ou C++.</w:t>
      </w:r>
    </w:p>
    <w:p w14:paraId="0AB8C1AD" w14:textId="0EEDE3B9" w:rsidR="00E649D1" w:rsidRDefault="00391A36" w:rsidP="003C5970">
      <w:pPr>
        <w:spacing w:after="40"/>
      </w:pPr>
      <w:r w:rsidRPr="00391A36">
        <w:t xml:space="preserve">Il le traduit en un langage intermédiaire appelé </w:t>
      </w:r>
      <w:r w:rsidRPr="00173EB2">
        <w:rPr>
          <w:b/>
          <w:bCs/>
        </w:rPr>
        <w:t>bytecode</w:t>
      </w:r>
      <w:r w:rsidR="00E649D1">
        <w:t xml:space="preserve"> représenté par les fichiers </w:t>
      </w:r>
      <w:r w:rsidR="00E649D1" w:rsidRPr="00E649D1">
        <w:rPr>
          <w:rFonts w:ascii="Consolas" w:hAnsi="Consolas"/>
          <w:b/>
          <w:i/>
          <w:iCs/>
          <w:shd w:val="clear" w:color="auto" w:fill="F2F2F2" w:themeFill="background1" w:themeFillShade="F2"/>
        </w:rPr>
        <w:t>.class</w:t>
      </w:r>
      <w:r w:rsidRPr="00391A36">
        <w:t xml:space="preserve">. </w:t>
      </w:r>
    </w:p>
    <w:p w14:paraId="3787F2D8" w14:textId="615DBD11" w:rsidR="007F4A36" w:rsidRDefault="00391A36" w:rsidP="003C5970">
      <w:pPr>
        <w:spacing w:after="40"/>
      </w:pPr>
      <w:r w:rsidRPr="00391A36">
        <w:t xml:space="preserve">Ce bytecode est ensuite interprété par un autre programme : la machine virtuelle java ou </w:t>
      </w:r>
      <w:r w:rsidRPr="00947346">
        <w:rPr>
          <w:b/>
          <w:bCs/>
        </w:rPr>
        <w:t>JVM</w:t>
      </w:r>
      <w:r w:rsidRPr="00391A36">
        <w:t xml:space="preserve"> (pour Java Virtual Machine).</w:t>
      </w:r>
    </w:p>
    <w:p w14:paraId="6704D789" w14:textId="2781F2E0" w:rsidR="00391A36" w:rsidRDefault="009270EF" w:rsidP="00403A6C">
      <w:r>
        <w:t>Donc</w:t>
      </w:r>
      <w:r w:rsidRPr="009270EF">
        <w:t xml:space="preserve">, un programme java </w:t>
      </w:r>
      <w:r w:rsidR="002C059B">
        <w:t>contiendra, toujours,</w:t>
      </w:r>
      <w:r w:rsidRPr="009270EF">
        <w:t xml:space="preserve"> deux types de fichiers : les fichiers sources en java (extension. java) et le résultat de leur compilation en byte code (fichier d’extension .class).</w:t>
      </w:r>
    </w:p>
    <w:p w14:paraId="0F867342" w14:textId="77777777" w:rsidR="002C059B" w:rsidRDefault="003952A0" w:rsidP="002C059B">
      <w:pPr>
        <w:keepNext/>
      </w:pPr>
      <w:r w:rsidRPr="003952A0">
        <w:rPr>
          <w:noProof/>
        </w:rPr>
        <w:drawing>
          <wp:inline distT="0" distB="0" distL="0" distR="0" wp14:anchorId="0F1C427F" wp14:editId="2DC3A868">
            <wp:extent cx="5760720" cy="22136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760720" cy="2213610"/>
                    </a:xfrm>
                    <a:prstGeom prst="rect">
                      <a:avLst/>
                    </a:prstGeom>
                  </pic:spPr>
                </pic:pic>
              </a:graphicData>
            </a:graphic>
          </wp:inline>
        </w:drawing>
      </w:r>
    </w:p>
    <w:p w14:paraId="76368169" w14:textId="7E7D6D1F" w:rsidR="003C5970" w:rsidRDefault="002C059B" w:rsidP="002C059B">
      <w:pPr>
        <w:pStyle w:val="Lgende"/>
      </w:pPr>
      <w:r>
        <w:t xml:space="preserve">Figure </w:t>
      </w:r>
      <w:fldSimple w:instr=" SEQ Figure \* ARABIC ">
        <w:r w:rsidR="00CC5073">
          <w:rPr>
            <w:noProof/>
          </w:rPr>
          <w:t>4</w:t>
        </w:r>
      </w:fldSimple>
      <w:r>
        <w:t xml:space="preserve"> Composition d'un programme Java</w:t>
      </w:r>
    </w:p>
    <w:p w14:paraId="21D7A1B6" w14:textId="6863776A" w:rsidR="009645D8" w:rsidRDefault="009645D8" w:rsidP="00403A6C"/>
    <w:p w14:paraId="4AE91578" w14:textId="04BC07A7" w:rsidR="009645D8" w:rsidRDefault="00DE5ABA" w:rsidP="00DE5ABA">
      <w:pPr>
        <w:pStyle w:val="Titre3"/>
      </w:pPr>
      <w:bookmarkStart w:id="6" w:name="_Toc109843339"/>
      <w:r>
        <w:lastRenderedPageBreak/>
        <w:t>Java est un langage compilé et interprété</w:t>
      </w:r>
      <w:bookmarkEnd w:id="6"/>
    </w:p>
    <w:p w14:paraId="530DF9E3" w14:textId="588937A2" w:rsidR="00AC435D" w:rsidRDefault="00CD1390" w:rsidP="00CD1390">
      <w:pPr>
        <w:pStyle w:val="Titre4"/>
      </w:pPr>
      <w:bookmarkStart w:id="7" w:name="_Toc109843340"/>
      <w:r>
        <w:t>Compilation et interprétation du langage Java</w:t>
      </w:r>
      <w:bookmarkEnd w:id="7"/>
    </w:p>
    <w:p w14:paraId="232816F9" w14:textId="77777777" w:rsidR="00CD1390" w:rsidRDefault="00CD1390" w:rsidP="00AC435D"/>
    <w:p w14:paraId="32AB5886" w14:textId="5392F101" w:rsidR="00D7266B" w:rsidRPr="00D7266B" w:rsidRDefault="00D7266B" w:rsidP="00AC435D">
      <w:r w:rsidRPr="00B34C51">
        <w:rPr>
          <w:b/>
          <w:bCs/>
        </w:rPr>
        <w:t>Java peut être considéré à la fois comme un langage compilé et interprété car</w:t>
      </w:r>
      <w:r w:rsidRPr="00D7266B">
        <w:t xml:space="preserve"> son code source est d'abord compilé en un </w:t>
      </w:r>
      <w:r w:rsidR="00B34C51" w:rsidRPr="00D7266B">
        <w:t>bytecode</w:t>
      </w:r>
      <w:r w:rsidRPr="00D7266B">
        <w:t xml:space="preserve"> binaire. Ce </w:t>
      </w:r>
      <w:r w:rsidR="00B34C51" w:rsidRPr="00D7266B">
        <w:t>bytecode</w:t>
      </w:r>
      <w:r w:rsidRPr="00D7266B">
        <w:t xml:space="preserve"> s'exécute sur la machine virtuelle Java (JVM), qui est un interpréteur </w:t>
      </w:r>
      <w:r w:rsidR="00670F2F">
        <w:t xml:space="preserve">et/ou un </w:t>
      </w:r>
      <w:r w:rsidR="00670F2F" w:rsidRPr="00670F2F">
        <w:t>compilation juste-à-temps</w:t>
      </w:r>
      <w:r w:rsidR="00B34C51">
        <w:t xml:space="preserve"> (</w:t>
      </w:r>
      <w:proofErr w:type="spellStart"/>
      <w:r w:rsidR="00B34C51" w:rsidRPr="00B34C51">
        <w:rPr>
          <w:rStyle w:val="lang-en"/>
          <w:i/>
          <w:iCs/>
        </w:rPr>
        <w:t>just</w:t>
      </w:r>
      <w:proofErr w:type="spellEnd"/>
      <w:r w:rsidR="00B34C51" w:rsidRPr="00B34C51">
        <w:rPr>
          <w:rStyle w:val="lang-en"/>
          <w:i/>
          <w:iCs/>
        </w:rPr>
        <w:t>-</w:t>
      </w:r>
      <w:proofErr w:type="spellStart"/>
      <w:r w:rsidR="00B34C51" w:rsidRPr="00B34C51">
        <w:rPr>
          <w:rStyle w:val="lang-en"/>
          <w:i/>
          <w:iCs/>
        </w:rPr>
        <w:t>in-time</w:t>
      </w:r>
      <w:proofErr w:type="spellEnd"/>
      <w:r w:rsidR="00B34C51" w:rsidRPr="00B34C51">
        <w:rPr>
          <w:rStyle w:val="lang-en"/>
          <w:i/>
          <w:iCs/>
        </w:rPr>
        <w:t xml:space="preserve"> compilation</w:t>
      </w:r>
      <w:r w:rsidR="00B34C51">
        <w:t xml:space="preserve"> ou </w:t>
      </w:r>
      <w:r w:rsidR="00B34C51" w:rsidRPr="00B34C51">
        <w:rPr>
          <w:rStyle w:val="lang-en"/>
          <w:i/>
          <w:iCs/>
        </w:rPr>
        <w:t>JIT compilation)</w:t>
      </w:r>
      <w:r w:rsidR="00EB29D7">
        <w:rPr>
          <w:rStyle w:val="Appelnotedebasdep"/>
          <w:i/>
          <w:iCs/>
        </w:rPr>
        <w:footnoteReference w:id="3"/>
      </w:r>
      <w:r w:rsidRPr="00D7266B">
        <w:t>.</w:t>
      </w:r>
    </w:p>
    <w:p w14:paraId="4A138C2D" w14:textId="688A411A" w:rsidR="00D7266B" w:rsidRPr="00D7266B" w:rsidRDefault="00B34C51" w:rsidP="00AC435D">
      <w:r w:rsidRPr="00B34C51">
        <w:t>De plus, ce bytecode donne à Java sa portabilité : il fonctionnera sur n'importe quelle JVM correctement implémentée, quelle que soit la configuration matérielle ou logicielle de l'ordinateur.</w:t>
      </w:r>
    </w:p>
    <w:p w14:paraId="68400709" w14:textId="77777777" w:rsidR="00D7266B" w:rsidRPr="00D7266B" w:rsidRDefault="00D7266B" w:rsidP="00AC435D"/>
    <w:p w14:paraId="65417290" w14:textId="0E51ED5A" w:rsidR="00D7266B" w:rsidRDefault="00B34C51" w:rsidP="00AC435D">
      <w:r>
        <w:t>Voici un schéma illustrant ce mécanisme :</w:t>
      </w:r>
    </w:p>
    <w:p w14:paraId="30C2D977" w14:textId="77777777" w:rsidR="00B34C51" w:rsidRPr="00D7266B" w:rsidRDefault="00B34C51" w:rsidP="00AC435D"/>
    <w:p w14:paraId="55B069DF" w14:textId="77777777" w:rsidR="003B2F8E" w:rsidRDefault="00A806C1" w:rsidP="003B2F8E">
      <w:pPr>
        <w:keepNext/>
      </w:pPr>
      <w:r w:rsidRPr="00A806C1">
        <w:rPr>
          <w:noProof/>
        </w:rPr>
        <w:drawing>
          <wp:inline distT="0" distB="0" distL="0" distR="0" wp14:anchorId="3B440583" wp14:editId="3A02AD85">
            <wp:extent cx="5757685" cy="318469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7685" cy="3184699"/>
                    </a:xfrm>
                    <a:prstGeom prst="rect">
                      <a:avLst/>
                    </a:prstGeom>
                  </pic:spPr>
                </pic:pic>
              </a:graphicData>
            </a:graphic>
          </wp:inline>
        </w:drawing>
      </w:r>
    </w:p>
    <w:p w14:paraId="742A8B59" w14:textId="6D9AC215" w:rsidR="000C6047" w:rsidRDefault="003B2F8E" w:rsidP="003B2F8E">
      <w:pPr>
        <w:pStyle w:val="Lgende"/>
      </w:pPr>
      <w:r>
        <w:t xml:space="preserve">Figure </w:t>
      </w:r>
      <w:fldSimple w:instr=" SEQ Figure \* ARABIC ">
        <w:r w:rsidR="00CC5073">
          <w:rPr>
            <w:noProof/>
          </w:rPr>
          <w:t>5</w:t>
        </w:r>
      </w:fldSimple>
      <w:r>
        <w:t xml:space="preserve"> </w:t>
      </w:r>
      <w:r w:rsidRPr="007015E7">
        <w:t>Compilation et interprétation en Java</w:t>
      </w:r>
    </w:p>
    <w:p w14:paraId="1DE7BE7A" w14:textId="05C9BAA9" w:rsidR="00131F82" w:rsidRDefault="00131F82" w:rsidP="00330A78">
      <w:r w:rsidRPr="00131F82">
        <w:t>La JVM est dépendante de la plate-forme, c’est-à-dire que sa mise en œuvre diffère d’une plate-forme à l’autre (Windows, Linux, Mac, etc…)</w:t>
      </w:r>
      <w:r>
        <w:t>.</w:t>
      </w:r>
      <w:r w:rsidR="00763374">
        <w:t xml:space="preserve"> Il en va de même pour le Java Runtime Environment (JRE) et le </w:t>
      </w:r>
      <w:r w:rsidR="00763374" w:rsidRPr="00763374">
        <w:t>Java Development Kit (JDK)</w:t>
      </w:r>
      <w:r w:rsidR="00763374">
        <w:t>.</w:t>
      </w:r>
    </w:p>
    <w:p w14:paraId="76EF2FE1" w14:textId="5FBD9425" w:rsidR="005A4795" w:rsidRDefault="005A4795" w:rsidP="005A4795">
      <w:pPr>
        <w:keepNext/>
        <w:jc w:val="center"/>
      </w:pPr>
      <w:r w:rsidRPr="005A4795">
        <w:rPr>
          <w:noProof/>
        </w:rPr>
        <w:lastRenderedPageBreak/>
        <w:drawing>
          <wp:inline distT="0" distB="0" distL="0" distR="0" wp14:anchorId="0876FA32" wp14:editId="03F834CA">
            <wp:extent cx="3756837" cy="1572803"/>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3770435" cy="1578496"/>
                    </a:xfrm>
                    <a:prstGeom prst="rect">
                      <a:avLst/>
                    </a:prstGeom>
                  </pic:spPr>
                </pic:pic>
              </a:graphicData>
            </a:graphic>
          </wp:inline>
        </w:drawing>
      </w:r>
    </w:p>
    <w:p w14:paraId="06E94289" w14:textId="7F6C061F" w:rsidR="005A4795" w:rsidRDefault="005A4795" w:rsidP="005A4795">
      <w:pPr>
        <w:keepNext/>
      </w:pPr>
      <w:r>
        <w:t>Dépendants de chaque plateforme, en raison du type d</w:t>
      </w:r>
      <w:r w:rsidR="00E866E8">
        <w:t>e système d’exploitation de la machine</w:t>
      </w:r>
      <w:r>
        <w:t xml:space="preserve"> et</w:t>
      </w:r>
      <w:r w:rsidR="007A3074">
        <w:t>/ou</w:t>
      </w:r>
      <w:r>
        <w:t xml:space="preserve"> de processeur</w:t>
      </w:r>
      <w:r w:rsidR="00E866E8">
        <w:t xml:space="preserve"> sous-jacent</w:t>
      </w:r>
      <w:r w:rsidR="007A3074">
        <w:t>.</w:t>
      </w:r>
    </w:p>
    <w:p w14:paraId="0E5811ED" w14:textId="77777777" w:rsidR="007A3074" w:rsidRDefault="007A3074" w:rsidP="005A4795">
      <w:pPr>
        <w:keepNext/>
      </w:pPr>
    </w:p>
    <w:p w14:paraId="270A9846" w14:textId="122E8AC8" w:rsidR="005A4795" w:rsidRDefault="005A4795" w:rsidP="005A4795">
      <w:pPr>
        <w:pStyle w:val="Lgende"/>
        <w:jc w:val="center"/>
      </w:pPr>
      <w:r>
        <w:t xml:space="preserve">Figure </w:t>
      </w:r>
      <w:fldSimple w:instr=" SEQ Figure \* ARABIC ">
        <w:r w:rsidR="00CC5073">
          <w:rPr>
            <w:noProof/>
          </w:rPr>
          <w:t>6</w:t>
        </w:r>
      </w:fldSimple>
      <w:r>
        <w:t xml:space="preserve"> Dépendance de la plateforme</w:t>
      </w:r>
    </w:p>
    <w:p w14:paraId="39626F7A" w14:textId="77777777" w:rsidR="007A3074" w:rsidRDefault="00330A78" w:rsidP="00DE5ABA">
      <w:r w:rsidRPr="00131F82">
        <w:t>M</w:t>
      </w:r>
      <w:r w:rsidR="00131F82" w:rsidRPr="00131F82">
        <w:t>ais toutes les JVM peuvent exécuter le même bytecode java</w:t>
      </w:r>
      <w:r w:rsidR="007A3074">
        <w:t>. Car Java est indépendant de la plateforme.</w:t>
      </w:r>
    </w:p>
    <w:p w14:paraId="2333B93D" w14:textId="77777777" w:rsidR="00DB5EDB" w:rsidRDefault="00DB5EDB" w:rsidP="00DB5EDB">
      <w:pPr>
        <w:keepNext/>
        <w:jc w:val="center"/>
      </w:pPr>
      <w:r w:rsidRPr="00DB5EDB">
        <w:rPr>
          <w:noProof/>
        </w:rPr>
        <w:drawing>
          <wp:inline distT="0" distB="0" distL="0" distR="0" wp14:anchorId="493BFEE2" wp14:editId="6EF6AF3E">
            <wp:extent cx="2211572" cy="1119925"/>
            <wp:effectExtent l="0" t="0" r="0"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2222259" cy="1125337"/>
                    </a:xfrm>
                    <a:prstGeom prst="rect">
                      <a:avLst/>
                    </a:prstGeom>
                  </pic:spPr>
                </pic:pic>
              </a:graphicData>
            </a:graphic>
          </wp:inline>
        </w:drawing>
      </w:r>
    </w:p>
    <w:p w14:paraId="1E9683FC" w14:textId="72B7392D" w:rsidR="007A3074" w:rsidRDefault="00DB5EDB" w:rsidP="00DB5EDB">
      <w:pPr>
        <w:pStyle w:val="Lgende"/>
        <w:jc w:val="center"/>
      </w:pPr>
      <w:r>
        <w:t xml:space="preserve">Figure </w:t>
      </w:r>
      <w:fldSimple w:instr=" SEQ Figure \* ARABIC ">
        <w:r w:rsidR="00CC5073">
          <w:rPr>
            <w:noProof/>
          </w:rPr>
          <w:t>7</w:t>
        </w:r>
      </w:fldSimple>
      <w:r>
        <w:t xml:space="preserve"> Indépendance de la plateforme de Java</w:t>
      </w:r>
    </w:p>
    <w:p w14:paraId="021AB04C" w14:textId="69F19945" w:rsidR="007E7D16" w:rsidRDefault="00C21F7F" w:rsidP="00DE5ABA">
      <w:r>
        <w:t>C</w:t>
      </w:r>
      <w:r w:rsidR="00131F82" w:rsidRPr="00131F82">
        <w:t xml:space="preserve">’est l’approche « </w:t>
      </w:r>
      <w:proofErr w:type="spellStart"/>
      <w:r w:rsidR="00131F82" w:rsidRPr="00131F82">
        <w:t>write</w:t>
      </w:r>
      <w:proofErr w:type="spellEnd"/>
      <w:r w:rsidR="00131F82" w:rsidRPr="00131F82">
        <w:t xml:space="preserve"> once and run </w:t>
      </w:r>
      <w:proofErr w:type="spellStart"/>
      <w:r w:rsidR="00131F82" w:rsidRPr="00131F82">
        <w:t>anywhere</w:t>
      </w:r>
      <w:proofErr w:type="spellEnd"/>
      <w:r w:rsidR="004A3ACD">
        <w:t> »</w:t>
      </w:r>
      <w:r w:rsidR="00131F82" w:rsidRPr="00131F82">
        <w:t xml:space="preserve"> </w:t>
      </w:r>
      <w:r w:rsidR="00426C2A">
        <w:rPr>
          <w:rStyle w:val="Appelnotedebasdep"/>
        </w:rPr>
        <w:footnoteReference w:id="4"/>
      </w:r>
      <w:r w:rsidR="00131F82" w:rsidRPr="00131F82">
        <w:t xml:space="preserve">, en français </w:t>
      </w:r>
      <w:r w:rsidR="004A3ACD">
        <w:t>« </w:t>
      </w:r>
      <w:r w:rsidR="004A3ACD" w:rsidRPr="00131F82">
        <w:t>écrire</w:t>
      </w:r>
      <w:r w:rsidR="004A3ACD">
        <w:t xml:space="preserve"> </w:t>
      </w:r>
      <w:r w:rsidR="004A3ACD" w:rsidRPr="00131F82">
        <w:t>une fois et exécuter partout</w:t>
      </w:r>
      <w:r w:rsidR="004A3ACD">
        <w:t> »</w:t>
      </w:r>
      <w:r w:rsidR="00131F82" w:rsidRPr="00131F82">
        <w:t>.</w:t>
      </w:r>
    </w:p>
    <w:p w14:paraId="3D1EFAE5" w14:textId="77777777" w:rsidR="0044799A" w:rsidRDefault="0044799A" w:rsidP="0044799A">
      <w:pPr>
        <w:keepNext/>
        <w:jc w:val="center"/>
      </w:pPr>
      <w:r w:rsidRPr="0044799A">
        <w:rPr>
          <w:noProof/>
        </w:rPr>
        <w:lastRenderedPageBreak/>
        <w:drawing>
          <wp:inline distT="0" distB="0" distL="0" distR="0" wp14:anchorId="60EB17D2" wp14:editId="1F52DD9E">
            <wp:extent cx="4705513" cy="4301976"/>
            <wp:effectExtent l="0" t="0" r="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8161" cy="4304397"/>
                    </a:xfrm>
                    <a:prstGeom prst="rect">
                      <a:avLst/>
                    </a:prstGeom>
                  </pic:spPr>
                </pic:pic>
              </a:graphicData>
            </a:graphic>
          </wp:inline>
        </w:drawing>
      </w:r>
    </w:p>
    <w:p w14:paraId="7491D078" w14:textId="1231C861" w:rsidR="00220F84" w:rsidRPr="007F5F3B" w:rsidRDefault="0044799A" w:rsidP="0044799A">
      <w:pPr>
        <w:pStyle w:val="Lgende"/>
        <w:jc w:val="center"/>
        <w:rPr>
          <w:lang w:val="en-US"/>
        </w:rPr>
      </w:pPr>
      <w:r w:rsidRPr="007F5F3B">
        <w:rPr>
          <w:lang w:val="en-US"/>
        </w:rPr>
        <w:t xml:space="preserve">Figure </w:t>
      </w:r>
      <w:r>
        <w:fldChar w:fldCharType="begin"/>
      </w:r>
      <w:r w:rsidRPr="007F5F3B">
        <w:rPr>
          <w:lang w:val="en-US"/>
        </w:rPr>
        <w:instrText xml:space="preserve"> SEQ Figure \* ARABIC </w:instrText>
      </w:r>
      <w:r>
        <w:fldChar w:fldCharType="separate"/>
      </w:r>
      <w:r w:rsidR="00CC5073">
        <w:rPr>
          <w:noProof/>
          <w:lang w:val="en-US"/>
        </w:rPr>
        <w:t>8</w:t>
      </w:r>
      <w:r>
        <w:fldChar w:fldCharType="end"/>
      </w:r>
      <w:r w:rsidRPr="007F5F3B">
        <w:rPr>
          <w:lang w:val="en-US"/>
        </w:rPr>
        <w:t xml:space="preserve"> write once and run anywhere (WORA)</w:t>
      </w:r>
    </w:p>
    <w:p w14:paraId="28769DAB" w14:textId="3A6329BF" w:rsidR="00A2074A" w:rsidRPr="007F5F3B" w:rsidRDefault="00A2074A" w:rsidP="00DE5ABA">
      <w:pPr>
        <w:rPr>
          <w:lang w:val="en-US"/>
        </w:rPr>
      </w:pPr>
    </w:p>
    <w:p w14:paraId="09455E4E" w14:textId="520152A3" w:rsidR="00550F83" w:rsidRDefault="00380931" w:rsidP="00550F83">
      <w:r w:rsidRPr="00380931">
        <w:t>Cette indépendance de la plate-forme est l'une des caractéristiques qui ont fait de Java l'une des plates-formes de programmation les plus utilisées</w:t>
      </w:r>
      <w:r>
        <w:t>.</w:t>
      </w:r>
    </w:p>
    <w:p w14:paraId="17CC1AF2" w14:textId="1CB2755D" w:rsidR="00E35F34" w:rsidRDefault="00E35F34" w:rsidP="00E35F34">
      <w:pPr>
        <w:pStyle w:val="Titre4"/>
      </w:pPr>
      <w:bookmarkStart w:id="8" w:name="_Toc109843341"/>
      <w:r>
        <w:t>Audience du langage Java</w:t>
      </w:r>
      <w:bookmarkEnd w:id="8"/>
    </w:p>
    <w:p w14:paraId="054D4130" w14:textId="10EBF00F" w:rsidR="00E35F34" w:rsidRDefault="0046164C" w:rsidP="00550F83">
      <w:r w:rsidRPr="0046164C">
        <w:t>En 2019, Java était l'un des langages de programmation les plus populaires</w:t>
      </w:r>
      <w:r>
        <w:t xml:space="preserve">, </w:t>
      </w:r>
      <w:r w:rsidRPr="0046164C">
        <w:t xml:space="preserve">en particulier pour les applications Web client-serveur, avec </w:t>
      </w:r>
      <w:r w:rsidRPr="0046164C">
        <w:rPr>
          <w:b/>
          <w:bCs/>
        </w:rPr>
        <w:t>9 millions de développeurs</w:t>
      </w:r>
      <w:r w:rsidR="0035238A">
        <w:rPr>
          <w:rStyle w:val="Appelnotedebasdep"/>
          <w:b/>
          <w:bCs/>
        </w:rPr>
        <w:footnoteReference w:id="5"/>
      </w:r>
      <w:r w:rsidRPr="0046164C">
        <w:t>.</w:t>
      </w:r>
    </w:p>
    <w:p w14:paraId="4C48DEF7" w14:textId="72452D32" w:rsidR="00380931" w:rsidRDefault="00380931" w:rsidP="00550F83">
      <w:r>
        <w:t xml:space="preserve">En effet selon l’index TIOBE Java est classé </w:t>
      </w:r>
      <w:r w:rsidR="006E156A">
        <w:t>troisième :</w:t>
      </w:r>
    </w:p>
    <w:p w14:paraId="4C647DEC" w14:textId="77777777" w:rsidR="00716222" w:rsidRDefault="006E156A" w:rsidP="00716222">
      <w:pPr>
        <w:keepNext/>
      </w:pPr>
      <w:r w:rsidRPr="006E156A">
        <w:rPr>
          <w:noProof/>
        </w:rPr>
        <w:lastRenderedPageBreak/>
        <w:drawing>
          <wp:inline distT="0" distB="0" distL="0" distR="0" wp14:anchorId="37DA4810" wp14:editId="5C959897">
            <wp:extent cx="5760720" cy="1402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02080"/>
                    </a:xfrm>
                    <a:prstGeom prst="rect">
                      <a:avLst/>
                    </a:prstGeom>
                  </pic:spPr>
                </pic:pic>
              </a:graphicData>
            </a:graphic>
          </wp:inline>
        </w:drawing>
      </w:r>
    </w:p>
    <w:p w14:paraId="463FACB6" w14:textId="55B3E94C" w:rsidR="00716222" w:rsidRDefault="00716222" w:rsidP="00716222">
      <w:pPr>
        <w:pStyle w:val="Lgende"/>
      </w:pPr>
      <w:r>
        <w:t xml:space="preserve">Tableau </w:t>
      </w:r>
      <w:fldSimple w:instr=" SEQ Tableau \* ARABIC ">
        <w:r>
          <w:rPr>
            <w:noProof/>
          </w:rPr>
          <w:t>1</w:t>
        </w:r>
      </w:fldSimple>
      <w:r>
        <w:t xml:space="preserve"> Index Tiobe juillet 2022</w:t>
      </w:r>
    </w:p>
    <w:p w14:paraId="62E3DE68" w14:textId="20613615" w:rsidR="006E156A" w:rsidRDefault="001206DE" w:rsidP="00550F83">
      <w:r w:rsidRPr="001206DE">
        <w:rPr>
          <w:rStyle w:val="Appelnotedebasdep"/>
          <w:b/>
          <w:bCs/>
          <w:sz w:val="24"/>
          <w:szCs w:val="24"/>
        </w:rPr>
        <w:footnoteReference w:id="6"/>
      </w:r>
    </w:p>
    <w:p w14:paraId="268B7637" w14:textId="2CE466AD" w:rsidR="001206DE" w:rsidRDefault="001206DE" w:rsidP="00550F83">
      <w:r>
        <w:t xml:space="preserve">Toujours selon cette même source, on constate que le langage Java a </w:t>
      </w:r>
      <w:r w:rsidR="00E167C0">
        <w:t>occupé</w:t>
      </w:r>
      <w:r>
        <w:t xml:space="preserve"> la </w:t>
      </w:r>
      <w:r w:rsidRPr="00E167C0">
        <w:rPr>
          <w:b/>
          <w:bCs/>
        </w:rPr>
        <w:t>première place</w:t>
      </w:r>
      <w:r>
        <w:t xml:space="preserve"> de </w:t>
      </w:r>
      <w:r w:rsidR="00E167C0">
        <w:t>2002 à 2017 :</w:t>
      </w:r>
    </w:p>
    <w:p w14:paraId="0A9B2CC3" w14:textId="77777777" w:rsidR="00716222" w:rsidRDefault="00E167C0" w:rsidP="00716222">
      <w:pPr>
        <w:keepNext/>
      </w:pPr>
      <w:r>
        <w:rPr>
          <w:noProof/>
        </w:rPr>
        <w:drawing>
          <wp:inline distT="0" distB="0" distL="0" distR="0" wp14:anchorId="700B7CF6" wp14:editId="4B6B4C65">
            <wp:extent cx="5760720" cy="176657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60720" cy="1766570"/>
                    </a:xfrm>
                    <a:prstGeom prst="rect">
                      <a:avLst/>
                    </a:prstGeom>
                    <a:noFill/>
                    <a:ln>
                      <a:noFill/>
                    </a:ln>
                  </pic:spPr>
                </pic:pic>
              </a:graphicData>
            </a:graphic>
          </wp:inline>
        </w:drawing>
      </w:r>
    </w:p>
    <w:p w14:paraId="616E5A09" w14:textId="40F976BE" w:rsidR="00E167C0" w:rsidRDefault="00716222" w:rsidP="00716222">
      <w:pPr>
        <w:pStyle w:val="Lgende"/>
      </w:pPr>
      <w:r>
        <w:t xml:space="preserve">Tableau </w:t>
      </w:r>
      <w:fldSimple w:instr=" SEQ Tableau \* ARABIC ">
        <w:r>
          <w:rPr>
            <w:noProof/>
          </w:rPr>
          <w:t>2</w:t>
        </w:r>
      </w:fldSimple>
      <w:r>
        <w:t xml:space="preserve"> </w:t>
      </w:r>
      <w:r w:rsidRPr="00C44156">
        <w:t xml:space="preserve"> Index Tiobe </w:t>
      </w:r>
      <w:r>
        <w:t>sur 10 ans</w:t>
      </w:r>
    </w:p>
    <w:p w14:paraId="6876F0C6" w14:textId="56E2058A" w:rsidR="006A5433" w:rsidRDefault="006A5433" w:rsidP="00403A6C"/>
    <w:p w14:paraId="37FB6C4E" w14:textId="41F794D5" w:rsidR="00DF662D" w:rsidRDefault="00DF662D" w:rsidP="00403A6C">
      <w:r>
        <w:t>Précisons les concepts sur lesquels repose la technologie Java.</w:t>
      </w:r>
    </w:p>
    <w:p w14:paraId="242FBFE9" w14:textId="77777777" w:rsidR="00DF662D" w:rsidRDefault="00DF662D" w:rsidP="00403A6C"/>
    <w:p w14:paraId="6455FBFF" w14:textId="0877C1B6" w:rsidR="00B56BAC" w:rsidRPr="005A1D11" w:rsidRDefault="00B56BAC" w:rsidP="00DF662D">
      <w:pPr>
        <w:pStyle w:val="Titre2"/>
      </w:pPr>
      <w:bookmarkStart w:id="9" w:name="_Toc109843342"/>
      <w:r w:rsidRPr="005A1D11">
        <w:t>Les concepts de JVM</w:t>
      </w:r>
      <w:r w:rsidR="001E2C40" w:rsidRPr="005A1D11">
        <w:t>, JRE</w:t>
      </w:r>
      <w:r w:rsidRPr="005A1D11">
        <w:t xml:space="preserve"> et JDK</w:t>
      </w:r>
      <w:bookmarkEnd w:id="9"/>
    </w:p>
    <w:p w14:paraId="0EFADCA4" w14:textId="02CE31A8" w:rsidR="006765FE" w:rsidRDefault="006765FE" w:rsidP="00403A6C">
      <w:r>
        <w:t>En effet, il convient de présenter les notions de JRE, JVM et JDK</w:t>
      </w:r>
      <w:r w:rsidR="00DF662D">
        <w:t xml:space="preserve"> , que tout développeur Java se doit de connaitre.</w:t>
      </w:r>
    </w:p>
    <w:p w14:paraId="7D604897" w14:textId="1D5DDD32" w:rsidR="00120F5F" w:rsidRPr="0009672A" w:rsidRDefault="00082597" w:rsidP="00082597">
      <w:pPr>
        <w:pStyle w:val="Titre3"/>
      </w:pPr>
      <w:bookmarkStart w:id="10" w:name="_Toc109843343"/>
      <w:r w:rsidRPr="0009672A">
        <w:t>JVM</w:t>
      </w:r>
      <w:bookmarkEnd w:id="10"/>
    </w:p>
    <w:p w14:paraId="34FB885A" w14:textId="3932C73D" w:rsidR="0009672A" w:rsidRPr="0009672A" w:rsidRDefault="0009672A" w:rsidP="0009672A">
      <w:r w:rsidRPr="0009672A">
        <w:t>Avant de détailler</w:t>
      </w:r>
      <w:r>
        <w:t xml:space="preserve"> la JVN, il y a lieu de présenter le concept de machine virtuelle, dans le cas général.</w:t>
      </w:r>
    </w:p>
    <w:p w14:paraId="1B51FEFB" w14:textId="6776612C" w:rsidR="0009672A" w:rsidRDefault="0009672A" w:rsidP="0009672A">
      <w:pPr>
        <w:pStyle w:val="Titre4"/>
      </w:pPr>
      <w:bookmarkStart w:id="11" w:name="_Toc109843344"/>
      <w:r>
        <w:t>L</w:t>
      </w:r>
      <w:r w:rsidR="00926B5F">
        <w:t>e principe</w:t>
      </w:r>
      <w:r>
        <w:t xml:space="preserve"> de machine virtuelle</w:t>
      </w:r>
      <w:bookmarkEnd w:id="11"/>
    </w:p>
    <w:p w14:paraId="3EC2D13D" w14:textId="0867E66E" w:rsidR="0009672A" w:rsidRDefault="003066C2" w:rsidP="0009672A">
      <w:r>
        <w:t>Prenons la définition de Wikipédia :</w:t>
      </w:r>
    </w:p>
    <w:p w14:paraId="45125788" w14:textId="7FBFA774" w:rsidR="003066C2" w:rsidRDefault="00935EE0" w:rsidP="00A95B92">
      <w:pPr>
        <w:pBdr>
          <w:top w:val="single" w:sz="12" w:space="1" w:color="auto"/>
          <w:left w:val="single" w:sz="12" w:space="4" w:color="auto"/>
          <w:bottom w:val="single" w:sz="12" w:space="1" w:color="auto"/>
          <w:right w:val="single" w:sz="12" w:space="4" w:color="auto"/>
        </w:pBdr>
        <w:spacing w:after="0"/>
      </w:pPr>
      <w:r>
        <w:rPr>
          <w:b/>
          <w:bCs/>
          <w:noProof/>
        </w:rPr>
        <w:lastRenderedPageBreak/>
        <w:drawing>
          <wp:inline distT="0" distB="0" distL="0" distR="0" wp14:anchorId="76881176" wp14:editId="5D12D3AD">
            <wp:extent cx="443948" cy="390939"/>
            <wp:effectExtent l="0" t="0" r="0" b="9525"/>
            <wp:docPr id="3" name="Graphique 3"/>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003066C2">
        <w:t>En informatique, une machine virtuelle</w:t>
      </w:r>
      <w:r w:rsidR="00A95B92">
        <w:rPr>
          <w:rStyle w:val="Appelnotedebasdep"/>
        </w:rPr>
        <w:footnoteReference w:id="7"/>
      </w:r>
      <w:r w:rsidR="003066C2">
        <w:t xml:space="preserve"> est une illusion d'un appareil informatique créée par un logiciel d'émulation. Le logiciel d'émulation simule la présence de ressources matérielles et logicielles telles que la mémoire, le processeur, le disque dur, voire le système d'exploitation et les pilotes, permettant d'exécuter des programmes dans les mêmes conditions que celles de la machine simulée.</w:t>
      </w:r>
    </w:p>
    <w:p w14:paraId="20493DF2" w14:textId="77777777" w:rsidR="00A95B92" w:rsidRDefault="00A95B92" w:rsidP="00A95B92">
      <w:pPr>
        <w:pBdr>
          <w:top w:val="single" w:sz="12" w:space="1" w:color="auto"/>
          <w:left w:val="single" w:sz="12" w:space="4" w:color="auto"/>
          <w:bottom w:val="single" w:sz="12" w:space="1" w:color="auto"/>
          <w:right w:val="single" w:sz="12" w:space="4" w:color="auto"/>
        </w:pBdr>
        <w:spacing w:after="0"/>
      </w:pPr>
    </w:p>
    <w:p w14:paraId="14FFCB3A" w14:textId="15C806D3" w:rsidR="003066C2" w:rsidRPr="0009672A" w:rsidRDefault="003066C2" w:rsidP="00A95B92">
      <w:pPr>
        <w:pBdr>
          <w:top w:val="single" w:sz="12" w:space="1" w:color="auto"/>
          <w:left w:val="single" w:sz="12" w:space="4" w:color="auto"/>
          <w:bottom w:val="single" w:sz="12" w:space="1" w:color="auto"/>
          <w:right w:val="single" w:sz="12" w:space="4" w:color="auto"/>
        </w:pBdr>
        <w:spacing w:after="0"/>
      </w:pPr>
      <w:r>
        <w:t>Un des intérêts des machines virtuelles est de pouvoir s'abstraire des caractéristiques de la machine physique utilisée (matérielles et logicielles — notamment système d'exploitation), permettant une forte portabilité des logiciels</w:t>
      </w:r>
      <w:r>
        <w:rPr>
          <w:rStyle w:val="Appelnotedebasdep"/>
        </w:rPr>
        <w:footnoteReference w:id="8"/>
      </w:r>
    </w:p>
    <w:p w14:paraId="56148BBB" w14:textId="65D2F91F" w:rsidR="00B36EED" w:rsidRDefault="00B36EED" w:rsidP="00B36EED"/>
    <w:p w14:paraId="31393498" w14:textId="7AC6EA9B" w:rsidR="003066C2" w:rsidRDefault="0035238A" w:rsidP="00356881">
      <w:pPr>
        <w:spacing w:after="0"/>
      </w:pPr>
      <w:r w:rsidRPr="0035238A">
        <w:rPr>
          <w:b/>
          <w:bCs/>
        </w:rPr>
        <w:t>L'usage de machines virtuelles est l'un des principes fondamentaux de la technologie Java</w:t>
      </w:r>
      <w:r>
        <w:t>.</w:t>
      </w:r>
    </w:p>
    <w:p w14:paraId="3C23238F" w14:textId="77777777" w:rsidR="00B67DFB" w:rsidRDefault="00B67DFB" w:rsidP="00356881">
      <w:pPr>
        <w:spacing w:after="0"/>
      </w:pPr>
    </w:p>
    <w:p w14:paraId="79055C6B" w14:textId="39F87E56" w:rsidR="00646359" w:rsidRDefault="00646359" w:rsidP="00356881">
      <w:pPr>
        <w:spacing w:after="0"/>
      </w:pPr>
      <w:r>
        <w:t xml:space="preserve">Dans le cas particulier de Java la </w:t>
      </w:r>
      <w:r w:rsidRPr="00646359">
        <w:t>machine virtuelle</w:t>
      </w:r>
      <w:r>
        <w:t xml:space="preserve"> prend le nom de : Java Virtual Machine (JVM).</w:t>
      </w:r>
    </w:p>
    <w:p w14:paraId="3DA1B071" w14:textId="2FE82822" w:rsidR="00B67DFB" w:rsidRDefault="00B67DFB" w:rsidP="00356881">
      <w:pPr>
        <w:spacing w:after="0"/>
      </w:pPr>
      <w:r>
        <w:t xml:space="preserve">Donc, la </w:t>
      </w:r>
      <w:r w:rsidRPr="00B67DFB">
        <w:t xml:space="preserve">JVM est une machine </w:t>
      </w:r>
      <w:r w:rsidRPr="00B67DFB">
        <w:rPr>
          <w:b/>
          <w:bCs/>
        </w:rPr>
        <w:t>abstraite</w:t>
      </w:r>
      <w:r>
        <w:t xml:space="preserve"> </w:t>
      </w:r>
      <w:r w:rsidRPr="00B67DFB">
        <w:t xml:space="preserve"> </w:t>
      </w:r>
      <w:r>
        <w:t>c</w:t>
      </w:r>
      <w:r w:rsidRPr="00B67DFB">
        <w:t>’est une machine virtuelle</w:t>
      </w:r>
      <w:r>
        <w:t xml:space="preserve">, </w:t>
      </w:r>
      <w:r w:rsidRPr="00B67DFB">
        <w:t>elle n’existe pas physiquement</w:t>
      </w:r>
      <w:r>
        <w:t>.</w:t>
      </w:r>
    </w:p>
    <w:p w14:paraId="0D136F4E" w14:textId="77777777" w:rsidR="00B67DFB" w:rsidRDefault="00B67DFB" w:rsidP="00646359"/>
    <w:p w14:paraId="5BE19B08" w14:textId="77777777" w:rsidR="00646359" w:rsidRDefault="00646359" w:rsidP="0035238A"/>
    <w:p w14:paraId="6D4166DD" w14:textId="02C7D079" w:rsidR="00B36EED" w:rsidRDefault="00B36EED" w:rsidP="0009672A">
      <w:pPr>
        <w:pStyle w:val="Titre4"/>
      </w:pPr>
      <w:bookmarkStart w:id="12" w:name="_Toc109843345"/>
      <w:r>
        <w:t>Fo</w:t>
      </w:r>
      <w:r w:rsidR="00646359">
        <w:t>nctionnement de</w:t>
      </w:r>
      <w:r>
        <w:t xml:space="preserve"> la JVM</w:t>
      </w:r>
      <w:bookmarkEnd w:id="12"/>
    </w:p>
    <w:p w14:paraId="011415A3" w14:textId="572723DC" w:rsidR="00B36EED" w:rsidRDefault="007E6D8A" w:rsidP="007E6D8A">
      <w:r w:rsidRPr="007E6D8A">
        <w:t>Il existe</w:t>
      </w:r>
      <w:r>
        <w:t xml:space="preserve"> donc, </w:t>
      </w:r>
      <w:r w:rsidRPr="007E6D8A">
        <w:t xml:space="preserve"> une étape intermédiaire entre</w:t>
      </w:r>
      <w:r>
        <w:t xml:space="preserve"> le code</w:t>
      </w:r>
      <w:r w:rsidRPr="007E6D8A">
        <w:t xml:space="preserve"> l’interprété et </w:t>
      </w:r>
      <w:r>
        <w:t>celui qui est</w:t>
      </w:r>
      <w:r w:rsidRPr="007E6D8A">
        <w:t xml:space="preserve"> compilé: la </w:t>
      </w:r>
      <w:r>
        <w:t>JVM.</w:t>
      </w:r>
    </w:p>
    <w:p w14:paraId="13978D7C" w14:textId="6E29340E" w:rsidR="007E6D8A" w:rsidRDefault="004E548E" w:rsidP="005D6895">
      <w:pPr>
        <w:pStyle w:val="Paragraphedeliste"/>
        <w:numPr>
          <w:ilvl w:val="0"/>
          <w:numId w:val="2"/>
        </w:numPr>
      </w:pPr>
      <w:r w:rsidRPr="007E6D8A">
        <w:t>L</w:t>
      </w:r>
      <w:r w:rsidR="005D6895" w:rsidRPr="007E6D8A">
        <w:t xml:space="preserve">a </w:t>
      </w:r>
      <w:r w:rsidR="005D6895">
        <w:t>JVM</w:t>
      </w:r>
      <w:r w:rsidR="005D6895" w:rsidRPr="005D6895">
        <w:t xml:space="preserve"> </w:t>
      </w:r>
      <w:r w:rsidR="005D6895">
        <w:t xml:space="preserve"> </w:t>
      </w:r>
      <w:r w:rsidR="005D6895" w:rsidRPr="005D6895">
        <w:t>est un programme, qui permet d’isoler l’application qu’il doit faire tourner, du matériel et même du système d’exploitation</w:t>
      </w:r>
      <w:r w:rsidR="005D6895">
        <w:t>.</w:t>
      </w:r>
    </w:p>
    <w:p w14:paraId="53602268" w14:textId="1C012010" w:rsidR="005D6895" w:rsidRDefault="005D6895" w:rsidP="005D6895">
      <w:pPr>
        <w:pStyle w:val="Paragraphedeliste"/>
        <w:numPr>
          <w:ilvl w:val="0"/>
          <w:numId w:val="2"/>
        </w:numPr>
      </w:pPr>
      <w:r w:rsidRPr="005D6895">
        <w:t>Le programme n’a aucun accès aux spécificités du matériel, l’ensemble de ses besoins lui étant fourni par la</w:t>
      </w:r>
      <w:r>
        <w:t xml:space="preserve"> JVM.</w:t>
      </w:r>
    </w:p>
    <w:p w14:paraId="7237BFE1" w14:textId="05DAFA28" w:rsidR="005D6895" w:rsidRDefault="005D6895" w:rsidP="005D6895">
      <w:pPr>
        <w:pStyle w:val="Paragraphedeliste"/>
        <w:numPr>
          <w:ilvl w:val="0"/>
          <w:numId w:val="2"/>
        </w:numPr>
      </w:pPr>
      <w:r w:rsidRPr="005D6895">
        <w:t>Ainsi, tout programme conçu pour cette machine virtuelle</w:t>
      </w:r>
      <w:r>
        <w:t xml:space="preserve"> Java </w:t>
      </w:r>
      <w:r w:rsidRPr="005D6895">
        <w:t xml:space="preserve">pourra fonctionner sur n’importe quel </w:t>
      </w:r>
      <w:r>
        <w:t>système d’exploitation</w:t>
      </w:r>
      <w:r w:rsidRPr="005D6895">
        <w:t>, du moment que la dite machine virtuelle</w:t>
      </w:r>
      <w:r>
        <w:t xml:space="preserve"> Java </w:t>
      </w:r>
      <w:r w:rsidRPr="005D6895">
        <w:t xml:space="preserve">existe pour cet </w:t>
      </w:r>
      <w:r>
        <w:t>OS en question</w:t>
      </w:r>
      <w:r w:rsidRPr="005D6895">
        <w:t>.</w:t>
      </w:r>
    </w:p>
    <w:p w14:paraId="1D222754" w14:textId="77777777" w:rsidR="007B1E7B" w:rsidRDefault="007B1E7B" w:rsidP="007B1E7B">
      <w:pPr>
        <w:pStyle w:val="Paragraphedeliste"/>
        <w:numPr>
          <w:ilvl w:val="0"/>
          <w:numId w:val="2"/>
        </w:numPr>
      </w:pPr>
      <w:r w:rsidRPr="007B1E7B">
        <w:t>Le programme fonctionnant depuis la</w:t>
      </w:r>
      <w:r>
        <w:t xml:space="preserve"> J</w:t>
      </w:r>
      <w:r w:rsidRPr="007B1E7B">
        <w:t>VM</w:t>
      </w:r>
      <w:r>
        <w:t xml:space="preserve"> </w:t>
      </w:r>
      <w:r w:rsidRPr="007B1E7B">
        <w:t xml:space="preserve">a déjà subi une première phase de compilation pour le transformer non pas en langage machine propre à l’ordinateur, mais dans un langage "machine virtuelle": le </w:t>
      </w:r>
      <w:r w:rsidRPr="007B1E7B">
        <w:rPr>
          <w:b/>
          <w:bCs/>
        </w:rPr>
        <w:t>bytecode</w:t>
      </w:r>
      <w:r w:rsidRPr="007B1E7B">
        <w:t xml:space="preserve">. </w:t>
      </w:r>
    </w:p>
    <w:p w14:paraId="2267EA08" w14:textId="36CD63C2" w:rsidR="00D2495E" w:rsidRDefault="007B1E7B" w:rsidP="00D2495E">
      <w:pPr>
        <w:pStyle w:val="Paragraphedeliste"/>
        <w:numPr>
          <w:ilvl w:val="1"/>
          <w:numId w:val="2"/>
        </w:numPr>
      </w:pPr>
      <w:r>
        <w:t>Ensuite l</w:t>
      </w:r>
      <w:r w:rsidRPr="007B1E7B">
        <w:t>a machine virtuelle compile ce bytecode à la volée juste au moment de son utilisation (technologie JIT, Just in Time).</w:t>
      </w:r>
    </w:p>
    <w:p w14:paraId="0078CCFE" w14:textId="05C0658B" w:rsidR="00D2495E" w:rsidRDefault="00D2495E" w:rsidP="00D2495E">
      <w:pPr>
        <w:pStyle w:val="Paragraphedeliste"/>
        <w:numPr>
          <w:ilvl w:val="1"/>
          <w:numId w:val="2"/>
        </w:numPr>
      </w:pPr>
      <w:r w:rsidRPr="00D2495E">
        <w:t xml:space="preserve">La </w:t>
      </w:r>
      <w:r>
        <w:t>J</w:t>
      </w:r>
      <w:r w:rsidRPr="00D2495E">
        <w:t>VM sert</w:t>
      </w:r>
      <w:r>
        <w:t xml:space="preserve">, donc, </w:t>
      </w:r>
      <w:r w:rsidRPr="00D2495E">
        <w:t>à exécuter du code managé : code dans un langage intermédiaire : le bytecode</w:t>
      </w:r>
      <w:r>
        <w:t>.</w:t>
      </w:r>
    </w:p>
    <w:p w14:paraId="41043C32" w14:textId="65320EB5" w:rsidR="00794FA7" w:rsidRPr="00794FA7" w:rsidRDefault="00794FA7" w:rsidP="00794FA7">
      <w:pPr>
        <w:pStyle w:val="Paragraphedeliste"/>
        <w:numPr>
          <w:ilvl w:val="0"/>
          <w:numId w:val="2"/>
        </w:numPr>
        <w:rPr>
          <w:b/>
          <w:bCs/>
        </w:rPr>
      </w:pPr>
      <w:r w:rsidRPr="00794FA7">
        <w:rPr>
          <w:b/>
          <w:bCs/>
        </w:rPr>
        <w:t>La machine virtuelle ne connaît pas le langage Java : elle ne connaît que le bytecode qui est issu de la compilation de codes sources écrits en Java.</w:t>
      </w:r>
    </w:p>
    <w:p w14:paraId="708C6BE8" w14:textId="411A8113" w:rsidR="00B36EED" w:rsidRDefault="00B36EED" w:rsidP="00B36EED"/>
    <w:p w14:paraId="30D69D14" w14:textId="1CB862B9" w:rsidR="008765F9" w:rsidRDefault="008765F9" w:rsidP="008765F9">
      <w:pPr>
        <w:pStyle w:val="Titre4"/>
      </w:pPr>
      <w:bookmarkStart w:id="13" w:name="_Toc109843346"/>
      <w:r>
        <w:lastRenderedPageBreak/>
        <w:t>Les fonctions principales de la JVM</w:t>
      </w:r>
      <w:bookmarkEnd w:id="13"/>
    </w:p>
    <w:p w14:paraId="68B005B5" w14:textId="1E33E6D6" w:rsidR="008765F9" w:rsidRDefault="008765F9" w:rsidP="00B36EED">
      <w:r>
        <w:t>Donc, pour résumer, la JVM  :</w:t>
      </w:r>
    </w:p>
    <w:p w14:paraId="330ACDAF" w14:textId="0DDF5CCB" w:rsidR="008765F9" w:rsidRDefault="008765F9" w:rsidP="00ED0437">
      <w:pPr>
        <w:pStyle w:val="Paragraphedeliste"/>
        <w:numPr>
          <w:ilvl w:val="0"/>
          <w:numId w:val="3"/>
        </w:numPr>
      </w:pPr>
      <w:r>
        <w:t>Charge le code</w:t>
      </w:r>
    </w:p>
    <w:p w14:paraId="40818465" w14:textId="4B30BE9E" w:rsidR="008765F9" w:rsidRDefault="008765F9" w:rsidP="00ED0437">
      <w:pPr>
        <w:pStyle w:val="Paragraphedeliste"/>
        <w:numPr>
          <w:ilvl w:val="0"/>
          <w:numId w:val="3"/>
        </w:numPr>
      </w:pPr>
      <w:r>
        <w:t>Vérifie le code</w:t>
      </w:r>
    </w:p>
    <w:p w14:paraId="280D8B24" w14:textId="0A686773" w:rsidR="00CA32C5" w:rsidRDefault="00CA32C5" w:rsidP="00ED0437">
      <w:pPr>
        <w:pStyle w:val="Paragraphedeliste"/>
        <w:numPr>
          <w:ilvl w:val="0"/>
          <w:numId w:val="3"/>
        </w:numPr>
      </w:pPr>
      <w:r>
        <w:t>Interpr</w:t>
      </w:r>
      <w:r w:rsidR="00ED0437">
        <w:t>ète ce code</w:t>
      </w:r>
    </w:p>
    <w:p w14:paraId="569C92C1" w14:textId="7E6C0237" w:rsidR="008765F9" w:rsidRDefault="00ED0437" w:rsidP="00ED0437">
      <w:pPr>
        <w:pStyle w:val="Paragraphedeliste"/>
        <w:numPr>
          <w:ilvl w:val="0"/>
          <w:numId w:val="3"/>
        </w:numPr>
      </w:pPr>
      <w:r w:rsidRPr="00ED0437">
        <w:t>Compile ce bytecode à la volée</w:t>
      </w:r>
    </w:p>
    <w:p w14:paraId="43C0FE05" w14:textId="4F1DD876" w:rsidR="008765F9" w:rsidRDefault="008765F9" w:rsidP="00ED0437">
      <w:pPr>
        <w:pStyle w:val="Paragraphedeliste"/>
        <w:numPr>
          <w:ilvl w:val="0"/>
          <w:numId w:val="3"/>
        </w:numPr>
      </w:pPr>
      <w:r>
        <w:t>Exécute le code</w:t>
      </w:r>
    </w:p>
    <w:p w14:paraId="482B583D" w14:textId="4705F910" w:rsidR="008765F9" w:rsidRDefault="008765F9" w:rsidP="00ED0437">
      <w:pPr>
        <w:pStyle w:val="Paragraphedeliste"/>
        <w:numPr>
          <w:ilvl w:val="0"/>
          <w:numId w:val="3"/>
        </w:numPr>
      </w:pPr>
      <w:r>
        <w:t>Fournit l’environnement d’exécution</w:t>
      </w:r>
    </w:p>
    <w:p w14:paraId="7E60343B" w14:textId="4BC0C8AC" w:rsidR="00082597" w:rsidRDefault="00082597" w:rsidP="00ED0437">
      <w:pPr>
        <w:pStyle w:val="Titre3"/>
        <w:numPr>
          <w:ilvl w:val="0"/>
          <w:numId w:val="0"/>
        </w:numPr>
      </w:pPr>
    </w:p>
    <w:p w14:paraId="3DDF5776" w14:textId="12D21236" w:rsidR="00082597" w:rsidRDefault="00082597" w:rsidP="00082597">
      <w:pPr>
        <w:pStyle w:val="Titre3"/>
      </w:pPr>
      <w:bookmarkStart w:id="14" w:name="_Toc109843347"/>
      <w:r>
        <w:t>JRE</w:t>
      </w:r>
      <w:bookmarkEnd w:id="14"/>
    </w:p>
    <w:p w14:paraId="20115C37" w14:textId="1EB9777A" w:rsidR="00D03632" w:rsidRPr="00D03632" w:rsidRDefault="00D03632" w:rsidP="00D03632">
      <w:pPr>
        <w:pStyle w:val="Titre4"/>
      </w:pPr>
      <w:bookmarkStart w:id="15" w:name="_Toc109843348"/>
      <w:r>
        <w:t>Présentation du JRE</w:t>
      </w:r>
      <w:bookmarkEnd w:id="15"/>
    </w:p>
    <w:p w14:paraId="1DCBAFD6" w14:textId="71187188" w:rsidR="00380DC8" w:rsidRDefault="00ED0437" w:rsidP="00FE39BC">
      <w:r>
        <w:t xml:space="preserve">Le </w:t>
      </w:r>
      <w:r w:rsidRPr="00ED0437">
        <w:t>Java Runtime Environment</w:t>
      </w:r>
      <w:r>
        <w:t xml:space="preserve">, c’est </w:t>
      </w:r>
      <w:r w:rsidRPr="00ED0437">
        <w:rPr>
          <w:b/>
          <w:bCs/>
        </w:rPr>
        <w:t>l’implémentation</w:t>
      </w:r>
      <w:r>
        <w:t xml:space="preserve"> de JVM</w:t>
      </w:r>
      <w:r w:rsidR="00AE3EAB">
        <w:rPr>
          <w:rStyle w:val="Appelnotedebasdep"/>
        </w:rPr>
        <w:footnoteReference w:id="9"/>
      </w:r>
      <w:r>
        <w:t>.</w:t>
      </w:r>
      <w:r w:rsidR="00380DC8">
        <w:t xml:space="preserve"> Donc le JRE </w:t>
      </w:r>
      <w:r w:rsidR="00380DC8" w:rsidRPr="00FA57B4">
        <w:rPr>
          <w:b/>
          <w:bCs/>
        </w:rPr>
        <w:t>dépend</w:t>
      </w:r>
      <w:r w:rsidR="00380DC8">
        <w:t xml:space="preserve"> </w:t>
      </w:r>
      <w:r w:rsidR="00FA57B4">
        <w:t>du type de la</w:t>
      </w:r>
      <w:r w:rsidR="00380DC8">
        <w:t xml:space="preserve"> plateforme.</w:t>
      </w:r>
    </w:p>
    <w:p w14:paraId="3805D0D6" w14:textId="2A25634F" w:rsidR="00FE39BC" w:rsidRDefault="00AE3EAB" w:rsidP="00FE39BC">
      <w:r w:rsidRPr="00AE3EAB">
        <w:t xml:space="preserve">Il est utilisé pour fournir </w:t>
      </w:r>
      <w:r w:rsidRPr="00AE3EAB">
        <w:rPr>
          <w:b/>
          <w:bCs/>
        </w:rPr>
        <w:t>l’environnement d’exécution</w:t>
      </w:r>
      <w:r>
        <w:rPr>
          <w:b/>
          <w:bCs/>
        </w:rPr>
        <w:t xml:space="preserve"> </w:t>
      </w:r>
      <w:r w:rsidRPr="00AE3EAB">
        <w:rPr>
          <w:b/>
          <w:bCs/>
        </w:rPr>
        <w:t>des programmes Java</w:t>
      </w:r>
      <w:r>
        <w:t>.</w:t>
      </w:r>
      <w:r w:rsidR="006B29B0" w:rsidRPr="006B29B0">
        <w:t xml:space="preserve"> Il se compose d</w:t>
      </w:r>
      <w:r w:rsidR="006B29B0">
        <w:t>’</w:t>
      </w:r>
      <w:r w:rsidR="006B29B0" w:rsidRPr="006B29B0">
        <w:t>un ensemble de bibliothèques et d’autres fichiers</w:t>
      </w:r>
      <w:r w:rsidR="006B29B0">
        <w:t xml:space="preserve"> Java nécessaires à la JVM lors de l’exécution.</w:t>
      </w:r>
    </w:p>
    <w:p w14:paraId="1C26586D" w14:textId="71286F45" w:rsidR="00FE39BC" w:rsidRDefault="00555DF8" w:rsidP="00FE39BC">
      <w:r w:rsidRPr="00555DF8">
        <w:t>Il existe de nombreuses implémentations de JVM</w:t>
      </w:r>
      <w:r>
        <w:rPr>
          <w:rStyle w:val="Appelnotedebasdep"/>
        </w:rPr>
        <w:footnoteReference w:id="10"/>
      </w:r>
      <w:r w:rsidRPr="00555DF8">
        <w:t xml:space="preserve"> </w:t>
      </w:r>
      <w:r>
        <w:t>, celles-ci sont open source :</w:t>
      </w:r>
    </w:p>
    <w:p w14:paraId="3741A40D" w14:textId="55DC5418" w:rsidR="00555DF8" w:rsidRDefault="00555DF8" w:rsidP="005560A7">
      <w:pPr>
        <w:pStyle w:val="Paragraphedeliste"/>
        <w:numPr>
          <w:ilvl w:val="0"/>
          <w:numId w:val="4"/>
        </w:numPr>
      </w:pPr>
      <w:r w:rsidRPr="00555DF8">
        <w:t>HotSpot,</w:t>
      </w:r>
      <w:r w:rsidR="005560A7">
        <w:t xml:space="preserve"> </w:t>
      </w:r>
      <w:r w:rsidRPr="00555DF8">
        <w:t>la principale implémentation de référence de Java VM</w:t>
      </w:r>
    </w:p>
    <w:p w14:paraId="15E9885E" w14:textId="156DD886" w:rsidR="00555DF8" w:rsidRDefault="005560A7" w:rsidP="005560A7">
      <w:pPr>
        <w:pStyle w:val="Paragraphedeliste"/>
        <w:numPr>
          <w:ilvl w:val="0"/>
          <w:numId w:val="4"/>
        </w:numPr>
        <w:rPr>
          <w:lang w:val="en-US"/>
        </w:rPr>
      </w:pPr>
      <w:r w:rsidRPr="005560A7">
        <w:rPr>
          <w:lang w:val="en-US"/>
        </w:rPr>
        <w:t>Eclipse OpenJ9 d’IBM J9, pour Windows, Linux, macOS.</w:t>
      </w:r>
    </w:p>
    <w:p w14:paraId="32183AB0" w14:textId="602F00E0" w:rsidR="00AB0D83" w:rsidRDefault="00AB0D83" w:rsidP="00AB0D83">
      <w:pPr>
        <w:rPr>
          <w:lang w:val="en-US"/>
        </w:rPr>
      </w:pPr>
    </w:p>
    <w:p w14:paraId="0641794E" w14:textId="461F73EC" w:rsidR="00AB0D83" w:rsidRDefault="00AB0D83" w:rsidP="00AB0D83">
      <w:pPr>
        <w:pStyle w:val="Titre4"/>
        <w:rPr>
          <w:lang w:val="en-US"/>
        </w:rPr>
      </w:pPr>
      <w:bookmarkStart w:id="16" w:name="_Toc109843349"/>
      <w:r>
        <w:rPr>
          <w:lang w:val="en-US"/>
        </w:rPr>
        <w:t>JRE versus JDK</w:t>
      </w:r>
      <w:bookmarkEnd w:id="16"/>
    </w:p>
    <w:p w14:paraId="3FAF00D2" w14:textId="7FA02DDE" w:rsidR="00AB0D83" w:rsidRPr="00AB0D83" w:rsidRDefault="00AB0D83" w:rsidP="00FE645C">
      <w:pPr>
        <w:pStyle w:val="Paragraphedeliste"/>
        <w:numPr>
          <w:ilvl w:val="0"/>
          <w:numId w:val="6"/>
        </w:numPr>
      </w:pPr>
      <w:r>
        <w:t xml:space="preserve">Le </w:t>
      </w:r>
      <w:r w:rsidRPr="00AB0D83">
        <w:t>JRE est nécessaire</w:t>
      </w:r>
      <w:r w:rsidR="00FE645C">
        <w:t xml:space="preserve">, pour </w:t>
      </w:r>
      <w:r w:rsidR="00FE645C" w:rsidRPr="00FE645C">
        <w:rPr>
          <w:b/>
          <w:bCs/>
        </w:rPr>
        <w:t>tous type d’utilisateur,</w:t>
      </w:r>
      <w:r w:rsidRPr="00AB0D83">
        <w:t xml:space="preserve"> pour </w:t>
      </w:r>
      <w:r w:rsidR="00FE645C">
        <w:t>faire tourner</w:t>
      </w:r>
      <w:r w:rsidRPr="00AB0D83">
        <w:t xml:space="preserve"> les applications Java</w:t>
      </w:r>
      <w:r w:rsidR="00FE645C">
        <w:t xml:space="preserve"> ; </w:t>
      </w:r>
      <w:r w:rsidRPr="00AB0D83">
        <w:t xml:space="preserve">tandis que </w:t>
      </w:r>
      <w:r w:rsidR="00FE645C">
        <w:t xml:space="preserve">le </w:t>
      </w:r>
      <w:r w:rsidRPr="00AB0D83">
        <w:t>JDK est nécessaire</w:t>
      </w:r>
      <w:r w:rsidR="00FE645C">
        <w:t xml:space="preserve">, </w:t>
      </w:r>
      <w:r w:rsidR="00FE645C" w:rsidRPr="00FE645C">
        <w:rPr>
          <w:b/>
          <w:bCs/>
        </w:rPr>
        <w:t>au développeur,</w:t>
      </w:r>
      <w:r w:rsidRPr="00AB0D83">
        <w:t xml:space="preserve"> pour </w:t>
      </w:r>
      <w:r w:rsidR="00FE645C">
        <w:t>coder</w:t>
      </w:r>
      <w:r w:rsidRPr="00AB0D83">
        <w:t xml:space="preserve"> des applications Java.</w:t>
      </w:r>
    </w:p>
    <w:p w14:paraId="32F65533" w14:textId="29E8E927" w:rsidR="00555DF8" w:rsidRDefault="00FA57B4" w:rsidP="00FE645C">
      <w:pPr>
        <w:pStyle w:val="Paragraphedeliste"/>
        <w:numPr>
          <w:ilvl w:val="0"/>
          <w:numId w:val="6"/>
        </w:numPr>
      </w:pPr>
      <w:r w:rsidRPr="00FA57B4">
        <w:t xml:space="preserve">Le JRE </w:t>
      </w:r>
      <w:r>
        <w:t>ne contient aucun outil de développement, contrairement au JDK.</w:t>
      </w:r>
    </w:p>
    <w:p w14:paraId="674547DF" w14:textId="3370F943" w:rsidR="00FE645C" w:rsidRDefault="00FE645C" w:rsidP="00FE645C">
      <w:pPr>
        <w:pStyle w:val="Paragraphedeliste"/>
        <w:numPr>
          <w:ilvl w:val="0"/>
          <w:numId w:val="6"/>
        </w:numPr>
      </w:pPr>
      <w:r w:rsidRPr="00FE645C">
        <w:t>Les JRE sont disponibles pour une gamme de plates-formes beaucoup plus large que celle de JDK.</w:t>
      </w:r>
    </w:p>
    <w:p w14:paraId="10174D0B" w14:textId="4A6F1DE1" w:rsidR="00FE645C" w:rsidRPr="00FA57B4" w:rsidRDefault="00045056" w:rsidP="00FE645C">
      <w:pPr>
        <w:pStyle w:val="Paragraphedeliste"/>
        <w:numPr>
          <w:ilvl w:val="0"/>
          <w:numId w:val="6"/>
        </w:numPr>
      </w:pPr>
      <w:r>
        <w:t xml:space="preserve">JRE et </w:t>
      </w:r>
      <w:r w:rsidRPr="00FE645C">
        <w:t>JDK</w:t>
      </w:r>
      <w:r>
        <w:t xml:space="preserve"> sont donc, </w:t>
      </w:r>
      <w:r w:rsidRPr="00045056">
        <w:rPr>
          <w:b/>
          <w:bCs/>
        </w:rPr>
        <w:t>tous les deux</w:t>
      </w:r>
      <w:r>
        <w:t xml:space="preserve"> </w:t>
      </w:r>
      <w:r w:rsidRPr="00045056">
        <w:rPr>
          <w:b/>
          <w:bCs/>
        </w:rPr>
        <w:t>dépendants</w:t>
      </w:r>
      <w:r>
        <w:t xml:space="preserve"> de la plateforme.</w:t>
      </w:r>
    </w:p>
    <w:p w14:paraId="2981BB83" w14:textId="77777777" w:rsidR="005560A7" w:rsidRPr="00FA57B4" w:rsidRDefault="005560A7" w:rsidP="00555DF8"/>
    <w:p w14:paraId="7A49A8F1" w14:textId="3C1B24CE" w:rsidR="00082597" w:rsidRDefault="00082597" w:rsidP="00082597">
      <w:pPr>
        <w:pStyle w:val="Titre3"/>
      </w:pPr>
      <w:bookmarkStart w:id="17" w:name="_Toc109843350"/>
      <w:r w:rsidRPr="00F40420">
        <w:t>JDK</w:t>
      </w:r>
      <w:bookmarkEnd w:id="17"/>
    </w:p>
    <w:p w14:paraId="785FCEC5" w14:textId="4702D281" w:rsidR="00FC7C99" w:rsidRPr="00FC7C99" w:rsidRDefault="00FC7C99" w:rsidP="00FC7C99">
      <w:r>
        <w:t>Voyons la définition du JDK, ainsi que ses différents fournisseurs.</w:t>
      </w:r>
    </w:p>
    <w:p w14:paraId="793FFF9B" w14:textId="788CFDE9" w:rsidR="00F40420" w:rsidRPr="00F40420" w:rsidRDefault="00F40420" w:rsidP="00F40420">
      <w:pPr>
        <w:pStyle w:val="Titre4"/>
      </w:pPr>
      <w:bookmarkStart w:id="18" w:name="_Toc109843351"/>
      <w:r w:rsidRPr="00F40420">
        <w:t>Définition du JDK</w:t>
      </w:r>
      <w:bookmarkEnd w:id="18"/>
    </w:p>
    <w:p w14:paraId="086EA9B3" w14:textId="6C1E655A" w:rsidR="00630E48" w:rsidRDefault="00630E48" w:rsidP="00630E48">
      <w:r>
        <w:t>Prenons la définition de Wikipédia :</w:t>
      </w:r>
    </w:p>
    <w:p w14:paraId="19A7FECE" w14:textId="351BA7D4"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Pr>
          <w:b/>
          <w:bCs/>
          <w:noProof/>
        </w:rPr>
        <w:lastRenderedPageBreak/>
        <w:drawing>
          <wp:inline distT="0" distB="0" distL="0" distR="0" wp14:anchorId="01023BB3" wp14:editId="4DB8E0AC">
            <wp:extent cx="443948" cy="390939"/>
            <wp:effectExtent l="0" t="0" r="0" b="9525"/>
            <wp:docPr id="2" name="Graphique 2"/>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451845" cy="397893"/>
                    </a:xfrm>
                    <a:prstGeom prst="rect">
                      <a:avLst/>
                    </a:prstGeom>
                  </pic:spPr>
                </pic:pic>
              </a:graphicData>
            </a:graphic>
          </wp:inline>
        </w:drawing>
      </w:r>
      <w:r w:rsidRPr="00F40420">
        <w:rPr>
          <w:noProof/>
        </w:rPr>
        <w:t xml:space="preserve">Le Java Development Kit (JDK) désigne un ensemble de bibliothèques logicielles de base du langage de programmation Java, ainsi que les outils avec lesquels le code Java peut être </w:t>
      </w:r>
      <w:r w:rsidRPr="00F40420">
        <w:rPr>
          <w:b/>
          <w:bCs/>
          <w:noProof/>
        </w:rPr>
        <w:t>compilé</w:t>
      </w:r>
      <w:r w:rsidRPr="00F40420">
        <w:rPr>
          <w:noProof/>
        </w:rPr>
        <w:t>, transformé en bytecode destiné à la machine virtuelle Java.</w:t>
      </w:r>
    </w:p>
    <w:p w14:paraId="5CE6F695"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238E927D" w14:textId="5252780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Il existe plusieurs éditions de JDK, selon la plate-forme Java considérée (et bien évidemment la version de Java ciblée) :</w:t>
      </w:r>
    </w:p>
    <w:p w14:paraId="2F968F84" w14:textId="77777777"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p>
    <w:p w14:paraId="3E0C8715" w14:textId="0E2AB418"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JSE pour la Java Standard Edition ;</w:t>
      </w:r>
    </w:p>
    <w:p w14:paraId="01A6F917" w14:textId="37A47425"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JEE, sigle de Java Enterprise Edition ;</w:t>
      </w:r>
    </w:p>
    <w:p w14:paraId="65232C66" w14:textId="1A19E809" w:rsidR="00F40420" w:rsidRPr="00F40420" w:rsidRDefault="00F40420" w:rsidP="00F40420">
      <w:pPr>
        <w:pBdr>
          <w:top w:val="single" w:sz="12" w:space="1" w:color="auto"/>
          <w:left w:val="single" w:sz="12" w:space="4" w:color="auto"/>
          <w:bottom w:val="single" w:sz="12" w:space="1" w:color="auto"/>
          <w:right w:val="single" w:sz="12" w:space="4" w:color="auto"/>
        </w:pBdr>
        <w:spacing w:after="0"/>
        <w:rPr>
          <w:noProof/>
        </w:rPr>
      </w:pPr>
      <w:r w:rsidRPr="00F40420">
        <w:rPr>
          <w:noProof/>
        </w:rPr>
        <w:t xml:space="preserve">JME 'Micro Edition', destinée au marché mobiles </w:t>
      </w:r>
      <w:r>
        <w:rPr>
          <w:noProof/>
        </w:rPr>
        <w:t>.</w:t>
      </w:r>
      <w:r>
        <w:rPr>
          <w:rStyle w:val="Appelnotedebasdep"/>
          <w:noProof/>
        </w:rPr>
        <w:footnoteReference w:id="11"/>
      </w:r>
    </w:p>
    <w:p w14:paraId="46D41D67" w14:textId="77777777" w:rsidR="00B77420" w:rsidRDefault="0055009E" w:rsidP="00403A6C">
      <w:r>
        <w:t xml:space="preserve">Le JDK contient donc des outils permettant de développer des applications Java. </w:t>
      </w:r>
    </w:p>
    <w:p w14:paraId="553DB336" w14:textId="31BD50DE" w:rsidR="00082597" w:rsidRDefault="0055009E" w:rsidP="00403A6C">
      <w:r>
        <w:t>Ces principaux composants sont :</w:t>
      </w:r>
    </w:p>
    <w:p w14:paraId="4562B086" w14:textId="61AE9DEA" w:rsidR="0055009E" w:rsidRDefault="00EE2AA4" w:rsidP="00B77420">
      <w:pPr>
        <w:pStyle w:val="Paragraphedeliste"/>
        <w:numPr>
          <w:ilvl w:val="0"/>
          <w:numId w:val="5"/>
        </w:numPr>
      </w:pPr>
      <w:r w:rsidRPr="00B77420">
        <w:rPr>
          <w:b/>
          <w:bCs/>
        </w:rPr>
        <w:t>JRE</w:t>
      </w:r>
      <w:r>
        <w:t> : environnement d’exécution des programmes Java</w:t>
      </w:r>
      <w:r w:rsidR="0087636B">
        <w:t xml:space="preserve">, qui contient la </w:t>
      </w:r>
      <w:r w:rsidR="0087636B" w:rsidRPr="00B77420">
        <w:rPr>
          <w:b/>
          <w:bCs/>
        </w:rPr>
        <w:t>JVM</w:t>
      </w:r>
      <w:r w:rsidR="0087636B">
        <w:t>.</w:t>
      </w:r>
    </w:p>
    <w:p w14:paraId="003EC74D" w14:textId="7C4EDF62" w:rsidR="00EE2AA4" w:rsidRDefault="00FD7BB8" w:rsidP="00B77420">
      <w:pPr>
        <w:pStyle w:val="Paragraphedeliste"/>
        <w:numPr>
          <w:ilvl w:val="0"/>
          <w:numId w:val="5"/>
        </w:numPr>
      </w:pPr>
      <w:r>
        <w:t>Le c</w:t>
      </w:r>
      <w:r w:rsidR="00EE2AA4">
        <w:t>ompilateur</w:t>
      </w:r>
      <w:r>
        <w:t xml:space="preserve"> : </w:t>
      </w:r>
      <w:r w:rsidRPr="008825D9">
        <w:rPr>
          <w:rFonts w:ascii="Consolas" w:hAnsi="Consolas"/>
          <w:b/>
          <w:i/>
          <w:iCs/>
          <w:shd w:val="clear" w:color="auto" w:fill="F2F2F2" w:themeFill="background1" w:themeFillShade="F2"/>
        </w:rPr>
        <w:t>javac</w:t>
      </w:r>
    </w:p>
    <w:p w14:paraId="6911128C" w14:textId="43B2090C" w:rsidR="00FD7BB8" w:rsidRDefault="00FD7BB8" w:rsidP="00B77420">
      <w:pPr>
        <w:pStyle w:val="Paragraphedeliste"/>
        <w:numPr>
          <w:ilvl w:val="0"/>
          <w:numId w:val="5"/>
        </w:numPr>
      </w:pPr>
      <w:r>
        <w:t>L’interpréteur</w:t>
      </w:r>
      <w:r w:rsidR="008825D9">
        <w:t>/chargeur</w:t>
      </w:r>
      <w:r>
        <w:t xml:space="preserve"> : </w:t>
      </w:r>
      <w:r w:rsidRPr="008825D9">
        <w:rPr>
          <w:rFonts w:ascii="Consolas" w:hAnsi="Consolas"/>
          <w:b/>
          <w:i/>
          <w:iCs/>
          <w:shd w:val="clear" w:color="auto" w:fill="F2F2F2" w:themeFill="background1" w:themeFillShade="F2"/>
        </w:rPr>
        <w:t>java</w:t>
      </w:r>
    </w:p>
    <w:p w14:paraId="443E1CD1" w14:textId="5278E091" w:rsidR="00EE2AA4" w:rsidRDefault="00FD7BB8" w:rsidP="00B77420">
      <w:pPr>
        <w:pStyle w:val="Paragraphedeliste"/>
        <w:numPr>
          <w:ilvl w:val="0"/>
          <w:numId w:val="5"/>
        </w:numPr>
      </w:pPr>
      <w:r>
        <w:t>Le d</w:t>
      </w:r>
      <w:r w:rsidR="00EE2AA4">
        <w:t>ébogueur</w:t>
      </w:r>
      <w:r>
        <w:t xml:space="preserve"> : </w:t>
      </w:r>
      <w:r w:rsidRPr="008825D9">
        <w:rPr>
          <w:rFonts w:ascii="Consolas" w:hAnsi="Consolas"/>
          <w:b/>
          <w:i/>
          <w:iCs/>
          <w:shd w:val="clear" w:color="auto" w:fill="F2F2F2" w:themeFill="background1" w:themeFillShade="F2"/>
        </w:rPr>
        <w:t>jdb</w:t>
      </w:r>
    </w:p>
    <w:p w14:paraId="024C06F4" w14:textId="75E2EE44" w:rsidR="00B77420" w:rsidRDefault="00B77420" w:rsidP="00B77420">
      <w:pPr>
        <w:pStyle w:val="Paragraphedeliste"/>
        <w:numPr>
          <w:ilvl w:val="0"/>
          <w:numId w:val="5"/>
        </w:numPr>
      </w:pPr>
      <w:r>
        <w:t xml:space="preserve">Le désassembleur des fichiers .class : </w:t>
      </w:r>
      <w:r w:rsidRPr="008825D9">
        <w:rPr>
          <w:rFonts w:ascii="Consolas" w:hAnsi="Consolas"/>
          <w:b/>
          <w:i/>
          <w:iCs/>
          <w:shd w:val="clear" w:color="auto" w:fill="F2F2F2" w:themeFill="background1" w:themeFillShade="F2"/>
        </w:rPr>
        <w:t>javap</w:t>
      </w:r>
    </w:p>
    <w:p w14:paraId="1DDB91C7" w14:textId="16E85773" w:rsidR="00B77420" w:rsidRDefault="00B77420" w:rsidP="00B77420">
      <w:pPr>
        <w:pStyle w:val="Paragraphedeliste"/>
        <w:numPr>
          <w:ilvl w:val="0"/>
          <w:numId w:val="5"/>
        </w:numPr>
      </w:pPr>
      <w:r>
        <w:t xml:space="preserve">L’archiveur : </w:t>
      </w:r>
      <w:r w:rsidRPr="008825D9">
        <w:rPr>
          <w:rFonts w:ascii="Consolas" w:hAnsi="Consolas"/>
          <w:b/>
          <w:i/>
          <w:iCs/>
          <w:shd w:val="clear" w:color="auto" w:fill="F2F2F2" w:themeFill="background1" w:themeFillShade="F2"/>
        </w:rPr>
        <w:t>jar</w:t>
      </w:r>
    </w:p>
    <w:p w14:paraId="5AECB337" w14:textId="661BF5D0" w:rsidR="00EE2AA4" w:rsidRDefault="00FD7BB8" w:rsidP="00B77420">
      <w:pPr>
        <w:pStyle w:val="Paragraphedeliste"/>
        <w:numPr>
          <w:ilvl w:val="0"/>
          <w:numId w:val="5"/>
        </w:numPr>
      </w:pPr>
      <w:r>
        <w:t xml:space="preserve">Le </w:t>
      </w:r>
      <w:r w:rsidRPr="00FD7BB8">
        <w:t>générateur de documentation</w:t>
      </w:r>
      <w:r>
        <w:t xml:space="preserve"> : </w:t>
      </w:r>
      <w:r w:rsidRPr="008825D9">
        <w:rPr>
          <w:rFonts w:ascii="Consolas" w:hAnsi="Consolas"/>
          <w:b/>
          <w:i/>
          <w:iCs/>
          <w:shd w:val="clear" w:color="auto" w:fill="F2F2F2" w:themeFill="background1" w:themeFillShade="F2"/>
        </w:rPr>
        <w:t>j</w:t>
      </w:r>
      <w:r w:rsidR="00EE2AA4" w:rsidRPr="008825D9">
        <w:rPr>
          <w:rFonts w:ascii="Consolas" w:hAnsi="Consolas"/>
          <w:b/>
          <w:i/>
          <w:iCs/>
          <w:shd w:val="clear" w:color="auto" w:fill="F2F2F2" w:themeFill="background1" w:themeFillShade="F2"/>
        </w:rPr>
        <w:t>avadoc</w:t>
      </w:r>
    </w:p>
    <w:p w14:paraId="08E3B6BC" w14:textId="2B5659B8" w:rsidR="00EE2AA4" w:rsidRDefault="00B77420" w:rsidP="00403A6C">
      <w:r>
        <w:t>On peut synthétiser ces trois notions</w:t>
      </w:r>
      <w:r w:rsidR="002D36BE">
        <w:t> : JVM, JRE et JDK à l’aide d’un schéma.</w:t>
      </w:r>
    </w:p>
    <w:p w14:paraId="2ABCB7DE" w14:textId="24E69931" w:rsidR="00765BE2" w:rsidRDefault="00765BE2" w:rsidP="00403A6C"/>
    <w:p w14:paraId="3D8FA29A" w14:textId="19894CD0" w:rsidR="00765BE2" w:rsidRDefault="00765BE2" w:rsidP="00765BE2">
      <w:pPr>
        <w:pStyle w:val="Titre4"/>
      </w:pPr>
      <w:bookmarkStart w:id="19" w:name="_Toc109843352"/>
      <w:r w:rsidRPr="00765BE2">
        <w:lastRenderedPageBreak/>
        <w:t>Classification de JDK JRE JVM</w:t>
      </w:r>
      <w:bookmarkEnd w:id="19"/>
    </w:p>
    <w:p w14:paraId="635A2B03" w14:textId="77777777" w:rsidR="00CC5073" w:rsidRDefault="00CC5073" w:rsidP="00CC5073">
      <w:pPr>
        <w:keepNext/>
      </w:pPr>
      <w:r w:rsidRPr="00CC5073">
        <w:rPr>
          <w:noProof/>
        </w:rPr>
        <w:drawing>
          <wp:inline distT="0" distB="0" distL="0" distR="0" wp14:anchorId="4ACBDB43" wp14:editId="6A2B73A5">
            <wp:extent cx="5760720" cy="33350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335020"/>
                    </a:xfrm>
                    <a:prstGeom prst="rect">
                      <a:avLst/>
                    </a:prstGeom>
                  </pic:spPr>
                </pic:pic>
              </a:graphicData>
            </a:graphic>
          </wp:inline>
        </w:drawing>
      </w:r>
    </w:p>
    <w:p w14:paraId="22AAA9D4" w14:textId="3C606C06" w:rsidR="002D36BE" w:rsidRDefault="00CC5073" w:rsidP="00CC5073">
      <w:pPr>
        <w:pStyle w:val="Lgende"/>
      </w:pPr>
      <w:r>
        <w:t xml:space="preserve">Figure </w:t>
      </w:r>
      <w:fldSimple w:instr=" SEQ Figure \* ARABIC ">
        <w:r>
          <w:rPr>
            <w:noProof/>
          </w:rPr>
          <w:t>9</w:t>
        </w:r>
      </w:fldSimple>
      <w:r>
        <w:t xml:space="preserve"> Classification de JDK JRE JVM</w:t>
      </w:r>
    </w:p>
    <w:p w14:paraId="03065CC0" w14:textId="2620DD96" w:rsidR="00045056" w:rsidRDefault="00045056" w:rsidP="00403A6C"/>
    <w:p w14:paraId="55E180EF" w14:textId="081DF65E" w:rsidR="00045056" w:rsidRDefault="00062A56" w:rsidP="00625708">
      <w:pPr>
        <w:spacing w:after="0"/>
      </w:pPr>
      <w:r>
        <w:rPr>
          <w:b/>
          <w:bCs/>
          <w:noProof/>
        </w:rPr>
        <w:drawing>
          <wp:inline distT="0" distB="0" distL="0" distR="0" wp14:anchorId="25F1C260" wp14:editId="46BAA34F">
            <wp:extent cx="591671" cy="507146"/>
            <wp:effectExtent l="0" t="0" r="0" b="0"/>
            <wp:docPr id="21" name="Graphique 21"/>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r w:rsidR="00045056">
        <w:t>Il est possible d’</w:t>
      </w:r>
      <w:r w:rsidR="00045056" w:rsidRPr="00045056">
        <w:t>installer plusieurs versions d</w:t>
      </w:r>
      <w:r w:rsidR="00045056">
        <w:t>u</w:t>
      </w:r>
      <w:r w:rsidR="00045056" w:rsidRPr="00045056">
        <w:t xml:space="preserve"> JDK sur l</w:t>
      </w:r>
      <w:r w:rsidR="00045056">
        <w:t>a</w:t>
      </w:r>
      <w:r w:rsidR="00045056" w:rsidRPr="00045056">
        <w:t xml:space="preserve"> même </w:t>
      </w:r>
      <w:r w:rsidR="00045056">
        <w:t>machine</w:t>
      </w:r>
      <w:r w:rsidR="00045056">
        <w:rPr>
          <w:rStyle w:val="Appelnotedebasdep"/>
        </w:rPr>
        <w:footnoteReference w:id="12"/>
      </w:r>
      <w:r w:rsidR="00045056">
        <w:t>.</w:t>
      </w:r>
    </w:p>
    <w:p w14:paraId="00811A4B" w14:textId="7B74EA85" w:rsidR="00625708" w:rsidRDefault="00625708" w:rsidP="00625708">
      <w:pPr>
        <w:spacing w:after="0"/>
      </w:pPr>
      <w:r>
        <w:t>Dans le cas où l’on désire tester les performances de chaque édition du JDK, par exemple.</w:t>
      </w:r>
    </w:p>
    <w:p w14:paraId="5AF76A9F" w14:textId="54E13572" w:rsidR="00062A56" w:rsidRDefault="00062A56" w:rsidP="00403A6C"/>
    <w:p w14:paraId="5ECC3486" w14:textId="77777777" w:rsidR="00A73CBD" w:rsidRDefault="00A73CBD" w:rsidP="00403A6C"/>
    <w:p w14:paraId="78A9335C" w14:textId="14A7ED6E" w:rsidR="00F16AD9" w:rsidRDefault="006E3EAD" w:rsidP="00453936">
      <w:pPr>
        <w:pStyle w:val="Titre4"/>
      </w:pPr>
      <w:bookmarkStart w:id="20" w:name="_Toc109843353"/>
      <w:r>
        <w:t>Les fournisseurs de</w:t>
      </w:r>
      <w:r w:rsidR="00453936">
        <w:t xml:space="preserve"> JDK</w:t>
      </w:r>
      <w:bookmarkEnd w:id="20"/>
    </w:p>
    <w:p w14:paraId="094C5015" w14:textId="254E994A" w:rsidR="00C9728E" w:rsidRDefault="00C9728E" w:rsidP="00C9728E">
      <w:r>
        <w:t>Il existe une multitude d’éditeurs de JDK. Ces éditions ne sont pas toutes open source.</w:t>
      </w:r>
    </w:p>
    <w:p w14:paraId="5B9ABA6A" w14:textId="77777777" w:rsidR="0082598D" w:rsidRDefault="0082598D" w:rsidP="0082598D">
      <w:hyperlink r:id="rId23" w:history="1">
        <w:r w:rsidRPr="00832AE5">
          <w:rPr>
            <w:rStyle w:val="Lienhypertexte"/>
          </w:rPr>
          <w:t>https://www.geeek.org/oracle-jdk-openjdk-adoptopenjdk-corretto/</w:t>
        </w:r>
      </w:hyperlink>
    </w:p>
    <w:p w14:paraId="535B7550" w14:textId="77777777" w:rsidR="00C9728E" w:rsidRPr="00C9728E" w:rsidRDefault="00C9728E" w:rsidP="00C9728E"/>
    <w:p w14:paraId="2B3BA724" w14:textId="189D9360" w:rsidR="00531DBB" w:rsidRDefault="00000000" w:rsidP="00531DBB">
      <w:pPr>
        <w:rPr>
          <w:rStyle w:val="Lienhypertexte"/>
        </w:rPr>
      </w:pPr>
      <w:hyperlink r:id="rId24" w:history="1">
        <w:r w:rsidR="00003078" w:rsidRPr="00B11824">
          <w:rPr>
            <w:rStyle w:val="Lienhypertexte"/>
          </w:rPr>
          <w:t>https://creativetech-fr.devoteam.com/2021/10/28/distributions-openjdk-laquelle-choisir/</w:t>
        </w:r>
      </w:hyperlink>
    </w:p>
    <w:p w14:paraId="3A7CC9CD" w14:textId="77777777" w:rsidR="000F0193" w:rsidRDefault="000F0193" w:rsidP="000F0193"/>
    <w:p w14:paraId="082FFF33" w14:textId="57438016" w:rsidR="00AF56CB" w:rsidRDefault="008B523E" w:rsidP="00531DBB">
      <w:hyperlink r:id="rId25" w:history="1">
        <w:r w:rsidRPr="00832AE5">
          <w:rPr>
            <w:rStyle w:val="Lienhypertexte"/>
          </w:rPr>
          <w:t>https://www.baeldung.com/oracle-jdk-vs-openjdk</w:t>
        </w:r>
      </w:hyperlink>
    </w:p>
    <w:p w14:paraId="688ED81C" w14:textId="77777777" w:rsidR="008B523E" w:rsidRDefault="008B523E" w:rsidP="00531DBB"/>
    <w:p w14:paraId="0A06EFEB" w14:textId="77777777" w:rsidR="00003078" w:rsidRDefault="00003078" w:rsidP="00531DBB"/>
    <w:p w14:paraId="36126880" w14:textId="77777777" w:rsidR="00531DBB" w:rsidRPr="00531DBB" w:rsidRDefault="00531DBB" w:rsidP="00531DBB"/>
    <w:p w14:paraId="21D8E479" w14:textId="62BDD721" w:rsidR="00531DBB" w:rsidRDefault="00531DBB" w:rsidP="00531DBB">
      <w:pPr>
        <w:pStyle w:val="Titre5"/>
      </w:pPr>
      <w:bookmarkStart w:id="21" w:name="_Toc109843354"/>
      <w:r>
        <w:t>Open source</w:t>
      </w:r>
      <w:bookmarkEnd w:id="21"/>
    </w:p>
    <w:p w14:paraId="27F30759" w14:textId="2022B317" w:rsidR="00531DBB" w:rsidRDefault="00531DBB" w:rsidP="00531DBB">
      <w:pPr>
        <w:pStyle w:val="Titre5"/>
      </w:pPr>
      <w:bookmarkStart w:id="22" w:name="_Toc109843355"/>
      <w:r>
        <w:t>Propriétaire</w:t>
      </w:r>
      <w:bookmarkEnd w:id="22"/>
    </w:p>
    <w:p w14:paraId="78254D57" w14:textId="77777777" w:rsidR="00531DBB" w:rsidRPr="00531DBB" w:rsidRDefault="00531DBB" w:rsidP="00531DBB"/>
    <w:p w14:paraId="11C38BF2" w14:textId="77777777" w:rsidR="00B36EED" w:rsidRDefault="00B36EED" w:rsidP="00403A6C"/>
    <w:p w14:paraId="7A3A37CB" w14:textId="65E6D2DF" w:rsidR="006765FE" w:rsidRDefault="00D22331" w:rsidP="00D22331">
      <w:pPr>
        <w:pStyle w:val="Titre2"/>
      </w:pPr>
      <w:bookmarkStart w:id="23" w:name="_Toc109843356"/>
      <w:r>
        <w:t>Historique des versions de Java</w:t>
      </w:r>
      <w:bookmarkEnd w:id="23"/>
    </w:p>
    <w:p w14:paraId="6334A76D" w14:textId="7607E872" w:rsidR="00825FB0" w:rsidRDefault="00825FB0" w:rsidP="00825FB0"/>
    <w:p w14:paraId="286D542D" w14:textId="510FA13A" w:rsidR="00825FB0" w:rsidRPr="00825FB0" w:rsidRDefault="00825FB0" w:rsidP="00825FB0">
      <w:r w:rsidRPr="0066034C">
        <w:rPr>
          <w:highlight w:val="yellow"/>
        </w:rPr>
        <w:t>Graphe versions : majeures / autres</w:t>
      </w:r>
    </w:p>
    <w:p w14:paraId="23E95E79" w14:textId="2C978616" w:rsidR="00D22331" w:rsidRDefault="00000000" w:rsidP="00D22331">
      <w:hyperlink r:id="rId26" w:history="1">
        <w:r w:rsidR="00B5380C" w:rsidRPr="00361834">
          <w:rPr>
            <w:rStyle w:val="Lienhypertexte"/>
          </w:rPr>
          <w:t>https://en.wikipedia.org/wiki/Java_version_history</w:t>
        </w:r>
      </w:hyperlink>
    </w:p>
    <w:p w14:paraId="0964CBB5" w14:textId="2B155874" w:rsidR="00B5380C" w:rsidRDefault="00024241" w:rsidP="00D22331">
      <w:r>
        <w:t>Java 8, 11, 17</w:t>
      </w:r>
    </w:p>
    <w:p w14:paraId="6CEF3421" w14:textId="3CC70B11" w:rsidR="00024241" w:rsidRDefault="00024241" w:rsidP="00D22331"/>
    <w:p w14:paraId="3B0059DA" w14:textId="1783CF66" w:rsidR="00C86A23" w:rsidRDefault="00C86A23" w:rsidP="00D22331"/>
    <w:p w14:paraId="6F0F8D8D" w14:textId="77777777" w:rsidR="00C86A23" w:rsidRDefault="00C86A23" w:rsidP="00BE4292">
      <w:pPr>
        <w:pStyle w:val="Titre3"/>
      </w:pPr>
      <w:bookmarkStart w:id="24" w:name="_Toc109843357"/>
      <w:r>
        <w:rPr>
          <w:rStyle w:val="mw-headline"/>
        </w:rPr>
        <w:t>Release table</w:t>
      </w:r>
      <w:bookmarkEnd w:id="2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6"/>
        <w:gridCol w:w="1482"/>
        <w:gridCol w:w="3858"/>
        <w:gridCol w:w="2346"/>
      </w:tblGrid>
      <w:tr w:rsidR="00C86A23" w14:paraId="6142167D" w14:textId="77777777" w:rsidTr="00C86A23">
        <w:trPr>
          <w:tblCellSpacing w:w="15" w:type="dxa"/>
        </w:trPr>
        <w:tc>
          <w:tcPr>
            <w:tcW w:w="0" w:type="auto"/>
            <w:vAlign w:val="center"/>
            <w:hideMark/>
          </w:tcPr>
          <w:p w14:paraId="42B650C2" w14:textId="77777777" w:rsidR="00C86A23" w:rsidRDefault="00C86A23">
            <w:pPr>
              <w:jc w:val="center"/>
              <w:rPr>
                <w:b/>
                <w:bCs/>
              </w:rPr>
            </w:pPr>
            <w:r>
              <w:rPr>
                <w:b/>
                <w:bCs/>
              </w:rPr>
              <w:t xml:space="preserve">Version </w:t>
            </w:r>
          </w:p>
        </w:tc>
        <w:tc>
          <w:tcPr>
            <w:tcW w:w="0" w:type="auto"/>
            <w:vAlign w:val="center"/>
            <w:hideMark/>
          </w:tcPr>
          <w:p w14:paraId="67450A1A" w14:textId="77777777" w:rsidR="00C86A23" w:rsidRDefault="00C86A23">
            <w:pPr>
              <w:jc w:val="center"/>
              <w:rPr>
                <w:b/>
                <w:bCs/>
              </w:rPr>
            </w:pPr>
            <w:r>
              <w:rPr>
                <w:b/>
                <w:bCs/>
              </w:rPr>
              <w:t>Release</w:t>
            </w:r>
            <w:r>
              <w:rPr>
                <w:b/>
                <w:bCs/>
              </w:rPr>
              <w:br/>
              <w:t xml:space="preserve">date </w:t>
            </w:r>
          </w:p>
        </w:tc>
        <w:tc>
          <w:tcPr>
            <w:tcW w:w="0" w:type="auto"/>
            <w:vAlign w:val="center"/>
            <w:hideMark/>
          </w:tcPr>
          <w:p w14:paraId="5EA1694D" w14:textId="77777777" w:rsidR="00C86A23" w:rsidRPr="00C86A23" w:rsidRDefault="00C86A23">
            <w:pPr>
              <w:jc w:val="center"/>
              <w:rPr>
                <w:b/>
                <w:bCs/>
                <w:lang w:val="en-US"/>
              </w:rPr>
            </w:pPr>
            <w:r w:rsidRPr="00C86A23">
              <w:rPr>
                <w:b/>
                <w:bCs/>
                <w:lang w:val="en-US"/>
              </w:rPr>
              <w:t>End of Free</w:t>
            </w:r>
            <w:r w:rsidRPr="00C86A23">
              <w:rPr>
                <w:b/>
                <w:bCs/>
                <w:lang w:val="en-US"/>
              </w:rPr>
              <w:br/>
              <w:t>Public Updates</w:t>
            </w:r>
            <w:hyperlink r:id="rId27" w:anchor="cite_note-auto9-3" w:history="1">
              <w:r w:rsidRPr="00C86A23">
                <w:rPr>
                  <w:rStyle w:val="Lienhypertexte"/>
                  <w:b/>
                  <w:bCs/>
                  <w:vertAlign w:val="superscript"/>
                  <w:lang w:val="en-US"/>
                </w:rPr>
                <w:t>[3]</w:t>
              </w:r>
            </w:hyperlink>
            <w:hyperlink r:id="rId28" w:anchor="cite_note-8" w:history="1">
              <w:r w:rsidRPr="00C86A23">
                <w:rPr>
                  <w:rStyle w:val="Lienhypertexte"/>
                  <w:b/>
                  <w:bCs/>
                  <w:vertAlign w:val="superscript"/>
                  <w:lang w:val="en-US"/>
                </w:rPr>
                <w:t>[8]</w:t>
              </w:r>
            </w:hyperlink>
            <w:hyperlink r:id="rId29" w:anchor="cite_note-9" w:history="1">
              <w:r w:rsidRPr="00C86A23">
                <w:rPr>
                  <w:rStyle w:val="Lienhypertexte"/>
                  <w:b/>
                  <w:bCs/>
                  <w:vertAlign w:val="superscript"/>
                  <w:lang w:val="en-US"/>
                </w:rPr>
                <w:t>[9]</w:t>
              </w:r>
            </w:hyperlink>
            <w:hyperlink r:id="rId30" w:anchor="cite_note-10" w:history="1">
              <w:r w:rsidRPr="00C86A23">
                <w:rPr>
                  <w:rStyle w:val="Lienhypertexte"/>
                  <w:b/>
                  <w:bCs/>
                  <w:vertAlign w:val="superscript"/>
                  <w:lang w:val="en-US"/>
                </w:rPr>
                <w:t>[10]</w:t>
              </w:r>
            </w:hyperlink>
            <w:r w:rsidRPr="00C86A23">
              <w:rPr>
                <w:b/>
                <w:bCs/>
                <w:lang w:val="en-US"/>
              </w:rPr>
              <w:t xml:space="preserve"> </w:t>
            </w:r>
          </w:p>
        </w:tc>
        <w:tc>
          <w:tcPr>
            <w:tcW w:w="0" w:type="auto"/>
            <w:vAlign w:val="center"/>
            <w:hideMark/>
          </w:tcPr>
          <w:p w14:paraId="7151915A" w14:textId="77777777" w:rsidR="00C86A23" w:rsidRDefault="00C86A23">
            <w:pPr>
              <w:jc w:val="center"/>
              <w:rPr>
                <w:b/>
                <w:bCs/>
              </w:rPr>
            </w:pPr>
            <w:r>
              <w:rPr>
                <w:b/>
                <w:bCs/>
              </w:rPr>
              <w:t>Extended</w:t>
            </w:r>
            <w:r>
              <w:rPr>
                <w:b/>
                <w:bCs/>
              </w:rPr>
              <w:br/>
              <w:t xml:space="preserve">Support </w:t>
            </w:r>
            <w:proofErr w:type="spellStart"/>
            <w:r>
              <w:rPr>
                <w:b/>
                <w:bCs/>
              </w:rPr>
              <w:t>Until</w:t>
            </w:r>
            <w:proofErr w:type="spellEnd"/>
            <w:r>
              <w:rPr>
                <w:b/>
                <w:bCs/>
              </w:rPr>
              <w:t xml:space="preserve"> </w:t>
            </w:r>
          </w:p>
        </w:tc>
      </w:tr>
      <w:tr w:rsidR="00C86A23" w14:paraId="1F3FF62B" w14:textId="77777777" w:rsidTr="00C86A23">
        <w:trPr>
          <w:tblCellSpacing w:w="15" w:type="dxa"/>
        </w:trPr>
        <w:tc>
          <w:tcPr>
            <w:tcW w:w="0" w:type="auto"/>
            <w:shd w:val="clear" w:color="auto" w:fill="FDB3AB"/>
            <w:vAlign w:val="center"/>
            <w:hideMark/>
          </w:tcPr>
          <w:p w14:paraId="3F65AFB9" w14:textId="77777777" w:rsidR="00C86A23" w:rsidRDefault="00C86A23">
            <w:r>
              <w:t>JDK Beta</w:t>
            </w:r>
          </w:p>
        </w:tc>
        <w:tc>
          <w:tcPr>
            <w:tcW w:w="0" w:type="auto"/>
            <w:vAlign w:val="center"/>
            <w:hideMark/>
          </w:tcPr>
          <w:p w14:paraId="3B131EC7" w14:textId="77777777" w:rsidR="00C86A23" w:rsidRDefault="00C86A23">
            <w:r>
              <w:t>1995</w:t>
            </w:r>
          </w:p>
        </w:tc>
        <w:tc>
          <w:tcPr>
            <w:tcW w:w="0" w:type="auto"/>
            <w:shd w:val="clear" w:color="auto" w:fill="EEEEEE"/>
            <w:vAlign w:val="center"/>
            <w:hideMark/>
          </w:tcPr>
          <w:p w14:paraId="6790989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13A28E7" w14:textId="77777777" w:rsidR="00C86A23" w:rsidRDefault="00C86A23">
            <w:pPr>
              <w:jc w:val="center"/>
              <w:rPr>
                <w:sz w:val="20"/>
                <w:szCs w:val="20"/>
              </w:rPr>
            </w:pPr>
            <w:r>
              <w:rPr>
                <w:sz w:val="20"/>
                <w:szCs w:val="20"/>
              </w:rPr>
              <w:t xml:space="preserve">? </w:t>
            </w:r>
          </w:p>
        </w:tc>
      </w:tr>
      <w:tr w:rsidR="00C86A23" w14:paraId="1E6F297A" w14:textId="77777777" w:rsidTr="00C86A23">
        <w:trPr>
          <w:tblCellSpacing w:w="15" w:type="dxa"/>
        </w:trPr>
        <w:tc>
          <w:tcPr>
            <w:tcW w:w="0" w:type="auto"/>
            <w:shd w:val="clear" w:color="auto" w:fill="FDB3AB"/>
            <w:vAlign w:val="center"/>
            <w:hideMark/>
          </w:tcPr>
          <w:p w14:paraId="73D397B3" w14:textId="77777777" w:rsidR="00C86A23" w:rsidRDefault="00C86A23">
            <w:pPr>
              <w:rPr>
                <w:sz w:val="24"/>
                <w:szCs w:val="24"/>
              </w:rPr>
            </w:pPr>
            <w:r>
              <w:t>JDK 1.0</w:t>
            </w:r>
          </w:p>
        </w:tc>
        <w:tc>
          <w:tcPr>
            <w:tcW w:w="0" w:type="auto"/>
            <w:vAlign w:val="center"/>
            <w:hideMark/>
          </w:tcPr>
          <w:p w14:paraId="176FA431" w14:textId="77777777" w:rsidR="00C86A23" w:rsidRDefault="00C86A23">
            <w:proofErr w:type="spellStart"/>
            <w:r>
              <w:t>January</w:t>
            </w:r>
            <w:proofErr w:type="spellEnd"/>
            <w:r>
              <w:t xml:space="preserve"> 1996</w:t>
            </w:r>
          </w:p>
        </w:tc>
        <w:tc>
          <w:tcPr>
            <w:tcW w:w="0" w:type="auto"/>
            <w:shd w:val="clear" w:color="auto" w:fill="EEEEEE"/>
            <w:vAlign w:val="center"/>
            <w:hideMark/>
          </w:tcPr>
          <w:p w14:paraId="30FAB083"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1C525AB9" w14:textId="77777777" w:rsidR="00C86A23" w:rsidRDefault="00C86A23">
            <w:pPr>
              <w:jc w:val="center"/>
              <w:rPr>
                <w:sz w:val="20"/>
                <w:szCs w:val="20"/>
              </w:rPr>
            </w:pPr>
            <w:r>
              <w:rPr>
                <w:sz w:val="20"/>
                <w:szCs w:val="20"/>
              </w:rPr>
              <w:t xml:space="preserve">? </w:t>
            </w:r>
          </w:p>
        </w:tc>
      </w:tr>
      <w:tr w:rsidR="00C86A23" w14:paraId="283B838C" w14:textId="77777777" w:rsidTr="00C86A23">
        <w:trPr>
          <w:tblCellSpacing w:w="15" w:type="dxa"/>
        </w:trPr>
        <w:tc>
          <w:tcPr>
            <w:tcW w:w="0" w:type="auto"/>
            <w:shd w:val="clear" w:color="auto" w:fill="FDB3AB"/>
            <w:vAlign w:val="center"/>
            <w:hideMark/>
          </w:tcPr>
          <w:p w14:paraId="2996DEA0" w14:textId="77777777" w:rsidR="00C86A23" w:rsidRDefault="00C86A23">
            <w:pPr>
              <w:rPr>
                <w:sz w:val="24"/>
                <w:szCs w:val="24"/>
              </w:rPr>
            </w:pPr>
            <w:r>
              <w:t>JDK 1.1</w:t>
            </w:r>
          </w:p>
        </w:tc>
        <w:tc>
          <w:tcPr>
            <w:tcW w:w="0" w:type="auto"/>
            <w:vAlign w:val="center"/>
            <w:hideMark/>
          </w:tcPr>
          <w:p w14:paraId="1BE76789" w14:textId="77777777" w:rsidR="00C86A23" w:rsidRDefault="00C86A23">
            <w:proofErr w:type="spellStart"/>
            <w:r>
              <w:t>February</w:t>
            </w:r>
            <w:proofErr w:type="spellEnd"/>
            <w:r>
              <w:t xml:space="preserve"> 1997</w:t>
            </w:r>
          </w:p>
        </w:tc>
        <w:tc>
          <w:tcPr>
            <w:tcW w:w="0" w:type="auto"/>
            <w:shd w:val="clear" w:color="auto" w:fill="EEEEEE"/>
            <w:vAlign w:val="center"/>
            <w:hideMark/>
          </w:tcPr>
          <w:p w14:paraId="177BAA38"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7E3DE9B3" w14:textId="77777777" w:rsidR="00C86A23" w:rsidRDefault="00C86A23">
            <w:pPr>
              <w:jc w:val="center"/>
              <w:rPr>
                <w:sz w:val="20"/>
                <w:szCs w:val="20"/>
              </w:rPr>
            </w:pPr>
            <w:r>
              <w:rPr>
                <w:sz w:val="20"/>
                <w:szCs w:val="20"/>
              </w:rPr>
              <w:t xml:space="preserve">? </w:t>
            </w:r>
          </w:p>
        </w:tc>
      </w:tr>
      <w:tr w:rsidR="00C86A23" w14:paraId="3D62BD3D" w14:textId="77777777" w:rsidTr="00C86A23">
        <w:trPr>
          <w:tblCellSpacing w:w="15" w:type="dxa"/>
        </w:trPr>
        <w:tc>
          <w:tcPr>
            <w:tcW w:w="0" w:type="auto"/>
            <w:shd w:val="clear" w:color="auto" w:fill="FDB3AB"/>
            <w:vAlign w:val="center"/>
            <w:hideMark/>
          </w:tcPr>
          <w:p w14:paraId="0E324DBB" w14:textId="77777777" w:rsidR="00C86A23" w:rsidRDefault="00C86A23">
            <w:pPr>
              <w:rPr>
                <w:sz w:val="24"/>
                <w:szCs w:val="24"/>
              </w:rPr>
            </w:pPr>
            <w:r>
              <w:t>J2SE 1.2</w:t>
            </w:r>
          </w:p>
        </w:tc>
        <w:tc>
          <w:tcPr>
            <w:tcW w:w="0" w:type="auto"/>
            <w:vAlign w:val="center"/>
            <w:hideMark/>
          </w:tcPr>
          <w:p w14:paraId="3ADCB76E" w14:textId="77777777" w:rsidR="00C86A23" w:rsidRDefault="00C86A23">
            <w:proofErr w:type="spellStart"/>
            <w:r>
              <w:t>December</w:t>
            </w:r>
            <w:proofErr w:type="spellEnd"/>
            <w:r>
              <w:t xml:space="preserve"> 1998</w:t>
            </w:r>
          </w:p>
        </w:tc>
        <w:tc>
          <w:tcPr>
            <w:tcW w:w="0" w:type="auto"/>
            <w:shd w:val="clear" w:color="auto" w:fill="EEEEEE"/>
            <w:vAlign w:val="center"/>
            <w:hideMark/>
          </w:tcPr>
          <w:p w14:paraId="4075CF27"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0298DCFE" w14:textId="77777777" w:rsidR="00C86A23" w:rsidRDefault="00C86A23">
            <w:pPr>
              <w:jc w:val="center"/>
              <w:rPr>
                <w:sz w:val="20"/>
                <w:szCs w:val="20"/>
              </w:rPr>
            </w:pPr>
            <w:r>
              <w:rPr>
                <w:sz w:val="20"/>
                <w:szCs w:val="20"/>
              </w:rPr>
              <w:t xml:space="preserve">? </w:t>
            </w:r>
          </w:p>
        </w:tc>
      </w:tr>
      <w:tr w:rsidR="00C86A23" w14:paraId="3BB4E32A" w14:textId="77777777" w:rsidTr="00C86A23">
        <w:trPr>
          <w:tblCellSpacing w:w="15" w:type="dxa"/>
        </w:trPr>
        <w:tc>
          <w:tcPr>
            <w:tcW w:w="0" w:type="auto"/>
            <w:shd w:val="clear" w:color="auto" w:fill="FDB3AB"/>
            <w:vAlign w:val="center"/>
            <w:hideMark/>
          </w:tcPr>
          <w:p w14:paraId="10029326" w14:textId="77777777" w:rsidR="00C86A23" w:rsidRDefault="00C86A23">
            <w:pPr>
              <w:rPr>
                <w:sz w:val="24"/>
                <w:szCs w:val="24"/>
              </w:rPr>
            </w:pPr>
            <w:r>
              <w:t>J2SE 1.3</w:t>
            </w:r>
          </w:p>
        </w:tc>
        <w:tc>
          <w:tcPr>
            <w:tcW w:w="0" w:type="auto"/>
            <w:vAlign w:val="center"/>
            <w:hideMark/>
          </w:tcPr>
          <w:p w14:paraId="4DD3D5F2" w14:textId="77777777" w:rsidR="00C86A23" w:rsidRDefault="00C86A23">
            <w:r>
              <w:t>May 2000</w:t>
            </w:r>
          </w:p>
        </w:tc>
        <w:tc>
          <w:tcPr>
            <w:tcW w:w="0" w:type="auto"/>
            <w:shd w:val="clear" w:color="auto" w:fill="EEEEEE"/>
            <w:vAlign w:val="center"/>
            <w:hideMark/>
          </w:tcPr>
          <w:p w14:paraId="52C38725" w14:textId="77777777" w:rsidR="00C86A23" w:rsidRDefault="00C86A23">
            <w:pPr>
              <w:jc w:val="center"/>
              <w:rPr>
                <w:sz w:val="20"/>
                <w:szCs w:val="20"/>
              </w:rPr>
            </w:pPr>
            <w:r>
              <w:rPr>
                <w:sz w:val="20"/>
                <w:szCs w:val="20"/>
              </w:rPr>
              <w:t>?</w:t>
            </w:r>
          </w:p>
        </w:tc>
        <w:tc>
          <w:tcPr>
            <w:tcW w:w="0" w:type="auto"/>
            <w:shd w:val="clear" w:color="auto" w:fill="EEEEEE"/>
            <w:vAlign w:val="center"/>
            <w:hideMark/>
          </w:tcPr>
          <w:p w14:paraId="3224754D" w14:textId="77777777" w:rsidR="00C86A23" w:rsidRDefault="00C86A23">
            <w:pPr>
              <w:jc w:val="center"/>
              <w:rPr>
                <w:sz w:val="20"/>
                <w:szCs w:val="20"/>
              </w:rPr>
            </w:pPr>
            <w:r>
              <w:rPr>
                <w:sz w:val="20"/>
                <w:szCs w:val="20"/>
              </w:rPr>
              <w:t xml:space="preserve">? </w:t>
            </w:r>
          </w:p>
        </w:tc>
      </w:tr>
      <w:tr w:rsidR="00C86A23" w14:paraId="1872C9A1" w14:textId="77777777" w:rsidTr="00C86A23">
        <w:trPr>
          <w:tblCellSpacing w:w="15" w:type="dxa"/>
        </w:trPr>
        <w:tc>
          <w:tcPr>
            <w:tcW w:w="0" w:type="auto"/>
            <w:shd w:val="clear" w:color="auto" w:fill="FDB3AB"/>
            <w:vAlign w:val="center"/>
            <w:hideMark/>
          </w:tcPr>
          <w:p w14:paraId="257B9415" w14:textId="77777777" w:rsidR="00C86A23" w:rsidRDefault="00C86A23">
            <w:pPr>
              <w:rPr>
                <w:sz w:val="24"/>
                <w:szCs w:val="24"/>
              </w:rPr>
            </w:pPr>
            <w:r>
              <w:t>J2SE 1.4</w:t>
            </w:r>
          </w:p>
        </w:tc>
        <w:tc>
          <w:tcPr>
            <w:tcW w:w="0" w:type="auto"/>
            <w:vAlign w:val="center"/>
            <w:hideMark/>
          </w:tcPr>
          <w:p w14:paraId="10ECAA98" w14:textId="77777777" w:rsidR="00C86A23" w:rsidRDefault="00C86A23">
            <w:proofErr w:type="spellStart"/>
            <w:r>
              <w:t>February</w:t>
            </w:r>
            <w:proofErr w:type="spellEnd"/>
            <w:r>
              <w:t xml:space="preserve"> 2002</w:t>
            </w:r>
          </w:p>
        </w:tc>
        <w:tc>
          <w:tcPr>
            <w:tcW w:w="0" w:type="auto"/>
            <w:vAlign w:val="center"/>
            <w:hideMark/>
          </w:tcPr>
          <w:p w14:paraId="62594F33" w14:textId="77777777" w:rsidR="00C86A23" w:rsidRDefault="00C86A23">
            <w:proofErr w:type="spellStart"/>
            <w:r>
              <w:t>October</w:t>
            </w:r>
            <w:proofErr w:type="spellEnd"/>
            <w:r>
              <w:t xml:space="preserve"> 2008</w:t>
            </w:r>
          </w:p>
        </w:tc>
        <w:tc>
          <w:tcPr>
            <w:tcW w:w="0" w:type="auto"/>
            <w:vAlign w:val="center"/>
            <w:hideMark/>
          </w:tcPr>
          <w:p w14:paraId="17404A65" w14:textId="77777777" w:rsidR="00C86A23" w:rsidRDefault="00C86A23">
            <w:proofErr w:type="spellStart"/>
            <w:r>
              <w:t>February</w:t>
            </w:r>
            <w:proofErr w:type="spellEnd"/>
            <w:r>
              <w:t xml:space="preserve"> 2013 </w:t>
            </w:r>
          </w:p>
        </w:tc>
      </w:tr>
      <w:tr w:rsidR="00C86A23" w14:paraId="3C1CEE04" w14:textId="77777777" w:rsidTr="00C86A23">
        <w:trPr>
          <w:tblCellSpacing w:w="15" w:type="dxa"/>
        </w:trPr>
        <w:tc>
          <w:tcPr>
            <w:tcW w:w="0" w:type="auto"/>
            <w:shd w:val="clear" w:color="auto" w:fill="FDB3AB"/>
            <w:vAlign w:val="center"/>
            <w:hideMark/>
          </w:tcPr>
          <w:p w14:paraId="06ADDD2A" w14:textId="77777777" w:rsidR="00C86A23" w:rsidRDefault="00C86A23">
            <w:r>
              <w:t>Java SE 5</w:t>
            </w:r>
          </w:p>
        </w:tc>
        <w:tc>
          <w:tcPr>
            <w:tcW w:w="0" w:type="auto"/>
            <w:vAlign w:val="center"/>
            <w:hideMark/>
          </w:tcPr>
          <w:p w14:paraId="570A4629" w14:textId="77777777" w:rsidR="00C86A23" w:rsidRDefault="00C86A23">
            <w:proofErr w:type="spellStart"/>
            <w:r>
              <w:t>September</w:t>
            </w:r>
            <w:proofErr w:type="spellEnd"/>
            <w:r>
              <w:t xml:space="preserve"> 2004</w:t>
            </w:r>
          </w:p>
        </w:tc>
        <w:tc>
          <w:tcPr>
            <w:tcW w:w="0" w:type="auto"/>
            <w:vAlign w:val="center"/>
            <w:hideMark/>
          </w:tcPr>
          <w:p w14:paraId="40326BAF" w14:textId="77777777" w:rsidR="00C86A23" w:rsidRDefault="00C86A23">
            <w:proofErr w:type="spellStart"/>
            <w:r>
              <w:t>November</w:t>
            </w:r>
            <w:proofErr w:type="spellEnd"/>
            <w:r>
              <w:t xml:space="preserve"> 2009</w:t>
            </w:r>
          </w:p>
        </w:tc>
        <w:tc>
          <w:tcPr>
            <w:tcW w:w="0" w:type="auto"/>
            <w:vAlign w:val="center"/>
            <w:hideMark/>
          </w:tcPr>
          <w:p w14:paraId="6959FBC7" w14:textId="77777777" w:rsidR="00C86A23" w:rsidRDefault="00C86A23">
            <w:r>
              <w:t xml:space="preserve">April 2015 </w:t>
            </w:r>
          </w:p>
        </w:tc>
      </w:tr>
      <w:tr w:rsidR="00C86A23" w14:paraId="0CC5A7E9" w14:textId="77777777" w:rsidTr="00C86A23">
        <w:trPr>
          <w:tblCellSpacing w:w="15" w:type="dxa"/>
        </w:trPr>
        <w:tc>
          <w:tcPr>
            <w:tcW w:w="0" w:type="auto"/>
            <w:shd w:val="clear" w:color="auto" w:fill="FDB3AB"/>
            <w:vAlign w:val="center"/>
            <w:hideMark/>
          </w:tcPr>
          <w:p w14:paraId="3CE3D86F" w14:textId="77777777" w:rsidR="00C86A23" w:rsidRDefault="00C86A23">
            <w:r>
              <w:t>Java SE 6</w:t>
            </w:r>
          </w:p>
        </w:tc>
        <w:tc>
          <w:tcPr>
            <w:tcW w:w="0" w:type="auto"/>
            <w:vAlign w:val="center"/>
            <w:hideMark/>
          </w:tcPr>
          <w:p w14:paraId="0BF2F105" w14:textId="77777777" w:rsidR="00C86A23" w:rsidRDefault="00C86A23">
            <w:proofErr w:type="spellStart"/>
            <w:r>
              <w:t>December</w:t>
            </w:r>
            <w:proofErr w:type="spellEnd"/>
            <w:r>
              <w:t xml:space="preserve"> 2006</w:t>
            </w:r>
          </w:p>
        </w:tc>
        <w:tc>
          <w:tcPr>
            <w:tcW w:w="0" w:type="auto"/>
            <w:vAlign w:val="center"/>
            <w:hideMark/>
          </w:tcPr>
          <w:p w14:paraId="0215065E" w14:textId="77777777" w:rsidR="00C86A23" w:rsidRDefault="00C86A23">
            <w:r>
              <w:t>April 2013</w:t>
            </w:r>
          </w:p>
        </w:tc>
        <w:tc>
          <w:tcPr>
            <w:tcW w:w="0" w:type="auto"/>
            <w:vAlign w:val="center"/>
            <w:hideMark/>
          </w:tcPr>
          <w:p w14:paraId="7BA1E470" w14:textId="77777777" w:rsidR="00C86A23" w:rsidRDefault="00C86A23">
            <w:proofErr w:type="spellStart"/>
            <w:r>
              <w:t>December</w:t>
            </w:r>
            <w:proofErr w:type="spellEnd"/>
            <w:r>
              <w:t xml:space="preserve"> 2018</w:t>
            </w:r>
            <w:r>
              <w:br/>
            </w:r>
            <w:proofErr w:type="spellStart"/>
            <w:r>
              <w:t>December</w:t>
            </w:r>
            <w:proofErr w:type="spellEnd"/>
            <w:r>
              <w:t xml:space="preserve"> 2026 for Azul</w:t>
            </w:r>
            <w:hyperlink r:id="rId31" w:anchor="cite_note-Azul-11" w:history="1">
              <w:r>
                <w:rPr>
                  <w:rStyle w:val="Lienhypertexte"/>
                  <w:vertAlign w:val="superscript"/>
                </w:rPr>
                <w:t>[11]</w:t>
              </w:r>
            </w:hyperlink>
            <w:r>
              <w:t xml:space="preserve"> </w:t>
            </w:r>
          </w:p>
        </w:tc>
      </w:tr>
      <w:tr w:rsidR="00C86A23" w14:paraId="62B92CFA" w14:textId="77777777" w:rsidTr="00C86A23">
        <w:trPr>
          <w:tblCellSpacing w:w="15" w:type="dxa"/>
        </w:trPr>
        <w:tc>
          <w:tcPr>
            <w:tcW w:w="0" w:type="auto"/>
            <w:shd w:val="clear" w:color="auto" w:fill="FDB3AB"/>
            <w:vAlign w:val="center"/>
            <w:hideMark/>
          </w:tcPr>
          <w:p w14:paraId="15C74C92" w14:textId="77777777" w:rsidR="00C86A23" w:rsidRDefault="00C86A23">
            <w:r>
              <w:t>Java SE 7</w:t>
            </w:r>
          </w:p>
        </w:tc>
        <w:tc>
          <w:tcPr>
            <w:tcW w:w="0" w:type="auto"/>
            <w:vAlign w:val="center"/>
            <w:hideMark/>
          </w:tcPr>
          <w:p w14:paraId="19D135FD" w14:textId="77777777" w:rsidR="00C86A23" w:rsidRDefault="00C86A23">
            <w:r>
              <w:t>July 2011</w:t>
            </w:r>
          </w:p>
        </w:tc>
        <w:tc>
          <w:tcPr>
            <w:tcW w:w="0" w:type="auto"/>
            <w:vAlign w:val="center"/>
            <w:hideMark/>
          </w:tcPr>
          <w:p w14:paraId="0A10E030" w14:textId="77777777" w:rsidR="00C86A23" w:rsidRDefault="00C86A23">
            <w:r>
              <w:t>July 2019</w:t>
            </w:r>
          </w:p>
        </w:tc>
        <w:tc>
          <w:tcPr>
            <w:tcW w:w="0" w:type="auto"/>
            <w:vAlign w:val="center"/>
            <w:hideMark/>
          </w:tcPr>
          <w:p w14:paraId="44754A88" w14:textId="77777777" w:rsidR="00C86A23" w:rsidRDefault="00C86A23">
            <w:r>
              <w:t xml:space="preserve">July 2022 </w:t>
            </w:r>
          </w:p>
        </w:tc>
      </w:tr>
      <w:tr w:rsidR="00C86A23" w14:paraId="66319892" w14:textId="77777777" w:rsidTr="00C86A23">
        <w:trPr>
          <w:tblCellSpacing w:w="15" w:type="dxa"/>
        </w:trPr>
        <w:tc>
          <w:tcPr>
            <w:tcW w:w="0" w:type="auto"/>
            <w:shd w:val="clear" w:color="auto" w:fill="FEF8C6"/>
            <w:vAlign w:val="center"/>
            <w:hideMark/>
          </w:tcPr>
          <w:p w14:paraId="74FF7066" w14:textId="77777777" w:rsidR="00C86A23" w:rsidRDefault="00C86A23">
            <w:r>
              <w:t>Java SE 8 (LTS)</w:t>
            </w:r>
          </w:p>
        </w:tc>
        <w:tc>
          <w:tcPr>
            <w:tcW w:w="0" w:type="auto"/>
            <w:vAlign w:val="center"/>
            <w:hideMark/>
          </w:tcPr>
          <w:p w14:paraId="0687E362" w14:textId="77777777" w:rsidR="00C86A23" w:rsidRDefault="00C86A23">
            <w:r>
              <w:t>March 2014</w:t>
            </w:r>
          </w:p>
        </w:tc>
        <w:tc>
          <w:tcPr>
            <w:tcW w:w="0" w:type="auto"/>
            <w:vAlign w:val="center"/>
            <w:hideMark/>
          </w:tcPr>
          <w:p w14:paraId="262AD07D" w14:textId="77777777" w:rsidR="00C86A23" w:rsidRPr="00C86A23" w:rsidRDefault="00C86A23">
            <w:pPr>
              <w:rPr>
                <w:lang w:val="en-US"/>
              </w:rPr>
            </w:pPr>
            <w:r w:rsidRPr="00C86A23">
              <w:rPr>
                <w:b/>
                <w:bCs/>
                <w:lang w:val="en-US"/>
              </w:rPr>
              <w:t>March 2022 for Oracle (commercial)</w:t>
            </w:r>
            <w:r w:rsidRPr="00C86A23">
              <w:rPr>
                <w:lang w:val="en-US"/>
              </w:rPr>
              <w:br/>
              <w:t>December 2030 for Oracle (non-</w:t>
            </w:r>
            <w:r w:rsidRPr="00C86A23">
              <w:rPr>
                <w:lang w:val="en-US"/>
              </w:rPr>
              <w:lastRenderedPageBreak/>
              <w:t>commercial)</w:t>
            </w:r>
            <w:r w:rsidRPr="00C86A23">
              <w:rPr>
                <w:lang w:val="en-US"/>
              </w:rPr>
              <w:br/>
              <w:t>December 2030 for Azul</w:t>
            </w:r>
            <w:r w:rsidRPr="00C86A23">
              <w:rPr>
                <w:lang w:val="en-US"/>
              </w:rPr>
              <w:br/>
              <w:t xml:space="preserve">May 2026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May 2026 for Eclipse </w:t>
            </w:r>
            <w:proofErr w:type="spellStart"/>
            <w:r w:rsidRPr="00C86A23">
              <w:rPr>
                <w:lang w:val="en-US"/>
              </w:rPr>
              <w:t>Adoptium</w:t>
            </w:r>
            <w:proofErr w:type="spellEnd"/>
            <w:r w:rsidRPr="00C86A23">
              <w:rPr>
                <w:lang w:val="en-US"/>
              </w:rPr>
              <w:br/>
              <w:t xml:space="preserve">At least May 2026 for Amazon </w:t>
            </w:r>
            <w:proofErr w:type="spellStart"/>
            <w:r w:rsidRPr="00C86A23">
              <w:rPr>
                <w:lang w:val="en-US"/>
              </w:rPr>
              <w:t>Corretto</w:t>
            </w:r>
            <w:proofErr w:type="spellEnd"/>
            <w:r w:rsidRPr="00C86A23">
              <w:rPr>
                <w:lang w:val="en-US"/>
              </w:rPr>
              <w:t xml:space="preserve"> </w:t>
            </w:r>
          </w:p>
        </w:tc>
        <w:tc>
          <w:tcPr>
            <w:tcW w:w="0" w:type="auto"/>
            <w:vAlign w:val="center"/>
            <w:hideMark/>
          </w:tcPr>
          <w:p w14:paraId="538D137E" w14:textId="77777777" w:rsidR="00C86A23" w:rsidRDefault="00C86A23">
            <w:proofErr w:type="spellStart"/>
            <w:r>
              <w:lastRenderedPageBreak/>
              <w:t>December</w:t>
            </w:r>
            <w:proofErr w:type="spellEnd"/>
            <w:r>
              <w:t xml:space="preserve"> 2030</w:t>
            </w:r>
            <w:hyperlink r:id="rId32" w:anchor="cite_note-:1-13" w:history="1">
              <w:r>
                <w:rPr>
                  <w:rStyle w:val="Lienhypertexte"/>
                  <w:vertAlign w:val="superscript"/>
                </w:rPr>
                <w:t>[13]</w:t>
              </w:r>
            </w:hyperlink>
            <w:r>
              <w:t xml:space="preserve"> </w:t>
            </w:r>
          </w:p>
        </w:tc>
      </w:tr>
      <w:tr w:rsidR="00C86A23" w14:paraId="6AE9C6E3" w14:textId="77777777" w:rsidTr="00C86A23">
        <w:trPr>
          <w:tblCellSpacing w:w="15" w:type="dxa"/>
        </w:trPr>
        <w:tc>
          <w:tcPr>
            <w:tcW w:w="0" w:type="auto"/>
            <w:shd w:val="clear" w:color="auto" w:fill="FDB3AB"/>
            <w:vAlign w:val="center"/>
            <w:hideMark/>
          </w:tcPr>
          <w:p w14:paraId="17B7040A" w14:textId="77777777" w:rsidR="00C86A23" w:rsidRDefault="00C86A23">
            <w:r>
              <w:t>Java SE 9</w:t>
            </w:r>
          </w:p>
        </w:tc>
        <w:tc>
          <w:tcPr>
            <w:tcW w:w="0" w:type="auto"/>
            <w:vAlign w:val="center"/>
            <w:hideMark/>
          </w:tcPr>
          <w:p w14:paraId="6322B5CB" w14:textId="77777777" w:rsidR="00C86A23" w:rsidRDefault="00C86A23">
            <w:proofErr w:type="spellStart"/>
            <w:r>
              <w:t>September</w:t>
            </w:r>
            <w:proofErr w:type="spellEnd"/>
            <w:r>
              <w:t xml:space="preserve"> 2017</w:t>
            </w:r>
          </w:p>
        </w:tc>
        <w:tc>
          <w:tcPr>
            <w:tcW w:w="0" w:type="auto"/>
            <w:vAlign w:val="center"/>
            <w:hideMark/>
          </w:tcPr>
          <w:p w14:paraId="45A5157F" w14:textId="77777777" w:rsidR="00C86A23" w:rsidRDefault="00C86A23">
            <w:r>
              <w:t xml:space="preserve">March 2018 for </w:t>
            </w:r>
            <w:proofErr w:type="spellStart"/>
            <w:r>
              <w:t>OpenJDK</w:t>
            </w:r>
            <w:proofErr w:type="spellEnd"/>
          </w:p>
        </w:tc>
        <w:tc>
          <w:tcPr>
            <w:tcW w:w="0" w:type="auto"/>
            <w:shd w:val="clear" w:color="auto" w:fill="ECECEC"/>
            <w:vAlign w:val="center"/>
            <w:hideMark/>
          </w:tcPr>
          <w:p w14:paraId="6936806D" w14:textId="77777777" w:rsidR="00C86A23" w:rsidRDefault="00C86A23">
            <w:pPr>
              <w:jc w:val="center"/>
              <w:rPr>
                <w:color w:val="2C2C2C"/>
              </w:rPr>
            </w:pPr>
            <w:r>
              <w:rPr>
                <w:color w:val="2C2C2C"/>
              </w:rPr>
              <w:t xml:space="preserve">— </w:t>
            </w:r>
          </w:p>
        </w:tc>
      </w:tr>
      <w:tr w:rsidR="00C86A23" w14:paraId="2AFDBD9D" w14:textId="77777777" w:rsidTr="00C86A23">
        <w:trPr>
          <w:tblCellSpacing w:w="15" w:type="dxa"/>
        </w:trPr>
        <w:tc>
          <w:tcPr>
            <w:tcW w:w="0" w:type="auto"/>
            <w:shd w:val="clear" w:color="auto" w:fill="FDB3AB"/>
            <w:vAlign w:val="center"/>
            <w:hideMark/>
          </w:tcPr>
          <w:p w14:paraId="257FE4E2" w14:textId="77777777" w:rsidR="00C86A23" w:rsidRDefault="00C86A23">
            <w:r>
              <w:t>Java SE 10</w:t>
            </w:r>
          </w:p>
        </w:tc>
        <w:tc>
          <w:tcPr>
            <w:tcW w:w="0" w:type="auto"/>
            <w:vAlign w:val="center"/>
            <w:hideMark/>
          </w:tcPr>
          <w:p w14:paraId="367C73AA" w14:textId="77777777" w:rsidR="00C86A23" w:rsidRDefault="00C86A23">
            <w:r>
              <w:t>March 2018</w:t>
            </w:r>
          </w:p>
        </w:tc>
        <w:tc>
          <w:tcPr>
            <w:tcW w:w="0" w:type="auto"/>
            <w:vAlign w:val="center"/>
            <w:hideMark/>
          </w:tcPr>
          <w:p w14:paraId="5F6E181F" w14:textId="77777777" w:rsidR="00C86A23" w:rsidRDefault="00C86A23">
            <w:proofErr w:type="spellStart"/>
            <w:r>
              <w:t>September</w:t>
            </w:r>
            <w:proofErr w:type="spellEnd"/>
            <w:r>
              <w:t xml:space="preserve"> 2018 for </w:t>
            </w:r>
            <w:proofErr w:type="spellStart"/>
            <w:r>
              <w:t>OpenJDK</w:t>
            </w:r>
            <w:proofErr w:type="spellEnd"/>
          </w:p>
        </w:tc>
        <w:tc>
          <w:tcPr>
            <w:tcW w:w="0" w:type="auto"/>
            <w:shd w:val="clear" w:color="auto" w:fill="ECECEC"/>
            <w:vAlign w:val="center"/>
            <w:hideMark/>
          </w:tcPr>
          <w:p w14:paraId="1DA05586" w14:textId="77777777" w:rsidR="00C86A23" w:rsidRDefault="00C86A23">
            <w:pPr>
              <w:jc w:val="center"/>
              <w:rPr>
                <w:color w:val="2C2C2C"/>
              </w:rPr>
            </w:pPr>
            <w:r>
              <w:rPr>
                <w:color w:val="2C2C2C"/>
              </w:rPr>
              <w:t xml:space="preserve">— </w:t>
            </w:r>
          </w:p>
        </w:tc>
      </w:tr>
      <w:tr w:rsidR="00C86A23" w14:paraId="48AB285D" w14:textId="77777777" w:rsidTr="00C86A23">
        <w:trPr>
          <w:tblCellSpacing w:w="15" w:type="dxa"/>
        </w:trPr>
        <w:tc>
          <w:tcPr>
            <w:tcW w:w="0" w:type="auto"/>
            <w:shd w:val="clear" w:color="auto" w:fill="FEF8C6"/>
            <w:vAlign w:val="center"/>
            <w:hideMark/>
          </w:tcPr>
          <w:p w14:paraId="635FF1E5" w14:textId="77777777" w:rsidR="00C86A23" w:rsidRDefault="00C86A23">
            <w:r>
              <w:t>Java SE 11 (LTS)</w:t>
            </w:r>
          </w:p>
        </w:tc>
        <w:tc>
          <w:tcPr>
            <w:tcW w:w="0" w:type="auto"/>
            <w:vAlign w:val="center"/>
            <w:hideMark/>
          </w:tcPr>
          <w:p w14:paraId="72CFD16E" w14:textId="77777777" w:rsidR="00C86A23" w:rsidRDefault="00C86A23">
            <w:proofErr w:type="spellStart"/>
            <w:r>
              <w:t>September</w:t>
            </w:r>
            <w:proofErr w:type="spellEnd"/>
            <w:r>
              <w:t xml:space="preserve"> 2018</w:t>
            </w:r>
          </w:p>
        </w:tc>
        <w:tc>
          <w:tcPr>
            <w:tcW w:w="0" w:type="auto"/>
            <w:vAlign w:val="center"/>
            <w:hideMark/>
          </w:tcPr>
          <w:p w14:paraId="29A250BD" w14:textId="77777777" w:rsidR="00C86A23" w:rsidRPr="00C86A23" w:rsidRDefault="00C86A23">
            <w:pPr>
              <w:rPr>
                <w:lang w:val="en-US"/>
              </w:rPr>
            </w:pPr>
            <w:r w:rsidRPr="00C86A23">
              <w:rPr>
                <w:lang w:val="en-US"/>
              </w:rPr>
              <w:t>September 2026 for Azul</w:t>
            </w:r>
            <w:r w:rsidRPr="00C86A23">
              <w:rPr>
                <w:lang w:val="en-US"/>
              </w:rPr>
              <w:br/>
              <w:t xml:space="preserve">October 2024 for IBM </w:t>
            </w:r>
            <w:proofErr w:type="spellStart"/>
            <w:r w:rsidRPr="00C86A23">
              <w:rPr>
                <w:lang w:val="en-US"/>
              </w:rPr>
              <w:t>Semeru</w:t>
            </w:r>
            <w:proofErr w:type="spellEnd"/>
            <w:r>
              <w:fldChar w:fldCharType="begin"/>
            </w:r>
            <w:r w:rsidRPr="00D7266B">
              <w:rPr>
                <w:lang w:val="en-US"/>
              </w:rPr>
              <w:instrText xml:space="preserve"> HYPERLINK "https://en.wikipedia.org/wiki/Java_version_history" \l "cite_note-IBM_Semeru-12" </w:instrText>
            </w:r>
            <w:r>
              <w:fldChar w:fldCharType="separate"/>
            </w:r>
            <w:r w:rsidRPr="00C86A23">
              <w:rPr>
                <w:rStyle w:val="Lienhypertexte"/>
                <w:vertAlign w:val="superscript"/>
                <w:lang w:val="en-US"/>
              </w:rPr>
              <w:t>[12]</w:t>
            </w:r>
            <w:r>
              <w:rPr>
                <w:rStyle w:val="Lienhypertexte"/>
                <w:vertAlign w:val="superscript"/>
                <w:lang w:val="en-US"/>
              </w:rPr>
              <w:fldChar w:fldCharType="end"/>
            </w:r>
            <w:r w:rsidRPr="00C86A23">
              <w:rPr>
                <w:lang w:val="en-US"/>
              </w:rPr>
              <w:br/>
              <w:t xml:space="preserve">At least October 2024 for Eclipse </w:t>
            </w:r>
            <w:proofErr w:type="spellStart"/>
            <w:r w:rsidRPr="00C86A23">
              <w:rPr>
                <w:lang w:val="en-US"/>
              </w:rPr>
              <w:t>Adoptium</w:t>
            </w:r>
            <w:proofErr w:type="spellEnd"/>
            <w:r w:rsidRPr="00C86A23">
              <w:rPr>
                <w:lang w:val="en-US"/>
              </w:rPr>
              <w:br/>
              <w:t xml:space="preserve">At least September 2027 for Amazon </w:t>
            </w:r>
            <w:proofErr w:type="spellStart"/>
            <w:r w:rsidRPr="00C86A23">
              <w:rPr>
                <w:lang w:val="en-US"/>
              </w:rPr>
              <w:t>Corretto</w:t>
            </w:r>
            <w:proofErr w:type="spellEnd"/>
            <w:r w:rsidRPr="00C86A23">
              <w:rPr>
                <w:lang w:val="en-US"/>
              </w:rPr>
              <w:br/>
              <w:t>At least October 2024 for Microsoft</w:t>
            </w:r>
            <w:hyperlink r:id="rId33" w:anchor="cite_note-Microsoft&quot;-14" w:history="1">
              <w:r w:rsidRPr="00C86A23">
                <w:rPr>
                  <w:rStyle w:val="Lienhypertexte"/>
                  <w:vertAlign w:val="superscript"/>
                  <w:lang w:val="en-US"/>
                </w:rPr>
                <w:t>[14]</w:t>
              </w:r>
            </w:hyperlink>
            <w:hyperlink r:id="rId34" w:anchor="cite_note-15" w:history="1">
              <w:r w:rsidRPr="00C86A23">
                <w:rPr>
                  <w:rStyle w:val="Lienhypertexte"/>
                  <w:vertAlign w:val="superscript"/>
                  <w:lang w:val="en-US"/>
                </w:rPr>
                <w:t>[15]</w:t>
              </w:r>
            </w:hyperlink>
            <w:r w:rsidRPr="00C86A23">
              <w:rPr>
                <w:lang w:val="en-US"/>
              </w:rPr>
              <w:t xml:space="preserve"> </w:t>
            </w:r>
          </w:p>
        </w:tc>
        <w:tc>
          <w:tcPr>
            <w:tcW w:w="0" w:type="auto"/>
            <w:vAlign w:val="center"/>
            <w:hideMark/>
          </w:tcPr>
          <w:p w14:paraId="53002C2A" w14:textId="77777777" w:rsidR="00C86A23" w:rsidRDefault="00C86A23">
            <w:proofErr w:type="spellStart"/>
            <w:r>
              <w:t>September</w:t>
            </w:r>
            <w:proofErr w:type="spellEnd"/>
            <w:r>
              <w:t xml:space="preserve"> 2026</w:t>
            </w:r>
            <w:r>
              <w:br/>
            </w:r>
            <w:proofErr w:type="spellStart"/>
            <w:r>
              <w:t>September</w:t>
            </w:r>
            <w:proofErr w:type="spellEnd"/>
            <w:r>
              <w:t xml:space="preserve"> 2026 for Azul</w:t>
            </w:r>
            <w:hyperlink r:id="rId35" w:anchor="cite_note-Azul-11" w:history="1">
              <w:r>
                <w:rPr>
                  <w:rStyle w:val="Lienhypertexte"/>
                  <w:vertAlign w:val="superscript"/>
                </w:rPr>
                <w:t>[11]</w:t>
              </w:r>
            </w:hyperlink>
            <w:r>
              <w:t xml:space="preserve"> </w:t>
            </w:r>
          </w:p>
        </w:tc>
      </w:tr>
      <w:tr w:rsidR="00C86A23" w14:paraId="16D54F14" w14:textId="77777777" w:rsidTr="00C86A23">
        <w:trPr>
          <w:tblCellSpacing w:w="15" w:type="dxa"/>
        </w:trPr>
        <w:tc>
          <w:tcPr>
            <w:tcW w:w="0" w:type="auto"/>
            <w:shd w:val="clear" w:color="auto" w:fill="FDB3AB"/>
            <w:vAlign w:val="center"/>
            <w:hideMark/>
          </w:tcPr>
          <w:p w14:paraId="69386135" w14:textId="77777777" w:rsidR="00C86A23" w:rsidRDefault="00C86A23">
            <w:r>
              <w:t>Java SE 12</w:t>
            </w:r>
          </w:p>
        </w:tc>
        <w:tc>
          <w:tcPr>
            <w:tcW w:w="0" w:type="auto"/>
            <w:vAlign w:val="center"/>
            <w:hideMark/>
          </w:tcPr>
          <w:p w14:paraId="32F61DE6" w14:textId="77777777" w:rsidR="00C86A23" w:rsidRDefault="00C86A23">
            <w:r>
              <w:t>March 2019</w:t>
            </w:r>
          </w:p>
        </w:tc>
        <w:tc>
          <w:tcPr>
            <w:tcW w:w="0" w:type="auto"/>
            <w:vAlign w:val="center"/>
            <w:hideMark/>
          </w:tcPr>
          <w:p w14:paraId="26E5CCC2" w14:textId="77777777" w:rsidR="00C86A23" w:rsidRDefault="00C86A23">
            <w:proofErr w:type="spellStart"/>
            <w:r>
              <w:t>September</w:t>
            </w:r>
            <w:proofErr w:type="spellEnd"/>
            <w:r>
              <w:t xml:space="preserve"> 2019 for </w:t>
            </w:r>
            <w:proofErr w:type="spellStart"/>
            <w:r>
              <w:t>OpenJDK</w:t>
            </w:r>
            <w:proofErr w:type="spellEnd"/>
          </w:p>
        </w:tc>
        <w:tc>
          <w:tcPr>
            <w:tcW w:w="0" w:type="auto"/>
            <w:shd w:val="clear" w:color="auto" w:fill="ECECEC"/>
            <w:vAlign w:val="center"/>
            <w:hideMark/>
          </w:tcPr>
          <w:p w14:paraId="58ECFDE6" w14:textId="77777777" w:rsidR="00C86A23" w:rsidRDefault="00C86A23">
            <w:pPr>
              <w:jc w:val="center"/>
              <w:rPr>
                <w:color w:val="2C2C2C"/>
              </w:rPr>
            </w:pPr>
            <w:r>
              <w:rPr>
                <w:color w:val="2C2C2C"/>
              </w:rPr>
              <w:t xml:space="preserve">— </w:t>
            </w:r>
          </w:p>
        </w:tc>
      </w:tr>
      <w:tr w:rsidR="00C86A23" w14:paraId="7B8B52AF" w14:textId="77777777" w:rsidTr="00C86A23">
        <w:trPr>
          <w:tblCellSpacing w:w="15" w:type="dxa"/>
        </w:trPr>
        <w:tc>
          <w:tcPr>
            <w:tcW w:w="0" w:type="auto"/>
            <w:shd w:val="clear" w:color="auto" w:fill="FDB3AB"/>
            <w:vAlign w:val="center"/>
            <w:hideMark/>
          </w:tcPr>
          <w:p w14:paraId="104762AC" w14:textId="77777777" w:rsidR="00C86A23" w:rsidRDefault="00C86A23">
            <w:r>
              <w:t>Java SE 13</w:t>
            </w:r>
          </w:p>
        </w:tc>
        <w:tc>
          <w:tcPr>
            <w:tcW w:w="0" w:type="auto"/>
            <w:vAlign w:val="center"/>
            <w:hideMark/>
          </w:tcPr>
          <w:p w14:paraId="1DA12100" w14:textId="77777777" w:rsidR="00C86A23" w:rsidRDefault="00C86A23">
            <w:proofErr w:type="spellStart"/>
            <w:r>
              <w:t>September</w:t>
            </w:r>
            <w:proofErr w:type="spellEnd"/>
            <w:r>
              <w:t xml:space="preserve"> 2019</w:t>
            </w:r>
          </w:p>
        </w:tc>
        <w:tc>
          <w:tcPr>
            <w:tcW w:w="0" w:type="auto"/>
            <w:vAlign w:val="center"/>
            <w:hideMark/>
          </w:tcPr>
          <w:p w14:paraId="497BBF89" w14:textId="77777777" w:rsidR="00C86A23" w:rsidRDefault="00C86A23">
            <w:r>
              <w:t xml:space="preserve">March 2020 for </w:t>
            </w:r>
            <w:proofErr w:type="spellStart"/>
            <w:r>
              <w:t>OpenJDK</w:t>
            </w:r>
            <w:proofErr w:type="spellEnd"/>
          </w:p>
        </w:tc>
        <w:tc>
          <w:tcPr>
            <w:tcW w:w="0" w:type="auto"/>
            <w:shd w:val="clear" w:color="auto" w:fill="ECECEC"/>
            <w:vAlign w:val="center"/>
            <w:hideMark/>
          </w:tcPr>
          <w:p w14:paraId="2B6FD000" w14:textId="77777777" w:rsidR="00C86A23" w:rsidRDefault="00C86A23">
            <w:pPr>
              <w:jc w:val="center"/>
              <w:rPr>
                <w:color w:val="2C2C2C"/>
              </w:rPr>
            </w:pPr>
            <w:r>
              <w:rPr>
                <w:color w:val="2C2C2C"/>
              </w:rPr>
              <w:t xml:space="preserve">— </w:t>
            </w:r>
          </w:p>
        </w:tc>
      </w:tr>
      <w:tr w:rsidR="00C86A23" w14:paraId="4626633C" w14:textId="77777777" w:rsidTr="00C86A23">
        <w:trPr>
          <w:tblCellSpacing w:w="15" w:type="dxa"/>
        </w:trPr>
        <w:tc>
          <w:tcPr>
            <w:tcW w:w="0" w:type="auto"/>
            <w:shd w:val="clear" w:color="auto" w:fill="FDB3AB"/>
            <w:vAlign w:val="center"/>
            <w:hideMark/>
          </w:tcPr>
          <w:p w14:paraId="2AEFF6BE" w14:textId="77777777" w:rsidR="00C86A23" w:rsidRDefault="00C86A23">
            <w:r>
              <w:t>Java SE 14</w:t>
            </w:r>
          </w:p>
        </w:tc>
        <w:tc>
          <w:tcPr>
            <w:tcW w:w="0" w:type="auto"/>
            <w:vAlign w:val="center"/>
            <w:hideMark/>
          </w:tcPr>
          <w:p w14:paraId="52D9918B" w14:textId="77777777" w:rsidR="00C86A23" w:rsidRDefault="00C86A23">
            <w:r>
              <w:t>March 2020</w:t>
            </w:r>
          </w:p>
        </w:tc>
        <w:tc>
          <w:tcPr>
            <w:tcW w:w="0" w:type="auto"/>
            <w:vAlign w:val="center"/>
            <w:hideMark/>
          </w:tcPr>
          <w:p w14:paraId="7FB15603" w14:textId="77777777" w:rsidR="00C86A23" w:rsidRDefault="00C86A23">
            <w:proofErr w:type="spellStart"/>
            <w:r>
              <w:t>September</w:t>
            </w:r>
            <w:proofErr w:type="spellEnd"/>
            <w:r>
              <w:t xml:space="preserve"> 2020 for </w:t>
            </w:r>
            <w:proofErr w:type="spellStart"/>
            <w:r>
              <w:t>OpenJDK</w:t>
            </w:r>
            <w:proofErr w:type="spellEnd"/>
          </w:p>
        </w:tc>
        <w:tc>
          <w:tcPr>
            <w:tcW w:w="0" w:type="auto"/>
            <w:shd w:val="clear" w:color="auto" w:fill="ECECEC"/>
            <w:vAlign w:val="center"/>
            <w:hideMark/>
          </w:tcPr>
          <w:p w14:paraId="513DAD18" w14:textId="77777777" w:rsidR="00C86A23" w:rsidRDefault="00C86A23">
            <w:pPr>
              <w:jc w:val="center"/>
              <w:rPr>
                <w:color w:val="2C2C2C"/>
              </w:rPr>
            </w:pPr>
            <w:r>
              <w:rPr>
                <w:color w:val="2C2C2C"/>
              </w:rPr>
              <w:t xml:space="preserve">— </w:t>
            </w:r>
          </w:p>
        </w:tc>
      </w:tr>
      <w:tr w:rsidR="00C86A23" w14:paraId="76B982D3" w14:textId="77777777" w:rsidTr="00C86A23">
        <w:trPr>
          <w:tblCellSpacing w:w="15" w:type="dxa"/>
        </w:trPr>
        <w:tc>
          <w:tcPr>
            <w:tcW w:w="0" w:type="auto"/>
            <w:shd w:val="clear" w:color="auto" w:fill="FDB3AB"/>
            <w:vAlign w:val="center"/>
            <w:hideMark/>
          </w:tcPr>
          <w:p w14:paraId="49B9D5C1" w14:textId="77777777" w:rsidR="00C86A23" w:rsidRDefault="00C86A23">
            <w:r>
              <w:t>Java SE 15</w:t>
            </w:r>
          </w:p>
        </w:tc>
        <w:tc>
          <w:tcPr>
            <w:tcW w:w="0" w:type="auto"/>
            <w:vAlign w:val="center"/>
            <w:hideMark/>
          </w:tcPr>
          <w:p w14:paraId="794A2899" w14:textId="77777777" w:rsidR="00C86A23" w:rsidRDefault="00C86A23">
            <w:proofErr w:type="spellStart"/>
            <w:r>
              <w:t>September</w:t>
            </w:r>
            <w:proofErr w:type="spellEnd"/>
            <w:r>
              <w:t xml:space="preserve"> 2020</w:t>
            </w:r>
          </w:p>
        </w:tc>
        <w:tc>
          <w:tcPr>
            <w:tcW w:w="0" w:type="auto"/>
            <w:vAlign w:val="center"/>
            <w:hideMark/>
          </w:tcPr>
          <w:p w14:paraId="2D046D78" w14:textId="77777777" w:rsidR="00C86A23" w:rsidRPr="00C86A23" w:rsidRDefault="00C86A23">
            <w:pPr>
              <w:rPr>
                <w:lang w:val="en-US"/>
              </w:rPr>
            </w:pPr>
            <w:r w:rsidRPr="00C86A23">
              <w:rPr>
                <w:lang w:val="en-US"/>
              </w:rPr>
              <w:t>March 2021 for OpenJDK</w:t>
            </w:r>
            <w:r w:rsidRPr="00C86A23">
              <w:rPr>
                <w:lang w:val="en-US"/>
              </w:rPr>
              <w:br/>
              <w:t>March 2023 for Azul</w:t>
            </w:r>
            <w:hyperlink r:id="rId36" w:anchor="cite_note-Azul-11" w:history="1">
              <w:r w:rsidRPr="00C86A23">
                <w:rPr>
                  <w:rStyle w:val="Lienhypertexte"/>
                  <w:vertAlign w:val="superscript"/>
                  <w:lang w:val="en-US"/>
                </w:rPr>
                <w:t>[11]</w:t>
              </w:r>
            </w:hyperlink>
          </w:p>
        </w:tc>
        <w:tc>
          <w:tcPr>
            <w:tcW w:w="0" w:type="auto"/>
            <w:shd w:val="clear" w:color="auto" w:fill="ECECEC"/>
            <w:vAlign w:val="center"/>
            <w:hideMark/>
          </w:tcPr>
          <w:p w14:paraId="1DE8600D" w14:textId="77777777" w:rsidR="00C86A23" w:rsidRDefault="00C86A23">
            <w:pPr>
              <w:jc w:val="center"/>
              <w:rPr>
                <w:color w:val="2C2C2C"/>
              </w:rPr>
            </w:pPr>
            <w:r>
              <w:rPr>
                <w:color w:val="2C2C2C"/>
              </w:rPr>
              <w:t xml:space="preserve">— </w:t>
            </w:r>
          </w:p>
        </w:tc>
      </w:tr>
      <w:tr w:rsidR="00C86A23" w14:paraId="78A733A1" w14:textId="77777777" w:rsidTr="00C86A23">
        <w:trPr>
          <w:tblCellSpacing w:w="15" w:type="dxa"/>
        </w:trPr>
        <w:tc>
          <w:tcPr>
            <w:tcW w:w="0" w:type="auto"/>
            <w:shd w:val="clear" w:color="auto" w:fill="FDB3AB"/>
            <w:vAlign w:val="center"/>
            <w:hideMark/>
          </w:tcPr>
          <w:p w14:paraId="45DCCA05" w14:textId="77777777" w:rsidR="00C86A23" w:rsidRDefault="00C86A23">
            <w:r>
              <w:t>Java SE 16</w:t>
            </w:r>
          </w:p>
        </w:tc>
        <w:tc>
          <w:tcPr>
            <w:tcW w:w="0" w:type="auto"/>
            <w:vAlign w:val="center"/>
            <w:hideMark/>
          </w:tcPr>
          <w:p w14:paraId="423EF4E9" w14:textId="77777777" w:rsidR="00C86A23" w:rsidRDefault="00C86A23">
            <w:r>
              <w:t>March 2021</w:t>
            </w:r>
          </w:p>
        </w:tc>
        <w:tc>
          <w:tcPr>
            <w:tcW w:w="0" w:type="auto"/>
            <w:vAlign w:val="center"/>
            <w:hideMark/>
          </w:tcPr>
          <w:p w14:paraId="04467959" w14:textId="77777777" w:rsidR="00C86A23" w:rsidRDefault="00C86A23">
            <w:proofErr w:type="spellStart"/>
            <w:r>
              <w:t>September</w:t>
            </w:r>
            <w:proofErr w:type="spellEnd"/>
            <w:r>
              <w:t xml:space="preserve"> 2021 for </w:t>
            </w:r>
            <w:proofErr w:type="spellStart"/>
            <w:r>
              <w:t>OpenJDK</w:t>
            </w:r>
            <w:proofErr w:type="spellEnd"/>
          </w:p>
        </w:tc>
        <w:tc>
          <w:tcPr>
            <w:tcW w:w="0" w:type="auto"/>
            <w:shd w:val="clear" w:color="auto" w:fill="ECECEC"/>
            <w:vAlign w:val="center"/>
            <w:hideMark/>
          </w:tcPr>
          <w:p w14:paraId="1EA9F19F" w14:textId="77777777" w:rsidR="00C86A23" w:rsidRDefault="00C86A23">
            <w:pPr>
              <w:jc w:val="center"/>
              <w:rPr>
                <w:color w:val="2C2C2C"/>
              </w:rPr>
            </w:pPr>
            <w:r>
              <w:rPr>
                <w:color w:val="2C2C2C"/>
              </w:rPr>
              <w:t xml:space="preserve">— </w:t>
            </w:r>
          </w:p>
        </w:tc>
      </w:tr>
      <w:tr w:rsidR="00C86A23" w:rsidRPr="008B523E" w14:paraId="04084F7C" w14:textId="77777777" w:rsidTr="00C86A23">
        <w:trPr>
          <w:tblCellSpacing w:w="15" w:type="dxa"/>
        </w:trPr>
        <w:tc>
          <w:tcPr>
            <w:tcW w:w="0" w:type="auto"/>
            <w:shd w:val="clear" w:color="auto" w:fill="FEF8C6"/>
            <w:vAlign w:val="center"/>
            <w:hideMark/>
          </w:tcPr>
          <w:p w14:paraId="4174A3A5" w14:textId="77777777" w:rsidR="00C86A23" w:rsidRDefault="00C86A23">
            <w:r>
              <w:t>Java SE 17 (LTS)</w:t>
            </w:r>
          </w:p>
        </w:tc>
        <w:tc>
          <w:tcPr>
            <w:tcW w:w="0" w:type="auto"/>
            <w:vAlign w:val="center"/>
            <w:hideMark/>
          </w:tcPr>
          <w:p w14:paraId="32B6CA08" w14:textId="77777777" w:rsidR="00C86A23" w:rsidRDefault="00C86A23">
            <w:proofErr w:type="spellStart"/>
            <w:r>
              <w:t>September</w:t>
            </w:r>
            <w:proofErr w:type="spellEnd"/>
            <w:r>
              <w:t xml:space="preserve"> 2021</w:t>
            </w:r>
          </w:p>
        </w:tc>
        <w:tc>
          <w:tcPr>
            <w:tcW w:w="0" w:type="auto"/>
            <w:vAlign w:val="center"/>
            <w:hideMark/>
          </w:tcPr>
          <w:p w14:paraId="29716DA0" w14:textId="77777777" w:rsidR="00C86A23" w:rsidRPr="00C86A23" w:rsidRDefault="00C86A23">
            <w:pPr>
              <w:rPr>
                <w:lang w:val="en-US"/>
              </w:rPr>
            </w:pPr>
            <w:r w:rsidRPr="00C86A23">
              <w:rPr>
                <w:lang w:val="en-US"/>
              </w:rPr>
              <w:t>September 2029 for Azul</w:t>
            </w:r>
            <w:r w:rsidRPr="00C86A23">
              <w:rPr>
                <w:lang w:val="en-US"/>
              </w:rPr>
              <w:br/>
              <w:t>At least September 2027 for Microsoft</w:t>
            </w:r>
            <w:hyperlink r:id="rId37" w:anchor="cite_note-Microsoft&quot;-14" w:history="1">
              <w:r w:rsidRPr="00C86A23">
                <w:rPr>
                  <w:rStyle w:val="Lienhypertexte"/>
                  <w:vertAlign w:val="superscript"/>
                  <w:lang w:val="en-US"/>
                </w:rPr>
                <w:t>[14]</w:t>
              </w:r>
            </w:hyperlink>
            <w:r w:rsidRPr="00C86A23">
              <w:rPr>
                <w:lang w:val="en-US"/>
              </w:rPr>
              <w:br/>
              <w:t xml:space="preserve">At least September 2027 for Eclipse </w:t>
            </w:r>
            <w:proofErr w:type="spellStart"/>
            <w:r w:rsidRPr="00C86A23">
              <w:rPr>
                <w:lang w:val="en-US"/>
              </w:rPr>
              <w:t>Adoptium</w:t>
            </w:r>
            <w:proofErr w:type="spellEnd"/>
          </w:p>
        </w:tc>
        <w:tc>
          <w:tcPr>
            <w:tcW w:w="0" w:type="auto"/>
            <w:vAlign w:val="center"/>
            <w:hideMark/>
          </w:tcPr>
          <w:p w14:paraId="7F8748FF" w14:textId="77777777" w:rsidR="00C86A23" w:rsidRPr="00C86A23" w:rsidRDefault="00C86A23">
            <w:pPr>
              <w:rPr>
                <w:lang w:val="en-US"/>
              </w:rPr>
            </w:pPr>
            <w:r w:rsidRPr="00C86A23">
              <w:rPr>
                <w:lang w:val="en-US"/>
              </w:rPr>
              <w:t>September 2029 or later</w:t>
            </w:r>
            <w:r w:rsidRPr="00C86A23">
              <w:rPr>
                <w:lang w:val="en-US"/>
              </w:rPr>
              <w:br/>
              <w:t xml:space="preserve">September 2029 for Azul </w:t>
            </w:r>
          </w:p>
        </w:tc>
      </w:tr>
      <w:tr w:rsidR="00C86A23" w14:paraId="5F41C0F7" w14:textId="77777777" w:rsidTr="00C86A23">
        <w:trPr>
          <w:tblCellSpacing w:w="15" w:type="dxa"/>
        </w:trPr>
        <w:tc>
          <w:tcPr>
            <w:tcW w:w="0" w:type="auto"/>
            <w:shd w:val="clear" w:color="auto" w:fill="D4F4B4"/>
            <w:vAlign w:val="center"/>
            <w:hideMark/>
          </w:tcPr>
          <w:p w14:paraId="4DDDEA70" w14:textId="77777777" w:rsidR="00C86A23" w:rsidRDefault="00C86A23">
            <w:r>
              <w:rPr>
                <w:b/>
                <w:bCs/>
              </w:rPr>
              <w:t>Java SE 18</w:t>
            </w:r>
          </w:p>
        </w:tc>
        <w:tc>
          <w:tcPr>
            <w:tcW w:w="0" w:type="auto"/>
            <w:vAlign w:val="center"/>
            <w:hideMark/>
          </w:tcPr>
          <w:p w14:paraId="5577B2D6" w14:textId="77777777" w:rsidR="00C86A23" w:rsidRDefault="00C86A23">
            <w:r>
              <w:t>March 2022</w:t>
            </w:r>
          </w:p>
        </w:tc>
        <w:tc>
          <w:tcPr>
            <w:tcW w:w="0" w:type="auto"/>
            <w:vAlign w:val="center"/>
            <w:hideMark/>
          </w:tcPr>
          <w:p w14:paraId="6C14A803" w14:textId="77777777" w:rsidR="00C86A23" w:rsidRPr="00C86A23" w:rsidRDefault="00C86A23">
            <w:pPr>
              <w:rPr>
                <w:lang w:val="en-US"/>
              </w:rPr>
            </w:pPr>
            <w:r w:rsidRPr="00C86A23">
              <w:rPr>
                <w:lang w:val="en-US"/>
              </w:rPr>
              <w:t xml:space="preserve">September 2022 for OpenJDK and </w:t>
            </w:r>
            <w:proofErr w:type="spellStart"/>
            <w:r w:rsidRPr="00C86A23">
              <w:rPr>
                <w:lang w:val="en-US"/>
              </w:rPr>
              <w:t>Adoptium</w:t>
            </w:r>
            <w:proofErr w:type="spellEnd"/>
          </w:p>
        </w:tc>
        <w:tc>
          <w:tcPr>
            <w:tcW w:w="0" w:type="auto"/>
            <w:shd w:val="clear" w:color="auto" w:fill="ECECEC"/>
            <w:vAlign w:val="center"/>
            <w:hideMark/>
          </w:tcPr>
          <w:p w14:paraId="6F7E66FC" w14:textId="77777777" w:rsidR="00C86A23" w:rsidRDefault="00C86A23">
            <w:pPr>
              <w:jc w:val="center"/>
              <w:rPr>
                <w:color w:val="2C2C2C"/>
              </w:rPr>
            </w:pPr>
            <w:r>
              <w:rPr>
                <w:color w:val="2C2C2C"/>
              </w:rPr>
              <w:t xml:space="preserve">— </w:t>
            </w:r>
          </w:p>
        </w:tc>
      </w:tr>
      <w:tr w:rsidR="00C86A23" w14:paraId="3D8A23BC" w14:textId="77777777" w:rsidTr="00C86A23">
        <w:trPr>
          <w:tblCellSpacing w:w="15" w:type="dxa"/>
        </w:trPr>
        <w:tc>
          <w:tcPr>
            <w:tcW w:w="0" w:type="auto"/>
            <w:shd w:val="clear" w:color="auto" w:fill="C1E6F5"/>
            <w:vAlign w:val="center"/>
            <w:hideMark/>
          </w:tcPr>
          <w:p w14:paraId="7894A176" w14:textId="77777777" w:rsidR="00C86A23" w:rsidRDefault="00C86A23">
            <w:r>
              <w:t>Java SE 19</w:t>
            </w:r>
          </w:p>
        </w:tc>
        <w:tc>
          <w:tcPr>
            <w:tcW w:w="0" w:type="auto"/>
            <w:vAlign w:val="center"/>
            <w:hideMark/>
          </w:tcPr>
          <w:p w14:paraId="790334FC" w14:textId="77777777" w:rsidR="00C86A23" w:rsidRDefault="00C86A23">
            <w:proofErr w:type="spellStart"/>
            <w:r>
              <w:t>September</w:t>
            </w:r>
            <w:proofErr w:type="spellEnd"/>
            <w:r>
              <w:t xml:space="preserve"> 2022</w:t>
            </w:r>
          </w:p>
        </w:tc>
        <w:tc>
          <w:tcPr>
            <w:tcW w:w="0" w:type="auto"/>
            <w:vAlign w:val="center"/>
            <w:hideMark/>
          </w:tcPr>
          <w:p w14:paraId="0B1490F9" w14:textId="77777777" w:rsidR="00C86A23" w:rsidRDefault="00C86A23">
            <w:r>
              <w:t xml:space="preserve">March 2023 for </w:t>
            </w:r>
            <w:proofErr w:type="spellStart"/>
            <w:r>
              <w:t>OpenJDK</w:t>
            </w:r>
            <w:proofErr w:type="spellEnd"/>
          </w:p>
        </w:tc>
        <w:tc>
          <w:tcPr>
            <w:tcW w:w="0" w:type="auto"/>
            <w:shd w:val="clear" w:color="auto" w:fill="ECECEC"/>
            <w:vAlign w:val="center"/>
            <w:hideMark/>
          </w:tcPr>
          <w:p w14:paraId="2F0A69D0" w14:textId="77777777" w:rsidR="00C86A23" w:rsidRDefault="00C86A23">
            <w:pPr>
              <w:jc w:val="center"/>
              <w:rPr>
                <w:color w:val="2C2C2C"/>
              </w:rPr>
            </w:pPr>
            <w:r>
              <w:rPr>
                <w:color w:val="2C2C2C"/>
              </w:rPr>
              <w:t xml:space="preserve">— </w:t>
            </w:r>
          </w:p>
        </w:tc>
      </w:tr>
      <w:tr w:rsidR="00C86A23" w14:paraId="1AE0778F" w14:textId="77777777" w:rsidTr="00C86A23">
        <w:trPr>
          <w:tblCellSpacing w:w="15" w:type="dxa"/>
        </w:trPr>
        <w:tc>
          <w:tcPr>
            <w:tcW w:w="0" w:type="auto"/>
            <w:shd w:val="clear" w:color="auto" w:fill="C1E6F5"/>
            <w:vAlign w:val="center"/>
            <w:hideMark/>
          </w:tcPr>
          <w:p w14:paraId="7789AE99" w14:textId="77777777" w:rsidR="00C86A23" w:rsidRDefault="00C86A23">
            <w:r>
              <w:t>Java SE 20</w:t>
            </w:r>
          </w:p>
        </w:tc>
        <w:tc>
          <w:tcPr>
            <w:tcW w:w="0" w:type="auto"/>
            <w:vAlign w:val="center"/>
            <w:hideMark/>
          </w:tcPr>
          <w:p w14:paraId="77FC1279" w14:textId="77777777" w:rsidR="00C86A23" w:rsidRDefault="00C86A23">
            <w:r>
              <w:t>March 2023</w:t>
            </w:r>
          </w:p>
        </w:tc>
        <w:tc>
          <w:tcPr>
            <w:tcW w:w="0" w:type="auto"/>
            <w:vAlign w:val="center"/>
            <w:hideMark/>
          </w:tcPr>
          <w:p w14:paraId="1C5DA591" w14:textId="77777777" w:rsidR="00C86A23" w:rsidRDefault="00C86A23">
            <w:proofErr w:type="spellStart"/>
            <w:r>
              <w:t>September</w:t>
            </w:r>
            <w:proofErr w:type="spellEnd"/>
            <w:r>
              <w:t xml:space="preserve"> 2023 for </w:t>
            </w:r>
            <w:proofErr w:type="spellStart"/>
            <w:r>
              <w:t>OpenJDK</w:t>
            </w:r>
            <w:proofErr w:type="spellEnd"/>
          </w:p>
        </w:tc>
        <w:tc>
          <w:tcPr>
            <w:tcW w:w="0" w:type="auto"/>
            <w:shd w:val="clear" w:color="auto" w:fill="ECECEC"/>
            <w:vAlign w:val="center"/>
            <w:hideMark/>
          </w:tcPr>
          <w:p w14:paraId="4FA57E05" w14:textId="77777777" w:rsidR="00C86A23" w:rsidRDefault="00C86A23">
            <w:pPr>
              <w:jc w:val="center"/>
              <w:rPr>
                <w:color w:val="2C2C2C"/>
              </w:rPr>
            </w:pPr>
            <w:r>
              <w:rPr>
                <w:color w:val="2C2C2C"/>
              </w:rPr>
              <w:t xml:space="preserve">— </w:t>
            </w:r>
          </w:p>
        </w:tc>
      </w:tr>
      <w:tr w:rsidR="00C86A23" w14:paraId="68F142D7" w14:textId="77777777" w:rsidTr="00C86A23">
        <w:trPr>
          <w:tblCellSpacing w:w="15" w:type="dxa"/>
        </w:trPr>
        <w:tc>
          <w:tcPr>
            <w:tcW w:w="0" w:type="auto"/>
            <w:shd w:val="clear" w:color="auto" w:fill="C1E6F5"/>
            <w:vAlign w:val="center"/>
            <w:hideMark/>
          </w:tcPr>
          <w:p w14:paraId="30577873" w14:textId="77777777" w:rsidR="00C86A23" w:rsidRDefault="00C86A23">
            <w:r>
              <w:t>Java SE 21 (LTS)</w:t>
            </w:r>
          </w:p>
        </w:tc>
        <w:tc>
          <w:tcPr>
            <w:tcW w:w="0" w:type="auto"/>
            <w:vAlign w:val="center"/>
            <w:hideMark/>
          </w:tcPr>
          <w:p w14:paraId="26B4A2E7" w14:textId="77777777" w:rsidR="00C86A23" w:rsidRDefault="00C86A23">
            <w:proofErr w:type="spellStart"/>
            <w:r>
              <w:t>September</w:t>
            </w:r>
            <w:proofErr w:type="spellEnd"/>
            <w:r>
              <w:t xml:space="preserve"> 2023</w:t>
            </w:r>
          </w:p>
        </w:tc>
        <w:tc>
          <w:tcPr>
            <w:tcW w:w="0" w:type="auto"/>
            <w:vAlign w:val="center"/>
            <w:hideMark/>
          </w:tcPr>
          <w:p w14:paraId="7ADA4A90" w14:textId="77777777" w:rsidR="00C86A23" w:rsidRDefault="00C86A23">
            <w:proofErr w:type="spellStart"/>
            <w:r>
              <w:t>September</w:t>
            </w:r>
            <w:proofErr w:type="spellEnd"/>
            <w:r>
              <w:t xml:space="preserve"> 2028</w:t>
            </w:r>
          </w:p>
        </w:tc>
        <w:tc>
          <w:tcPr>
            <w:tcW w:w="0" w:type="auto"/>
            <w:vAlign w:val="center"/>
            <w:hideMark/>
          </w:tcPr>
          <w:p w14:paraId="236B5D91" w14:textId="77777777" w:rsidR="00C86A23" w:rsidRDefault="00C86A23">
            <w:proofErr w:type="spellStart"/>
            <w:r>
              <w:t>September</w:t>
            </w:r>
            <w:proofErr w:type="spellEnd"/>
            <w:r>
              <w:t xml:space="preserve"> 2031</w:t>
            </w:r>
            <w:hyperlink r:id="rId38" w:anchor="cite_note-:1-13" w:history="1">
              <w:r>
                <w:rPr>
                  <w:rStyle w:val="Lienhypertexte"/>
                  <w:vertAlign w:val="superscript"/>
                </w:rPr>
                <w:t>[13]</w:t>
              </w:r>
            </w:hyperlink>
            <w:r>
              <w:t xml:space="preserve"> </w:t>
            </w:r>
          </w:p>
        </w:tc>
      </w:tr>
      <w:tr w:rsidR="00C86A23" w14:paraId="24193327" w14:textId="77777777" w:rsidTr="00C86A23">
        <w:trPr>
          <w:tblCellSpacing w:w="15" w:type="dxa"/>
        </w:trPr>
        <w:tc>
          <w:tcPr>
            <w:tcW w:w="0" w:type="auto"/>
            <w:gridSpan w:val="4"/>
            <w:vAlign w:val="center"/>
            <w:hideMark/>
          </w:tcPr>
          <w:p w14:paraId="0A9E10AB" w14:textId="77777777" w:rsidR="00C86A23" w:rsidRPr="00C86A23" w:rsidRDefault="00C86A23" w:rsidP="00C86A23">
            <w:pPr>
              <w:rPr>
                <w:sz w:val="20"/>
                <w:szCs w:val="20"/>
                <w:lang w:val="en-US"/>
              </w:rPr>
            </w:pPr>
            <w:r w:rsidRPr="00C86A23">
              <w:rPr>
                <w:b/>
                <w:bCs/>
                <w:sz w:val="20"/>
                <w:szCs w:val="20"/>
                <w:lang w:val="en-US"/>
              </w:rPr>
              <w:lastRenderedPageBreak/>
              <w:t>Legend:</w:t>
            </w:r>
          </w:p>
          <w:p w14:paraId="6CF22C70" w14:textId="77777777" w:rsidR="00C86A23" w:rsidRPr="00C86A23" w:rsidRDefault="00C86A23" w:rsidP="00C86A23">
            <w:pPr>
              <w:rPr>
                <w:sz w:val="20"/>
                <w:szCs w:val="20"/>
                <w:lang w:val="en-US"/>
              </w:rPr>
            </w:pPr>
            <w:r w:rsidRPr="00C86A23">
              <w:rPr>
                <w:sz w:val="20"/>
                <w:szCs w:val="20"/>
                <w:lang w:val="en-US"/>
              </w:rPr>
              <w:t>Old version</w:t>
            </w:r>
          </w:p>
          <w:p w14:paraId="219FA6FF" w14:textId="77777777" w:rsidR="00C86A23" w:rsidRPr="00C86A23" w:rsidRDefault="00C86A23" w:rsidP="00C86A23">
            <w:pPr>
              <w:rPr>
                <w:sz w:val="20"/>
                <w:szCs w:val="20"/>
                <w:lang w:val="en-US"/>
              </w:rPr>
            </w:pPr>
            <w:r w:rsidRPr="00C86A23">
              <w:rPr>
                <w:sz w:val="20"/>
                <w:szCs w:val="20"/>
                <w:lang w:val="en-US"/>
              </w:rPr>
              <w:t>Older version, still maintained</w:t>
            </w:r>
          </w:p>
          <w:p w14:paraId="04D6441B" w14:textId="77777777" w:rsidR="00C86A23" w:rsidRDefault="00C86A23" w:rsidP="00C86A23">
            <w:pPr>
              <w:rPr>
                <w:sz w:val="20"/>
                <w:szCs w:val="20"/>
              </w:rPr>
            </w:pPr>
            <w:proofErr w:type="spellStart"/>
            <w:r>
              <w:rPr>
                <w:b/>
                <w:bCs/>
                <w:sz w:val="20"/>
                <w:szCs w:val="20"/>
              </w:rPr>
              <w:t>Latest</w:t>
            </w:r>
            <w:proofErr w:type="spellEnd"/>
            <w:r>
              <w:rPr>
                <w:b/>
                <w:bCs/>
                <w:sz w:val="20"/>
                <w:szCs w:val="20"/>
              </w:rPr>
              <w:t xml:space="preserve"> version</w:t>
            </w:r>
          </w:p>
          <w:p w14:paraId="2AFF6D84" w14:textId="77777777" w:rsidR="00C86A23" w:rsidRDefault="00C86A23" w:rsidP="00C86A23">
            <w:pPr>
              <w:rPr>
                <w:sz w:val="20"/>
                <w:szCs w:val="20"/>
              </w:rPr>
            </w:pPr>
            <w:r>
              <w:rPr>
                <w:sz w:val="20"/>
                <w:szCs w:val="20"/>
              </w:rPr>
              <w:t>Future release</w:t>
            </w:r>
          </w:p>
        </w:tc>
      </w:tr>
    </w:tbl>
    <w:p w14:paraId="36B82F4E" w14:textId="77777777" w:rsidR="00C86A23" w:rsidRPr="00D22331" w:rsidRDefault="00C86A23" w:rsidP="00D22331"/>
    <w:p w14:paraId="75D0C212" w14:textId="5224F318" w:rsidR="00E706E5" w:rsidRDefault="00000000" w:rsidP="00403A6C">
      <w:hyperlink r:id="rId39" w:history="1">
        <w:r w:rsidR="00C86A23" w:rsidRPr="000230F8">
          <w:rPr>
            <w:rStyle w:val="Lienhypertexte"/>
          </w:rPr>
          <w:t>https://en.wikipedia.org/wiki/Java_version_history</w:t>
        </w:r>
      </w:hyperlink>
    </w:p>
    <w:p w14:paraId="0EFACBC4" w14:textId="77777777" w:rsidR="00C86A23" w:rsidRDefault="00C86A23" w:rsidP="00403A6C"/>
    <w:p w14:paraId="684E6EBC" w14:textId="73E1F6AC" w:rsidR="00B25D82" w:rsidRDefault="00E3493A" w:rsidP="00E3493A">
      <w:pPr>
        <w:pStyle w:val="Titre1"/>
      </w:pPr>
      <w:bookmarkStart w:id="25" w:name="_Toc109843358"/>
      <w:r>
        <w:t>Installation</w:t>
      </w:r>
      <w:bookmarkEnd w:id="25"/>
    </w:p>
    <w:p w14:paraId="3EC107B1" w14:textId="58266083" w:rsidR="00E3493A" w:rsidRDefault="00D70717" w:rsidP="00D70717">
      <w:pPr>
        <w:pStyle w:val="Titre2"/>
      </w:pPr>
      <w:bookmarkStart w:id="26" w:name="_Toc109843359"/>
      <w:r>
        <w:t>Prérequis hardware</w:t>
      </w:r>
      <w:bookmarkEnd w:id="26"/>
    </w:p>
    <w:p w14:paraId="535156DB" w14:textId="1409BF20" w:rsidR="00C31FEB" w:rsidRDefault="00C31FEB" w:rsidP="00C31FEB">
      <w:r>
        <w:t xml:space="preserve">Si l’on veut pouvoir faire </w:t>
      </w:r>
      <w:r w:rsidR="00361391">
        <w:t xml:space="preserve">de la conception et </w:t>
      </w:r>
      <w:r>
        <w:t>du développement</w:t>
      </w:r>
      <w:r w:rsidR="00361391">
        <w:t xml:space="preserve"> d’applications</w:t>
      </w:r>
      <w:r>
        <w:t>,</w:t>
      </w:r>
      <w:r w:rsidR="00361391">
        <w:t xml:space="preserve"> que ce soit</w:t>
      </w:r>
      <w:r>
        <w:t xml:space="preserve"> dans n’importe quel langage, il faut disposer d’un</w:t>
      </w:r>
      <w:r w:rsidR="00361391">
        <w:t>e machine</w:t>
      </w:r>
      <w:r>
        <w:t xml:space="preserve"> en conséquence.</w:t>
      </w:r>
    </w:p>
    <w:p w14:paraId="54F5E971" w14:textId="0C8C7227" w:rsidR="00D878C0" w:rsidRDefault="00D878C0" w:rsidP="00C31FEB">
      <w:r>
        <w:t>Pour bien comprendre l’enjeu, un bref rappel technique est nécessaire.</w:t>
      </w:r>
    </w:p>
    <w:p w14:paraId="4743E674" w14:textId="17C37286" w:rsidR="00EB601F" w:rsidRDefault="00EB601F" w:rsidP="00D878C0">
      <w:pPr>
        <w:pStyle w:val="Titre4"/>
      </w:pPr>
      <w:bookmarkStart w:id="27" w:name="_Toc109843360"/>
      <w:r>
        <w:t>Architecture d’un ordinateur</w:t>
      </w:r>
      <w:bookmarkEnd w:id="27"/>
    </w:p>
    <w:p w14:paraId="400D456A" w14:textId="67286724" w:rsidR="00EB601F" w:rsidRDefault="00EB601F" w:rsidP="00C31FEB">
      <w:r>
        <w:t xml:space="preserve">Architecture de von </w:t>
      </w:r>
      <w:r w:rsidR="00D878C0">
        <w:t>Newman</w:t>
      </w:r>
      <w:r>
        <w:t xml:space="preserve"> + biblio (Dev/D)</w:t>
      </w:r>
    </w:p>
    <w:p w14:paraId="40D81318" w14:textId="77777777" w:rsidR="00C31FEB" w:rsidRPr="00C31FEB" w:rsidRDefault="00C31FEB" w:rsidP="00C31FEB"/>
    <w:p w14:paraId="4B5F2D4E" w14:textId="39DFD1CF" w:rsidR="00C31FEB" w:rsidRDefault="00C31FEB" w:rsidP="00C31FEB">
      <w:r>
        <w:t>En matière de développement, on peut considérer trois types</w:t>
      </w:r>
      <w:r w:rsidR="00D878C0">
        <w:t xml:space="preserve"> de</w:t>
      </w:r>
      <w:r>
        <w:t xml:space="preserve"> configurations matérielles.</w:t>
      </w:r>
    </w:p>
    <w:p w14:paraId="3BB98B6B" w14:textId="77777777" w:rsidR="00C31FEB" w:rsidRDefault="00C31FEB" w:rsidP="00C31FEB"/>
    <w:p w14:paraId="2A718F99" w14:textId="1D59E3C7" w:rsidR="00C31FEB" w:rsidRPr="00C31FEB" w:rsidRDefault="00C31FEB" w:rsidP="00C31FEB"/>
    <w:p w14:paraId="084E63CA" w14:textId="6F572031" w:rsidR="00C31FEB" w:rsidRDefault="00C31FEB" w:rsidP="00C31FEB">
      <w:pPr>
        <w:pStyle w:val="Titre3"/>
      </w:pPr>
      <w:bookmarkStart w:id="28" w:name="_Toc109843361"/>
      <w:r>
        <w:t>Les trois types configurations hardware</w:t>
      </w:r>
      <w:bookmarkEnd w:id="28"/>
    </w:p>
    <w:p w14:paraId="565B3A37" w14:textId="77777777" w:rsidR="00C31FEB" w:rsidRPr="00C31FEB" w:rsidRDefault="00C31FEB" w:rsidP="00C31FEB"/>
    <w:p w14:paraId="0D281C79" w14:textId="33EA035F" w:rsidR="00D70717" w:rsidRDefault="00D878C0" w:rsidP="00D878C0">
      <w:pPr>
        <w:pStyle w:val="Titre2"/>
      </w:pPr>
      <w:bookmarkStart w:id="29" w:name="_Toc109843362"/>
      <w:r>
        <w:t>Procédure d’installation</w:t>
      </w:r>
      <w:bookmarkEnd w:id="29"/>
    </w:p>
    <w:p w14:paraId="33EC4785" w14:textId="77777777" w:rsidR="00D878C0" w:rsidRPr="00D70717" w:rsidRDefault="00D878C0" w:rsidP="00D70717"/>
    <w:p w14:paraId="2908EE10" w14:textId="77777777" w:rsidR="00D70717" w:rsidRDefault="00D70717" w:rsidP="00E3493A"/>
    <w:p w14:paraId="4E6E3760" w14:textId="131DAC1E" w:rsidR="00E3493A" w:rsidRDefault="00E3493A" w:rsidP="00E3493A">
      <w:pPr>
        <w:pStyle w:val="Titre1"/>
      </w:pPr>
      <w:bookmarkStart w:id="30" w:name="_Toc109843363"/>
      <w:r>
        <w:t>Tests</w:t>
      </w:r>
      <w:bookmarkEnd w:id="30"/>
    </w:p>
    <w:p w14:paraId="7460B8A3" w14:textId="3D9838D4" w:rsidR="00E3493A" w:rsidRDefault="00E3493A" w:rsidP="00E3493A"/>
    <w:p w14:paraId="13C90159" w14:textId="53A99904" w:rsidR="00E3493A" w:rsidRDefault="00E3493A" w:rsidP="00E3493A">
      <w:r>
        <w:t>Après avoir installé , il convient de vérifier le bon fonctionnement de l’installation.</w:t>
      </w:r>
    </w:p>
    <w:p w14:paraId="2C600166" w14:textId="77777777" w:rsidR="00E3493A" w:rsidRPr="00E3493A" w:rsidRDefault="00E3493A" w:rsidP="00E3493A"/>
    <w:p w14:paraId="67412452" w14:textId="77777777" w:rsidR="00E3493A" w:rsidRDefault="00E3493A" w:rsidP="00E3493A"/>
    <w:p w14:paraId="04153C99" w14:textId="31E62BB8" w:rsidR="00E3493A" w:rsidRDefault="00A055BF" w:rsidP="00A055BF">
      <w:pPr>
        <w:pStyle w:val="Titre2"/>
      </w:pPr>
      <w:bookmarkStart w:id="31" w:name="_Toc109843364"/>
      <w:r>
        <w:lastRenderedPageBreak/>
        <w:t>Bytecode</w:t>
      </w:r>
      <w:bookmarkEnd w:id="31"/>
    </w:p>
    <w:p w14:paraId="662811AD" w14:textId="5E8F7900" w:rsidR="00A055BF" w:rsidRDefault="00A055BF" w:rsidP="00A055BF">
      <w:r>
        <w:t>Décompilateur</w:t>
      </w:r>
    </w:p>
    <w:p w14:paraId="5C8D0FC9" w14:textId="648B8991" w:rsidR="00A055BF" w:rsidRPr="00A055BF" w:rsidRDefault="00A055BF" w:rsidP="00A055BF">
      <w:pPr>
        <w:rPr>
          <w:rFonts w:ascii="Consolas" w:hAnsi="Consolas"/>
          <w:b/>
          <w:i/>
          <w:iCs/>
          <w:shd w:val="clear" w:color="auto" w:fill="F2F2F2" w:themeFill="background1" w:themeFillShade="F2"/>
        </w:rPr>
      </w:pPr>
      <w:r w:rsidRPr="00A055BF">
        <w:rPr>
          <w:rFonts w:ascii="Consolas" w:hAnsi="Consolas"/>
          <w:b/>
          <w:i/>
          <w:iCs/>
          <w:shd w:val="clear" w:color="auto" w:fill="F2F2F2" w:themeFill="background1" w:themeFillShade="F2"/>
        </w:rPr>
        <w:t>javap</w:t>
      </w:r>
    </w:p>
    <w:p w14:paraId="7B1101D5" w14:textId="77777777" w:rsidR="00A055BF" w:rsidRPr="00E3493A" w:rsidRDefault="00A055BF" w:rsidP="00E3493A"/>
    <w:p w14:paraId="0861A386" w14:textId="1D6BAF27" w:rsidR="00E3493A" w:rsidRDefault="000E2B08" w:rsidP="000E2B08">
      <w:pPr>
        <w:pStyle w:val="Titre2"/>
      </w:pPr>
      <w:bookmarkStart w:id="32" w:name="_Toc109843365"/>
      <w:r>
        <w:t>Programme de test</w:t>
      </w:r>
      <w:bookmarkEnd w:id="32"/>
    </w:p>
    <w:p w14:paraId="74E43886" w14:textId="267DA331" w:rsidR="000E2B08" w:rsidRDefault="000E2B08" w:rsidP="000E2B08">
      <w:pPr>
        <w:pStyle w:val="Titre2"/>
      </w:pPr>
      <w:bookmarkStart w:id="33" w:name="_Toc109843366"/>
      <w:r>
        <w:t>Junit</w:t>
      </w:r>
      <w:bookmarkEnd w:id="33"/>
    </w:p>
    <w:p w14:paraId="4146A4E1" w14:textId="77777777" w:rsidR="000E2B08" w:rsidRDefault="000E2B08" w:rsidP="00403A6C"/>
    <w:p w14:paraId="471B112F" w14:textId="5BE81C13" w:rsidR="00276EC4" w:rsidRDefault="00276EC4" w:rsidP="00403A6C"/>
    <w:p w14:paraId="7289E1F6" w14:textId="0501B69A" w:rsidR="00276EC4" w:rsidRDefault="00231C2C" w:rsidP="00231C2C">
      <w:pPr>
        <w:pStyle w:val="Titre1"/>
      </w:pPr>
      <w:bookmarkStart w:id="34" w:name="_Toc109843367"/>
      <w:r>
        <w:t>Critiques  de la technologie Java</w:t>
      </w:r>
      <w:bookmarkEnd w:id="34"/>
    </w:p>
    <w:p w14:paraId="4250B26C" w14:textId="77777777" w:rsidR="00A95B92" w:rsidRDefault="00A95B92" w:rsidP="00A95B92">
      <w:pPr>
        <w:pStyle w:val="Titre1"/>
      </w:pPr>
      <w:bookmarkStart w:id="35" w:name="_Toc107509236"/>
      <w:bookmarkStart w:id="36" w:name="_Toc109843368"/>
      <w:r>
        <w:t>Icones</w:t>
      </w:r>
      <w:bookmarkEnd w:id="35"/>
      <w:bookmarkEnd w:id="36"/>
    </w:p>
    <w:p w14:paraId="2CD9C31C" w14:textId="77777777" w:rsidR="00A95B92" w:rsidRDefault="00A95B92" w:rsidP="00A95B92"/>
    <w:p w14:paraId="391ED5E6" w14:textId="77777777" w:rsidR="00A95B92" w:rsidRDefault="00A95B92" w:rsidP="00A95B92">
      <w:r>
        <w:rPr>
          <w:b/>
          <w:bCs/>
          <w:noProof/>
        </w:rPr>
        <w:drawing>
          <wp:inline distT="0" distB="0" distL="0" distR="0" wp14:anchorId="13702F54" wp14:editId="51D45F50">
            <wp:extent cx="591671" cy="507146"/>
            <wp:effectExtent l="0" t="0" r="0" b="0"/>
            <wp:docPr id="18" name="Graphique 18"/>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21" cstate="email">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605852" cy="519301"/>
                    </a:xfrm>
                    <a:prstGeom prst="rect">
                      <a:avLst/>
                    </a:prstGeom>
                  </pic:spPr>
                </pic:pic>
              </a:graphicData>
            </a:graphic>
          </wp:inline>
        </w:drawing>
      </w:r>
    </w:p>
    <w:p w14:paraId="6F00B264" w14:textId="77777777" w:rsidR="00A95B92" w:rsidRDefault="00A95B92" w:rsidP="00A95B92">
      <w:r>
        <w:rPr>
          <w:b/>
          <w:bCs/>
          <w:noProof/>
        </w:rPr>
        <w:drawing>
          <wp:inline distT="0" distB="0" distL="0" distR="0" wp14:anchorId="5B5969EF" wp14:editId="1041E8EB">
            <wp:extent cx="443948" cy="390939"/>
            <wp:effectExtent l="0" t="0" r="0" b="9525"/>
            <wp:docPr id="19" name="Graphique 19"/>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18" cstate="email">
                      <a:extLst>
                        <a:ext uri="{28A0092B-C50C-407E-A947-70E740481C1C}">
                          <a14:useLocalDpi xmlns:a14="http://schemas.microsoft.com/office/drawing/2010/main"/>
                        </a:ext>
                        <a:ext uri="{96DAC541-7B7A-43D3-8B79-37D633B846F1}">
                          <asvg:svgBlip xmlns:asvg="http://schemas.microsoft.com/office/drawing/2016/SVG/main" r:embed="rId40"/>
                        </a:ext>
                      </a:extLst>
                    </a:blip>
                    <a:stretch>
                      <a:fillRect/>
                    </a:stretch>
                  </pic:blipFill>
                  <pic:spPr>
                    <a:xfrm>
                      <a:off x="0" y="0"/>
                      <a:ext cx="451845" cy="397893"/>
                    </a:xfrm>
                    <a:prstGeom prst="rect">
                      <a:avLst/>
                    </a:prstGeom>
                  </pic:spPr>
                </pic:pic>
              </a:graphicData>
            </a:graphic>
          </wp:inline>
        </w:drawing>
      </w:r>
    </w:p>
    <w:p w14:paraId="08C89E5E" w14:textId="77777777" w:rsidR="00A95B92" w:rsidRDefault="00A95B92" w:rsidP="00A95B92">
      <w:r>
        <w:rPr>
          <w:b/>
          <w:bCs/>
          <w:noProof/>
          <w:color w:val="FF0000"/>
        </w:rPr>
        <w:drawing>
          <wp:inline distT="0" distB="0" distL="0" distR="0" wp14:anchorId="4B9132D9" wp14:editId="1C588082">
            <wp:extent cx="618837" cy="591127"/>
            <wp:effectExtent l="0" t="0" r="0" b="0"/>
            <wp:docPr id="20" name="Graphique 20"/>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41" cstate="email">
                      <a:extLst>
                        <a:ext uri="{28A0092B-C50C-407E-A947-70E740481C1C}">
                          <a14:useLocalDpi xmlns:a14="http://schemas.microsoft.com/office/drawing/2010/main"/>
                        </a:ext>
                        <a:ext uri="{96DAC541-7B7A-43D3-8B79-37D633B846F1}">
                          <asvg:svgBlip xmlns:asvg="http://schemas.microsoft.com/office/drawing/2016/SVG/main" r:embed="rId42"/>
                        </a:ext>
                      </a:extLst>
                    </a:blip>
                    <a:stretch>
                      <a:fillRect/>
                    </a:stretch>
                  </pic:blipFill>
                  <pic:spPr>
                    <a:xfrm>
                      <a:off x="0" y="0"/>
                      <a:ext cx="621737" cy="593897"/>
                    </a:xfrm>
                    <a:prstGeom prst="rect">
                      <a:avLst/>
                    </a:prstGeom>
                  </pic:spPr>
                </pic:pic>
              </a:graphicData>
            </a:graphic>
          </wp:inline>
        </w:drawing>
      </w:r>
    </w:p>
    <w:p w14:paraId="2DC6E51F" w14:textId="77777777" w:rsidR="00A95B92" w:rsidRPr="00A95B92" w:rsidRDefault="00A95B92" w:rsidP="00A95B92"/>
    <w:p w14:paraId="1C5A59A1" w14:textId="77777777" w:rsidR="00231C2C" w:rsidRDefault="00231C2C" w:rsidP="00403A6C"/>
    <w:p w14:paraId="5A736ED0" w14:textId="00CA1848" w:rsidR="006250AF" w:rsidRDefault="00AD2C06" w:rsidP="00B21808">
      <w:pPr>
        <w:pStyle w:val="Titre1"/>
      </w:pPr>
      <w:bookmarkStart w:id="37" w:name="_Toc109843369"/>
      <w:r>
        <w:t>Links</w:t>
      </w:r>
      <w:bookmarkEnd w:id="37"/>
      <w:r w:rsidR="006250AF">
        <w:t> </w:t>
      </w:r>
    </w:p>
    <w:p w14:paraId="51F18D1D" w14:textId="77777777" w:rsidR="00C47C98" w:rsidRDefault="00C47C98" w:rsidP="006250AF"/>
    <w:p w14:paraId="28BC39A6" w14:textId="77777777" w:rsidR="00A00011" w:rsidRDefault="00A00011" w:rsidP="00A00011">
      <w:r>
        <w:t>JAVA: INSTALLATION</w:t>
      </w:r>
    </w:p>
    <w:p w14:paraId="57FC5644" w14:textId="77777777" w:rsidR="00A00011" w:rsidRDefault="00A00011" w:rsidP="00A00011">
      <w:r>
        <w:t>•</w:t>
      </w:r>
    </w:p>
    <w:p w14:paraId="06865B0E" w14:textId="77777777" w:rsidR="00A00011" w:rsidRDefault="00A00011" w:rsidP="00A00011">
      <w:r>
        <w:t>On aura besoin de trois prérequis</w:t>
      </w:r>
    </w:p>
    <w:p w14:paraId="6B5FCE39" w14:textId="77777777" w:rsidR="00A00011" w:rsidRDefault="00A00011" w:rsidP="00A00011">
      <w:r>
        <w:t>•</w:t>
      </w:r>
    </w:p>
    <w:p w14:paraId="55774C01" w14:textId="77777777" w:rsidR="00A00011" w:rsidRDefault="00A00011" w:rsidP="00A00011">
      <w:r>
        <w:t>Java: https://www.java.com/fr/download/</w:t>
      </w:r>
    </w:p>
    <w:p w14:paraId="5CABA066" w14:textId="77777777" w:rsidR="00A00011" w:rsidRPr="00A00011" w:rsidRDefault="00A00011" w:rsidP="00A00011">
      <w:pPr>
        <w:rPr>
          <w:lang w:val="en-US"/>
        </w:rPr>
      </w:pPr>
      <w:r w:rsidRPr="00A00011">
        <w:rPr>
          <w:lang w:val="en-US"/>
        </w:rPr>
        <w:t>•</w:t>
      </w:r>
    </w:p>
    <w:p w14:paraId="3F354152" w14:textId="77777777" w:rsidR="00A00011" w:rsidRPr="00A00011" w:rsidRDefault="00A00011" w:rsidP="00A00011">
      <w:pPr>
        <w:rPr>
          <w:lang w:val="en-US"/>
        </w:rPr>
      </w:pPr>
      <w:r w:rsidRPr="00A00011">
        <w:rPr>
          <w:lang w:val="en-US"/>
        </w:rPr>
        <w:t>Le JDK: https://www.oracle.com/java/technologies/javase downloads.html</w:t>
      </w:r>
    </w:p>
    <w:p w14:paraId="7917BF93" w14:textId="77777777" w:rsidR="00A00011" w:rsidRDefault="00A00011" w:rsidP="00A00011">
      <w:r>
        <w:lastRenderedPageBreak/>
        <w:t>•</w:t>
      </w:r>
    </w:p>
    <w:p w14:paraId="1F1D73F9" w14:textId="77777777" w:rsidR="00A00011" w:rsidRDefault="00A00011" w:rsidP="00A00011">
      <w:r>
        <w:t>Télécharger l’IDE que vous souhaitez</w:t>
      </w:r>
    </w:p>
    <w:p w14:paraId="47F6DDD1" w14:textId="77777777" w:rsidR="00A00011" w:rsidRDefault="00A00011" w:rsidP="00A00011">
      <w:r>
        <w:t>•</w:t>
      </w:r>
    </w:p>
    <w:p w14:paraId="64A863E7" w14:textId="77777777" w:rsidR="00A00011" w:rsidRPr="00A00011" w:rsidRDefault="00A00011" w:rsidP="00A00011">
      <w:pPr>
        <w:rPr>
          <w:lang w:val="en-US"/>
        </w:rPr>
      </w:pPr>
      <w:r w:rsidRPr="00A00011">
        <w:rPr>
          <w:lang w:val="en-US"/>
        </w:rPr>
        <w:t>Eclipse: https://www.eclipse.org/downloads/</w:t>
      </w:r>
    </w:p>
    <w:p w14:paraId="2B0D91FA" w14:textId="77777777" w:rsidR="00A00011" w:rsidRPr="00A00011" w:rsidRDefault="00A00011" w:rsidP="00A00011">
      <w:pPr>
        <w:rPr>
          <w:lang w:val="en-US"/>
        </w:rPr>
      </w:pPr>
      <w:r w:rsidRPr="00A00011">
        <w:rPr>
          <w:lang w:val="en-US"/>
        </w:rPr>
        <w:t>•</w:t>
      </w:r>
    </w:p>
    <w:p w14:paraId="42A5DD5E" w14:textId="77777777" w:rsidR="00A00011" w:rsidRPr="00A00011" w:rsidRDefault="00A00011" w:rsidP="00A00011">
      <w:pPr>
        <w:rPr>
          <w:lang w:val="en-US"/>
        </w:rPr>
      </w:pPr>
      <w:proofErr w:type="spellStart"/>
      <w:proofErr w:type="gramStart"/>
      <w:r w:rsidRPr="00A00011">
        <w:rPr>
          <w:lang w:val="en-US"/>
        </w:rPr>
        <w:t>Netbeans</w:t>
      </w:r>
      <w:proofErr w:type="spellEnd"/>
      <w:r w:rsidRPr="00A00011">
        <w:rPr>
          <w:lang w:val="en-US"/>
        </w:rPr>
        <w:t xml:space="preserve"> :</w:t>
      </w:r>
      <w:proofErr w:type="gramEnd"/>
      <w:r w:rsidRPr="00A00011">
        <w:rPr>
          <w:lang w:val="en-US"/>
        </w:rPr>
        <w:t xml:space="preserve"> https://netbeans.apache.org/download/index.html</w:t>
      </w:r>
    </w:p>
    <w:p w14:paraId="702A25CE" w14:textId="77777777" w:rsidR="00A00011" w:rsidRPr="00A00011" w:rsidRDefault="00A00011" w:rsidP="00A00011">
      <w:pPr>
        <w:rPr>
          <w:lang w:val="en-US"/>
        </w:rPr>
      </w:pPr>
      <w:r w:rsidRPr="00A00011">
        <w:rPr>
          <w:lang w:val="en-US"/>
        </w:rPr>
        <w:t>•</w:t>
      </w:r>
    </w:p>
    <w:p w14:paraId="3ABF7F3B" w14:textId="1BF934B1" w:rsidR="008F5868" w:rsidRPr="00A00011" w:rsidRDefault="00A00011" w:rsidP="00A00011">
      <w:pPr>
        <w:rPr>
          <w:lang w:val="en-US"/>
        </w:rPr>
      </w:pPr>
      <w:proofErr w:type="spellStart"/>
      <w:proofErr w:type="gramStart"/>
      <w:r w:rsidRPr="00A00011">
        <w:rPr>
          <w:lang w:val="en-US"/>
        </w:rPr>
        <w:t>Intelij</w:t>
      </w:r>
      <w:proofErr w:type="spellEnd"/>
      <w:r w:rsidRPr="00A00011">
        <w:rPr>
          <w:lang w:val="en-US"/>
        </w:rPr>
        <w:t xml:space="preserve"> :</w:t>
      </w:r>
      <w:proofErr w:type="gramEnd"/>
      <w:r w:rsidRPr="00A00011">
        <w:rPr>
          <w:lang w:val="en-US"/>
        </w:rPr>
        <w:t xml:space="preserve"> https://www.jetbrains.com/fr </w:t>
      </w:r>
      <w:proofErr w:type="spellStart"/>
      <w:r w:rsidRPr="00A00011">
        <w:rPr>
          <w:lang w:val="en-US"/>
        </w:rPr>
        <w:t>fr</w:t>
      </w:r>
      <w:proofErr w:type="spellEnd"/>
      <w:r w:rsidRPr="00A00011">
        <w:rPr>
          <w:lang w:val="en-US"/>
        </w:rPr>
        <w:t>/idea/</w:t>
      </w:r>
    </w:p>
    <w:p w14:paraId="5F80D146" w14:textId="77777777" w:rsidR="00B44CB6" w:rsidRPr="00A00011" w:rsidRDefault="00B44CB6" w:rsidP="00B44CB6">
      <w:pPr>
        <w:rPr>
          <w:lang w:val="en-US"/>
        </w:rPr>
      </w:pPr>
    </w:p>
    <w:p w14:paraId="6BE95846" w14:textId="77777777" w:rsidR="009E2F33" w:rsidRPr="00A00011" w:rsidRDefault="009E2F33" w:rsidP="00B44CB6">
      <w:pPr>
        <w:rPr>
          <w:lang w:val="en-US"/>
        </w:rPr>
      </w:pPr>
    </w:p>
    <w:p w14:paraId="71EC5A35" w14:textId="77777777" w:rsidR="009E2F33" w:rsidRPr="00A00011" w:rsidRDefault="009E2F33" w:rsidP="00B44CB6">
      <w:pPr>
        <w:rPr>
          <w:lang w:val="en-US"/>
        </w:rPr>
      </w:pPr>
    </w:p>
    <w:p w14:paraId="134D88EF" w14:textId="77777777" w:rsidR="00B44CB6" w:rsidRPr="00A00011" w:rsidRDefault="00B44CB6" w:rsidP="00B44CB6">
      <w:pPr>
        <w:rPr>
          <w:lang w:val="en-US"/>
        </w:rPr>
      </w:pPr>
    </w:p>
    <w:p w14:paraId="208AFF09" w14:textId="77777777" w:rsidR="00B44CB6" w:rsidRPr="00A00011" w:rsidRDefault="00B44CB6" w:rsidP="00B44CB6">
      <w:pPr>
        <w:rPr>
          <w:lang w:val="en-US"/>
        </w:rPr>
      </w:pPr>
    </w:p>
    <w:p w14:paraId="0F66B751" w14:textId="77777777" w:rsidR="00B44CB6" w:rsidRPr="00A00011" w:rsidRDefault="00B44CB6" w:rsidP="00B44CB6">
      <w:pPr>
        <w:rPr>
          <w:lang w:val="en-US"/>
        </w:rPr>
      </w:pPr>
    </w:p>
    <w:p w14:paraId="729356FE" w14:textId="77777777" w:rsidR="00B44CB6" w:rsidRPr="00A00011" w:rsidRDefault="00B44CB6" w:rsidP="00B44CB6">
      <w:pPr>
        <w:rPr>
          <w:lang w:val="en-US"/>
        </w:rPr>
      </w:pPr>
    </w:p>
    <w:p w14:paraId="197D53CC" w14:textId="77777777" w:rsidR="00B44CB6" w:rsidRPr="00A00011" w:rsidRDefault="00B44CB6" w:rsidP="00B44CB6">
      <w:pPr>
        <w:rPr>
          <w:lang w:val="en-US"/>
        </w:rPr>
      </w:pPr>
    </w:p>
    <w:p w14:paraId="780486F5" w14:textId="77777777" w:rsidR="00B44CB6" w:rsidRPr="00A00011" w:rsidRDefault="00B44CB6" w:rsidP="00B44CB6">
      <w:pPr>
        <w:rPr>
          <w:lang w:val="en-US"/>
        </w:rPr>
      </w:pPr>
    </w:p>
    <w:sectPr w:rsidR="00B44CB6" w:rsidRPr="00A00011">
      <w:headerReference w:type="default" r:id="rId43"/>
      <w:footerReference w:type="default" r:id="rId4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A5087" w14:textId="77777777" w:rsidR="00EE1917" w:rsidRDefault="00EE1917" w:rsidP="00403A6C">
      <w:pPr>
        <w:spacing w:after="0" w:line="240" w:lineRule="auto"/>
      </w:pPr>
      <w:r>
        <w:separator/>
      </w:r>
    </w:p>
  </w:endnote>
  <w:endnote w:type="continuationSeparator" w:id="0">
    <w:p w14:paraId="05F534AA" w14:textId="77777777" w:rsidR="00EE1917" w:rsidRDefault="00EE1917" w:rsidP="0040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64398" w14:textId="4CE2BEC4" w:rsidR="00403A6C" w:rsidRDefault="00606DC7" w:rsidP="0021572B">
    <w:pPr>
      <w:pStyle w:val="Pieddepage"/>
      <w:pBdr>
        <w:top w:val="single" w:sz="18" w:space="1" w:color="C45911" w:themeColor="accent2" w:themeShade="BF"/>
      </w:pBdr>
    </w:pPr>
    <w:r w:rsidRPr="00331CA5">
      <w:rPr>
        <w:sz w:val="20"/>
        <w:szCs w:val="20"/>
      </w:rPr>
      <w:t xml:space="preserve">©Djamel CHABANE </w:t>
    </w:r>
    <w:r w:rsidRPr="00331CA5">
      <w:rPr>
        <w:sz w:val="20"/>
        <w:szCs w:val="20"/>
      </w:rPr>
      <w:fldChar w:fldCharType="begin"/>
    </w:r>
    <w:r w:rsidRPr="00331CA5">
      <w:rPr>
        <w:sz w:val="20"/>
        <w:szCs w:val="20"/>
      </w:rPr>
      <w:instrText xml:space="preserve"> CREATEDATE  \@ "yyyy"  \* MERGEFORMAT </w:instrText>
    </w:r>
    <w:r w:rsidRPr="00331CA5">
      <w:rPr>
        <w:sz w:val="20"/>
        <w:szCs w:val="20"/>
      </w:rPr>
      <w:fldChar w:fldCharType="separate"/>
    </w:r>
    <w:r w:rsidR="00D954F4" w:rsidRPr="00331CA5">
      <w:rPr>
        <w:noProof/>
        <w:sz w:val="20"/>
        <w:szCs w:val="20"/>
      </w:rPr>
      <w:t>2022</w:t>
    </w:r>
    <w:r w:rsidRPr="00331CA5">
      <w:rPr>
        <w:sz w:val="20"/>
        <w:szCs w:val="20"/>
      </w:rPr>
      <w:fldChar w:fldCharType="end"/>
    </w:r>
    <w:r>
      <w:ptab w:relativeTo="margin" w:alignment="center" w:leader="none"/>
    </w:r>
    <w:r w:rsidRPr="00331CA5">
      <w:rPr>
        <w:sz w:val="20"/>
        <w:szCs w:val="20"/>
      </w:rPr>
      <w:fldChar w:fldCharType="begin"/>
    </w:r>
    <w:r w:rsidRPr="00331CA5">
      <w:rPr>
        <w:sz w:val="20"/>
        <w:szCs w:val="20"/>
      </w:rPr>
      <w:instrText xml:space="preserve"> FILENAME \* MERGEFORMAT </w:instrText>
    </w:r>
    <w:r w:rsidRPr="00331CA5">
      <w:rPr>
        <w:sz w:val="20"/>
        <w:szCs w:val="20"/>
      </w:rPr>
      <w:fldChar w:fldCharType="separate"/>
    </w:r>
    <w:r w:rsidR="00D2517D">
      <w:rPr>
        <w:noProof/>
        <w:sz w:val="20"/>
        <w:szCs w:val="20"/>
      </w:rPr>
      <w:t>Installer l’environnement de développement java.docx</w:t>
    </w:r>
    <w:r w:rsidRPr="00331CA5">
      <w:rPr>
        <w:noProof/>
        <w:sz w:val="20"/>
        <w:szCs w:val="20"/>
      </w:rPr>
      <w:fldChar w:fldCharType="end"/>
    </w:r>
    <w:r>
      <w:ptab w:relativeTo="margin" w:alignment="right" w:leader="none"/>
    </w:r>
    <w:r>
      <w:t xml:space="preserv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w:t>
    </w:r>
    <w:r w:rsidR="007D3C96">
      <w:t>/</w:t>
    </w:r>
    <w:r>
      <w:t xml:space="preserv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4AD79" w14:textId="77777777" w:rsidR="00EE1917" w:rsidRDefault="00EE1917" w:rsidP="00403A6C">
      <w:pPr>
        <w:spacing w:after="0" w:line="240" w:lineRule="auto"/>
      </w:pPr>
      <w:r>
        <w:separator/>
      </w:r>
    </w:p>
  </w:footnote>
  <w:footnote w:type="continuationSeparator" w:id="0">
    <w:p w14:paraId="44E533F0" w14:textId="77777777" w:rsidR="00EE1917" w:rsidRDefault="00EE1917" w:rsidP="00403A6C">
      <w:pPr>
        <w:spacing w:after="0" w:line="240" w:lineRule="auto"/>
      </w:pPr>
      <w:r>
        <w:continuationSeparator/>
      </w:r>
    </w:p>
  </w:footnote>
  <w:footnote w:id="1">
    <w:p w14:paraId="2A499E93" w14:textId="580FAAF1" w:rsidR="00F713DB" w:rsidRDefault="00F713DB">
      <w:pPr>
        <w:pStyle w:val="Notedebasdepage"/>
      </w:pPr>
      <w:r>
        <w:rPr>
          <w:rStyle w:val="Appelnotedebasdep"/>
        </w:rPr>
        <w:footnoteRef/>
      </w:r>
      <w:r>
        <w:t xml:space="preserve"> </w:t>
      </w:r>
      <w:r w:rsidRPr="00F713DB">
        <w:t>https://fr.wikipedia.org/wiki/Sun_Microsystems</w:t>
      </w:r>
    </w:p>
  </w:footnote>
  <w:footnote w:id="2">
    <w:p w14:paraId="44BB776B" w14:textId="79C4165A" w:rsidR="00DE5C9D" w:rsidRDefault="00DE5C9D">
      <w:pPr>
        <w:pStyle w:val="Notedebasdepage"/>
      </w:pPr>
      <w:r>
        <w:rPr>
          <w:rStyle w:val="Appelnotedebasdep"/>
        </w:rPr>
        <w:footnoteRef/>
      </w:r>
      <w:r>
        <w:t xml:space="preserve"> Logiciels(OS) ou matériels(x86,ARM).</w:t>
      </w:r>
    </w:p>
  </w:footnote>
  <w:footnote w:id="3">
    <w:p w14:paraId="473493F2" w14:textId="30EE58BC" w:rsidR="00EB29D7" w:rsidRPr="00EB29D7" w:rsidRDefault="00EB29D7">
      <w:pPr>
        <w:pStyle w:val="Notedebasdepage"/>
        <w:rPr>
          <w:color w:val="000000"/>
        </w:rPr>
      </w:pPr>
      <w:r w:rsidRPr="00EB29D7">
        <w:rPr>
          <w:rStyle w:val="Appelnotedebasdep"/>
          <w:color w:val="000000"/>
        </w:rPr>
        <w:footnoteRef/>
      </w:r>
      <w:r w:rsidRPr="00EB29D7">
        <w:rPr>
          <w:color w:val="000000"/>
        </w:rPr>
        <w:t xml:space="preserve"> </w:t>
      </w:r>
      <w:hyperlink r:id="rId1" w:history="1">
        <w:r w:rsidRPr="00EB29D7">
          <w:rPr>
            <w:rStyle w:val="Lienhypertexte"/>
            <w:color w:val="000000"/>
            <w:u w:val="none"/>
          </w:rPr>
          <w:t>https://www.ibm.com/docs/fr/sdk-java-technology/8?topic=reference-jit-compiler</w:t>
        </w:r>
      </w:hyperlink>
    </w:p>
    <w:p w14:paraId="4CAC83C8" w14:textId="77777777" w:rsidR="00EB29D7" w:rsidRDefault="00EB29D7">
      <w:pPr>
        <w:pStyle w:val="Notedebasdepage"/>
      </w:pPr>
    </w:p>
  </w:footnote>
  <w:footnote w:id="4">
    <w:p w14:paraId="5E7800E4" w14:textId="37B4A622" w:rsidR="00426C2A" w:rsidRDefault="00426C2A">
      <w:pPr>
        <w:pStyle w:val="Notedebasdepage"/>
      </w:pPr>
      <w:r>
        <w:rPr>
          <w:rStyle w:val="Appelnotedebasdep"/>
        </w:rPr>
        <w:footnoteRef/>
      </w:r>
      <w:r>
        <w:t xml:space="preserve"> En abrégé : WOA</w:t>
      </w:r>
    </w:p>
  </w:footnote>
  <w:footnote w:id="5">
    <w:p w14:paraId="4665349C" w14:textId="0C000DEA" w:rsidR="0035238A" w:rsidRDefault="0035238A">
      <w:pPr>
        <w:pStyle w:val="Notedebasdepage"/>
      </w:pPr>
      <w:r>
        <w:rPr>
          <w:rStyle w:val="Appelnotedebasdep"/>
        </w:rPr>
        <w:footnoteRef/>
      </w:r>
      <w:r>
        <w:t xml:space="preserve"> </w:t>
      </w:r>
      <w:hyperlink r:id="rId2" w:history="1">
        <w:r w:rsidRPr="0035238A">
          <w:rPr>
            <w:rStyle w:val="Lienhypertexte"/>
            <w:color w:val="000000"/>
            <w:u w:val="none"/>
          </w:rPr>
          <w:t>https://en.wikipedia.org/wiki/Java_(programming_language)</w:t>
        </w:r>
      </w:hyperlink>
    </w:p>
    <w:p w14:paraId="4F07AFC0" w14:textId="77777777" w:rsidR="0035238A" w:rsidRDefault="0035238A">
      <w:pPr>
        <w:pStyle w:val="Notedebasdepage"/>
      </w:pPr>
    </w:p>
  </w:footnote>
  <w:footnote w:id="6">
    <w:p w14:paraId="5D567BEF" w14:textId="4DB697CD" w:rsidR="001206DE" w:rsidRPr="001206DE" w:rsidRDefault="001206DE">
      <w:pPr>
        <w:pStyle w:val="Notedebasdepage"/>
        <w:rPr>
          <w:color w:val="000000"/>
        </w:rPr>
      </w:pPr>
      <w:r w:rsidRPr="001206DE">
        <w:rPr>
          <w:rStyle w:val="Appelnotedebasdep"/>
          <w:color w:val="000000"/>
        </w:rPr>
        <w:footnoteRef/>
      </w:r>
      <w:r w:rsidRPr="001206DE">
        <w:rPr>
          <w:color w:val="000000"/>
        </w:rPr>
        <w:t xml:space="preserve"> </w:t>
      </w:r>
      <w:hyperlink r:id="rId3" w:history="1">
        <w:r w:rsidRPr="001206DE">
          <w:rPr>
            <w:rStyle w:val="Lienhypertexte"/>
            <w:color w:val="000000"/>
            <w:u w:val="none"/>
          </w:rPr>
          <w:t>https://www.tiobe.com/tiobe-index/</w:t>
        </w:r>
      </w:hyperlink>
    </w:p>
    <w:p w14:paraId="549006E9" w14:textId="77777777" w:rsidR="001206DE" w:rsidRDefault="001206DE">
      <w:pPr>
        <w:pStyle w:val="Notedebasdepage"/>
      </w:pPr>
    </w:p>
  </w:footnote>
  <w:footnote w:id="7">
    <w:p w14:paraId="74DDAAE4" w14:textId="3E437DA7" w:rsidR="00A95B92" w:rsidRDefault="00A95B92">
      <w:pPr>
        <w:pStyle w:val="Notedebasdepage"/>
      </w:pPr>
      <w:r>
        <w:rPr>
          <w:rStyle w:val="Appelnotedebasdep"/>
        </w:rPr>
        <w:footnoteRef/>
      </w:r>
      <w:r>
        <w:t xml:space="preserve"> VM en abrégé.</w:t>
      </w:r>
    </w:p>
  </w:footnote>
  <w:footnote w:id="8">
    <w:p w14:paraId="35BA97A8" w14:textId="74F79DA0" w:rsidR="003066C2" w:rsidRPr="003066C2" w:rsidRDefault="003066C2">
      <w:pPr>
        <w:pStyle w:val="Notedebasdepage"/>
        <w:rPr>
          <w:color w:val="000000"/>
        </w:rPr>
      </w:pPr>
      <w:r>
        <w:rPr>
          <w:rStyle w:val="Appelnotedebasdep"/>
        </w:rPr>
        <w:footnoteRef/>
      </w:r>
      <w:r>
        <w:t xml:space="preserve"> </w:t>
      </w:r>
      <w:hyperlink r:id="rId4" w:history="1">
        <w:r w:rsidRPr="003066C2">
          <w:rPr>
            <w:rStyle w:val="Lienhypertexte"/>
            <w:color w:val="000000"/>
            <w:u w:val="none"/>
          </w:rPr>
          <w:t>https://fr.wikipedia.org/wiki/Machine_virtuelle</w:t>
        </w:r>
      </w:hyperlink>
    </w:p>
    <w:p w14:paraId="56FDA9DB" w14:textId="77777777" w:rsidR="003066C2" w:rsidRDefault="003066C2">
      <w:pPr>
        <w:pStyle w:val="Notedebasdepage"/>
      </w:pPr>
    </w:p>
  </w:footnote>
  <w:footnote w:id="9">
    <w:p w14:paraId="518E4B9C" w14:textId="70E14B2E" w:rsidR="00AE3EAB" w:rsidRDefault="00AE3EAB">
      <w:pPr>
        <w:pStyle w:val="Notedebasdepage"/>
      </w:pPr>
      <w:r>
        <w:rPr>
          <w:rStyle w:val="Appelnotedebasdep"/>
        </w:rPr>
        <w:footnoteRef/>
      </w:r>
      <w:r>
        <w:t xml:space="preserve"> Il contient donc la JVM.</w:t>
      </w:r>
    </w:p>
  </w:footnote>
  <w:footnote w:id="10">
    <w:p w14:paraId="7AE1EE9E" w14:textId="527F7652" w:rsidR="00555DF8" w:rsidRDefault="00555DF8" w:rsidP="00F40420">
      <w:pPr>
        <w:pStyle w:val="Notedebasdepage"/>
      </w:pPr>
      <w:r>
        <w:rPr>
          <w:rStyle w:val="Appelnotedebasdep"/>
        </w:rPr>
        <w:footnoteRef/>
      </w:r>
      <w:r w:rsidRPr="00555DF8">
        <w:rPr>
          <w:color w:val="000000"/>
        </w:rPr>
        <w:t xml:space="preserve"> </w:t>
      </w:r>
      <w:hyperlink r:id="rId5" w:history="1">
        <w:r w:rsidRPr="00555DF8">
          <w:rPr>
            <w:rStyle w:val="Lienhypertexte"/>
            <w:color w:val="000000"/>
            <w:u w:val="none"/>
          </w:rPr>
          <w:t>https://en.wikipedia.org/wiki/List_of_Java_virtual_machines</w:t>
        </w:r>
      </w:hyperlink>
    </w:p>
  </w:footnote>
  <w:footnote w:id="11">
    <w:p w14:paraId="6EE76860" w14:textId="6F9A36B7" w:rsidR="00F40420" w:rsidRPr="00F40420" w:rsidRDefault="00F40420">
      <w:pPr>
        <w:pStyle w:val="Notedebasdepage"/>
        <w:rPr>
          <w:color w:val="000000"/>
        </w:rPr>
      </w:pPr>
      <w:r>
        <w:rPr>
          <w:rStyle w:val="Appelnotedebasdep"/>
        </w:rPr>
        <w:footnoteRef/>
      </w:r>
      <w:r>
        <w:t xml:space="preserve"> </w:t>
      </w:r>
      <w:hyperlink r:id="rId6" w:history="1">
        <w:r w:rsidRPr="00F40420">
          <w:rPr>
            <w:rStyle w:val="Lienhypertexte"/>
            <w:color w:val="000000"/>
            <w:u w:val="none"/>
          </w:rPr>
          <w:t>https://fr.wikipedia.org/wiki/Java_Development_Kit</w:t>
        </w:r>
      </w:hyperlink>
    </w:p>
    <w:p w14:paraId="4A766C85" w14:textId="77777777" w:rsidR="00F40420" w:rsidRDefault="00F40420">
      <w:pPr>
        <w:pStyle w:val="Notedebasdepage"/>
      </w:pPr>
    </w:p>
  </w:footnote>
  <w:footnote w:id="12">
    <w:p w14:paraId="4AA52130" w14:textId="3128DAC1" w:rsidR="00045056" w:rsidRDefault="00045056">
      <w:pPr>
        <w:pStyle w:val="Notedebasdepage"/>
      </w:pPr>
      <w:r>
        <w:rPr>
          <w:rStyle w:val="Appelnotedebasdep"/>
        </w:rPr>
        <w:footnoteRef/>
      </w:r>
      <w:r>
        <w:t xml:space="preserve"> Si celle-ci dispose d’assez de ressources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A5AA" w14:textId="33F20875" w:rsidR="005C127A" w:rsidRDefault="005C127A" w:rsidP="00376DE7">
    <w:pPr>
      <w:pStyle w:val="En-tte"/>
      <w:jc w:val="center"/>
    </w:pPr>
    <w:r>
      <w:ptab w:relativeTo="margin" w:alignment="center" w:leader="none"/>
    </w:r>
    <w:r>
      <w:ptab w:relativeTo="margin" w:alignment="right" w:leader="none"/>
    </w:r>
  </w:p>
  <w:tbl>
    <w:tblPr>
      <w:tblStyle w:val="Grilledutableau"/>
      <w:tblW w:w="8998" w:type="dxa"/>
      <w:jc w:val="center"/>
      <w:tblLook w:val="04A0" w:firstRow="1" w:lastRow="0" w:firstColumn="1" w:lastColumn="0" w:noHBand="0" w:noVBand="1"/>
    </w:tblPr>
    <w:tblGrid>
      <w:gridCol w:w="1604"/>
      <w:gridCol w:w="4428"/>
      <w:gridCol w:w="1356"/>
      <w:gridCol w:w="1610"/>
    </w:tblGrid>
    <w:tr w:rsidR="00D954F4" w14:paraId="1604839D" w14:textId="77777777" w:rsidTr="000E7F6C">
      <w:trPr>
        <w:trHeight w:val="1020"/>
        <w:jc w:val="center"/>
      </w:trPr>
      <w:tc>
        <w:tcPr>
          <w:tcW w:w="1604" w:type="dxa"/>
        </w:tcPr>
        <w:p w14:paraId="6CA02F8A" w14:textId="673B50DC" w:rsidR="00376DE7" w:rsidRPr="00376DE7" w:rsidRDefault="00D954F4" w:rsidP="000E7F6C">
          <w:pPr>
            <w:jc w:val="center"/>
          </w:pPr>
          <w:r>
            <w:rPr>
              <w:noProof/>
            </w:rPr>
            <w:drawing>
              <wp:anchor distT="0" distB="0" distL="114300" distR="114300" simplePos="0" relativeHeight="251658240" behindDoc="0" locked="0" layoutInCell="1" allowOverlap="1" wp14:anchorId="51BA2369" wp14:editId="74692555">
                <wp:simplePos x="0" y="0"/>
                <wp:positionH relativeFrom="column">
                  <wp:posOffset>142240</wp:posOffset>
                </wp:positionH>
                <wp:positionV relativeFrom="paragraph">
                  <wp:posOffset>3278</wp:posOffset>
                </wp:positionV>
                <wp:extent cx="540385" cy="62357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a:extLst>
                            <a:ext uri="{28A0092B-C50C-407E-A947-70E740481C1C}">
                              <a14:useLocalDpi xmlns:a14="http://schemas.microsoft.com/office/drawing/2010/main" val="0"/>
                            </a:ext>
                          </a:extLst>
                        </a:blip>
                        <a:stretch>
                          <a:fillRect/>
                        </a:stretch>
                      </pic:blipFill>
                      <pic:spPr>
                        <a:xfrm>
                          <a:off x="0" y="0"/>
                          <a:ext cx="540385" cy="623570"/>
                        </a:xfrm>
                        <a:prstGeom prst="rect">
                          <a:avLst/>
                        </a:prstGeom>
                      </pic:spPr>
                    </pic:pic>
                  </a:graphicData>
                </a:graphic>
                <wp14:sizeRelH relativeFrom="margin">
                  <wp14:pctWidth>0</wp14:pctWidth>
                </wp14:sizeRelH>
                <wp14:sizeRelV relativeFrom="margin">
                  <wp14:pctHeight>0</wp14:pctHeight>
                </wp14:sizeRelV>
              </wp:anchor>
            </w:drawing>
          </w:r>
        </w:p>
      </w:tc>
      <w:tc>
        <w:tcPr>
          <w:tcW w:w="4428" w:type="dxa"/>
          <w:vMerge w:val="restart"/>
        </w:tcPr>
        <w:sdt>
          <w:sdtPr>
            <w:rPr>
              <w:rFonts w:asciiTheme="majorBidi" w:hAnsiTheme="majorBidi" w:cstheme="majorBidi"/>
              <w:b/>
              <w:bCs/>
              <w:sz w:val="28"/>
              <w:szCs w:val="28"/>
            </w:rPr>
            <w:alias w:val="Titre "/>
            <w:tag w:val=""/>
            <w:id w:val="728122372"/>
            <w:dataBinding w:prefixMappings="xmlns:ns0='http://purl.org/dc/elements/1.1/' xmlns:ns1='http://schemas.openxmlformats.org/package/2006/metadata/core-properties' " w:xpath="/ns1:coreProperties[1]/ns0:title[1]" w:storeItemID="{6C3C8BC8-F283-45AE-878A-BAB7291924A1}"/>
            <w:text/>
          </w:sdtPr>
          <w:sdtContent>
            <w:p w14:paraId="584CB798" w14:textId="4504EF93" w:rsidR="00376DE7" w:rsidRPr="00376DE7" w:rsidRDefault="00D954F4" w:rsidP="000E7F6C">
              <w:pPr>
                <w:pStyle w:val="En-tte"/>
                <w:spacing w:before="240"/>
                <w:jc w:val="center"/>
                <w:rPr>
                  <w:rFonts w:asciiTheme="majorBidi" w:hAnsiTheme="majorBidi" w:cstheme="majorBidi"/>
                  <w:sz w:val="56"/>
                  <w:szCs w:val="56"/>
                </w:rPr>
              </w:pPr>
              <w:r w:rsidRPr="00D954F4">
                <w:rPr>
                  <w:rFonts w:asciiTheme="majorBidi" w:hAnsiTheme="majorBidi" w:cstheme="majorBidi"/>
                  <w:b/>
                  <w:bCs/>
                  <w:sz w:val="28"/>
                  <w:szCs w:val="28"/>
                </w:rPr>
                <w:t>Install</w:t>
              </w:r>
              <w:r w:rsidR="006F4FD4">
                <w:rPr>
                  <w:rFonts w:asciiTheme="majorBidi" w:hAnsiTheme="majorBidi" w:cstheme="majorBidi"/>
                  <w:b/>
                  <w:bCs/>
                  <w:sz w:val="28"/>
                  <w:szCs w:val="28"/>
                </w:rPr>
                <w:t>er</w:t>
              </w:r>
              <w:r w:rsidRPr="00D954F4">
                <w:rPr>
                  <w:rFonts w:asciiTheme="majorBidi" w:hAnsiTheme="majorBidi" w:cstheme="majorBidi"/>
                  <w:b/>
                  <w:bCs/>
                  <w:sz w:val="28"/>
                  <w:szCs w:val="28"/>
                </w:rPr>
                <w:t xml:space="preserve"> l’environnement de développement java</w:t>
              </w:r>
            </w:p>
          </w:sdtContent>
        </w:sdt>
      </w:tc>
      <w:tc>
        <w:tcPr>
          <w:tcW w:w="1356" w:type="dxa"/>
        </w:tcPr>
        <w:p w14:paraId="122C22CE" w14:textId="77777777" w:rsidR="000E7F6C" w:rsidRDefault="000E7F6C" w:rsidP="000E7F6C">
          <w:pPr>
            <w:pStyle w:val="En-tte"/>
            <w:jc w:val="center"/>
            <w:rPr>
              <w:rFonts w:asciiTheme="majorBidi" w:hAnsiTheme="majorBidi" w:cstheme="majorBidi"/>
              <w:sz w:val="18"/>
              <w:szCs w:val="18"/>
            </w:rPr>
          </w:pPr>
        </w:p>
        <w:p w14:paraId="423FF17B" w14:textId="77777777" w:rsidR="000E7F6C" w:rsidRDefault="000E7F6C" w:rsidP="000E7F6C">
          <w:pPr>
            <w:pStyle w:val="En-tte"/>
            <w:jc w:val="center"/>
            <w:rPr>
              <w:rFonts w:asciiTheme="majorBidi" w:hAnsiTheme="majorBidi" w:cstheme="majorBidi"/>
              <w:sz w:val="18"/>
              <w:szCs w:val="18"/>
            </w:rPr>
          </w:pPr>
        </w:p>
        <w:p w14:paraId="2A1FE1D0"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Réalisé le :</w:t>
          </w:r>
        </w:p>
      </w:tc>
      <w:tc>
        <w:tcPr>
          <w:tcW w:w="1610" w:type="dxa"/>
        </w:tcPr>
        <w:p w14:paraId="2426B225" w14:textId="77777777" w:rsidR="000E7F6C" w:rsidRDefault="000E7F6C" w:rsidP="000E7F6C">
          <w:pPr>
            <w:pStyle w:val="En-tte"/>
            <w:jc w:val="center"/>
            <w:rPr>
              <w:rFonts w:asciiTheme="majorBidi" w:hAnsiTheme="majorBidi" w:cstheme="majorBidi"/>
              <w:sz w:val="18"/>
              <w:szCs w:val="18"/>
            </w:rPr>
          </w:pPr>
        </w:p>
        <w:p w14:paraId="7B8CF726" w14:textId="77777777" w:rsidR="000E7F6C" w:rsidRDefault="000E7F6C" w:rsidP="000E7F6C">
          <w:pPr>
            <w:pStyle w:val="En-tte"/>
            <w:jc w:val="center"/>
            <w:rPr>
              <w:rFonts w:asciiTheme="majorBidi" w:hAnsiTheme="majorBidi" w:cstheme="majorBidi"/>
              <w:sz w:val="18"/>
              <w:szCs w:val="18"/>
            </w:rPr>
          </w:pPr>
        </w:p>
        <w:p w14:paraId="69F27878"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CREATEDATE  \@ "dd-MM-yyyy"  \* MERGEFORMAT </w:instrText>
          </w:r>
          <w:r w:rsidRPr="00376DE7">
            <w:rPr>
              <w:rFonts w:asciiTheme="majorBidi" w:hAnsiTheme="majorBidi" w:cstheme="majorBidi"/>
              <w:sz w:val="18"/>
              <w:szCs w:val="18"/>
            </w:rPr>
            <w:fldChar w:fldCharType="separate"/>
          </w:r>
          <w:r w:rsidR="00D954F4">
            <w:rPr>
              <w:rFonts w:asciiTheme="majorBidi" w:hAnsiTheme="majorBidi" w:cstheme="majorBidi"/>
              <w:noProof/>
              <w:sz w:val="18"/>
              <w:szCs w:val="18"/>
            </w:rPr>
            <w:t>14-07-2022</w:t>
          </w:r>
          <w:r w:rsidRPr="00376DE7">
            <w:rPr>
              <w:rFonts w:asciiTheme="majorBidi" w:hAnsiTheme="majorBidi" w:cstheme="majorBidi"/>
              <w:sz w:val="18"/>
              <w:szCs w:val="18"/>
            </w:rPr>
            <w:fldChar w:fldCharType="end"/>
          </w:r>
        </w:p>
      </w:tc>
    </w:tr>
    <w:tr w:rsidR="00D954F4" w14:paraId="46822526" w14:textId="77777777" w:rsidTr="000E7F6C">
      <w:trPr>
        <w:trHeight w:val="267"/>
        <w:jc w:val="center"/>
      </w:trPr>
      <w:tc>
        <w:tcPr>
          <w:tcW w:w="1604" w:type="dxa"/>
        </w:tcPr>
        <w:p w14:paraId="4639E6B7" w14:textId="77777777" w:rsidR="00376DE7" w:rsidRPr="00376DE7" w:rsidRDefault="00376DE7" w:rsidP="000E7F6C">
          <w:pPr>
            <w:pStyle w:val="En-tte"/>
            <w:jc w:val="center"/>
            <w:rPr>
              <w:rFonts w:asciiTheme="majorBidi" w:hAnsiTheme="majorBidi" w:cstheme="majorBidi"/>
              <w:noProof/>
            </w:rPr>
          </w:pPr>
          <w:r w:rsidRPr="00376DE7">
            <w:rPr>
              <w:rFonts w:asciiTheme="majorBidi" w:hAnsiTheme="majorBidi" w:cstheme="majorBidi"/>
              <w:noProof/>
              <w:sz w:val="16"/>
              <w:szCs w:val="16"/>
            </w:rPr>
            <w:t xml:space="preserve">Nombre de pages : </w:t>
          </w:r>
          <w:r w:rsidRPr="00376DE7">
            <w:rPr>
              <w:rFonts w:asciiTheme="majorBidi" w:hAnsiTheme="majorBidi" w:cstheme="majorBidi"/>
              <w:noProof/>
              <w:sz w:val="16"/>
              <w:szCs w:val="16"/>
            </w:rPr>
            <w:fldChar w:fldCharType="begin"/>
          </w:r>
          <w:r w:rsidRPr="00376DE7">
            <w:rPr>
              <w:rFonts w:asciiTheme="majorBidi" w:hAnsiTheme="majorBidi" w:cstheme="majorBidi"/>
              <w:noProof/>
              <w:sz w:val="16"/>
              <w:szCs w:val="16"/>
            </w:rPr>
            <w:instrText xml:space="preserve"> NUMPAGES  \* Arabic  \* MERGEFORMAT </w:instrText>
          </w:r>
          <w:r w:rsidRPr="00376DE7">
            <w:rPr>
              <w:rFonts w:asciiTheme="majorBidi" w:hAnsiTheme="majorBidi" w:cstheme="majorBidi"/>
              <w:noProof/>
              <w:sz w:val="16"/>
              <w:szCs w:val="16"/>
            </w:rPr>
            <w:fldChar w:fldCharType="separate"/>
          </w:r>
          <w:r w:rsidRPr="00376DE7">
            <w:rPr>
              <w:rFonts w:asciiTheme="majorBidi" w:hAnsiTheme="majorBidi" w:cstheme="majorBidi"/>
              <w:noProof/>
              <w:sz w:val="16"/>
              <w:szCs w:val="16"/>
            </w:rPr>
            <w:t>2</w:t>
          </w:r>
          <w:r w:rsidRPr="00376DE7">
            <w:rPr>
              <w:rFonts w:asciiTheme="majorBidi" w:hAnsiTheme="majorBidi" w:cstheme="majorBidi"/>
              <w:noProof/>
              <w:sz w:val="16"/>
              <w:szCs w:val="16"/>
            </w:rPr>
            <w:fldChar w:fldCharType="end"/>
          </w:r>
        </w:p>
      </w:tc>
      <w:tc>
        <w:tcPr>
          <w:tcW w:w="4428" w:type="dxa"/>
          <w:vMerge/>
        </w:tcPr>
        <w:p w14:paraId="3654DBAA" w14:textId="77777777" w:rsidR="00376DE7" w:rsidRPr="00376DE7" w:rsidRDefault="00376DE7" w:rsidP="000E7F6C">
          <w:pPr>
            <w:pStyle w:val="En-tte"/>
            <w:jc w:val="center"/>
            <w:rPr>
              <w:rFonts w:asciiTheme="majorBidi" w:hAnsiTheme="majorBidi" w:cstheme="majorBidi"/>
            </w:rPr>
          </w:pPr>
        </w:p>
      </w:tc>
      <w:tc>
        <w:tcPr>
          <w:tcW w:w="1356" w:type="dxa"/>
        </w:tcPr>
        <w:p w14:paraId="707BD2C9" w14:textId="77777777"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t>Modifié le :</w:t>
          </w:r>
        </w:p>
      </w:tc>
      <w:tc>
        <w:tcPr>
          <w:tcW w:w="1610" w:type="dxa"/>
        </w:tcPr>
        <w:p w14:paraId="5952548A" w14:textId="36AAA814" w:rsidR="00376DE7" w:rsidRPr="00376DE7" w:rsidRDefault="00376DE7" w:rsidP="000E7F6C">
          <w:pPr>
            <w:pStyle w:val="En-tte"/>
            <w:jc w:val="center"/>
            <w:rPr>
              <w:rFonts w:asciiTheme="majorBidi" w:hAnsiTheme="majorBidi" w:cstheme="majorBidi"/>
              <w:sz w:val="18"/>
              <w:szCs w:val="18"/>
            </w:rPr>
          </w:pPr>
          <w:r w:rsidRPr="00376DE7">
            <w:rPr>
              <w:rFonts w:asciiTheme="majorBidi" w:hAnsiTheme="majorBidi" w:cstheme="majorBidi"/>
              <w:sz w:val="18"/>
              <w:szCs w:val="18"/>
            </w:rPr>
            <w:fldChar w:fldCharType="begin"/>
          </w:r>
          <w:r w:rsidRPr="00376DE7">
            <w:rPr>
              <w:rFonts w:asciiTheme="majorBidi" w:hAnsiTheme="majorBidi" w:cstheme="majorBidi"/>
              <w:sz w:val="18"/>
              <w:szCs w:val="18"/>
            </w:rPr>
            <w:instrText xml:space="preserve"> SAVEDATE  \@ "dd-MM-yyyy HH:mm"  \* MERGEFORMAT </w:instrText>
          </w:r>
          <w:r w:rsidRPr="00376DE7">
            <w:rPr>
              <w:rFonts w:asciiTheme="majorBidi" w:hAnsiTheme="majorBidi" w:cstheme="majorBidi"/>
              <w:sz w:val="18"/>
              <w:szCs w:val="18"/>
            </w:rPr>
            <w:fldChar w:fldCharType="separate"/>
          </w:r>
          <w:r w:rsidR="008B523E">
            <w:rPr>
              <w:rFonts w:asciiTheme="majorBidi" w:hAnsiTheme="majorBidi" w:cstheme="majorBidi"/>
              <w:noProof/>
              <w:sz w:val="18"/>
              <w:szCs w:val="18"/>
            </w:rPr>
            <w:t>27-07-2022 19:22</w:t>
          </w:r>
          <w:r w:rsidRPr="00376DE7">
            <w:rPr>
              <w:rFonts w:asciiTheme="majorBidi" w:hAnsiTheme="majorBidi" w:cstheme="majorBidi"/>
              <w:sz w:val="18"/>
              <w:szCs w:val="18"/>
            </w:rPr>
            <w:fldChar w:fldCharType="end"/>
          </w:r>
        </w:p>
      </w:tc>
    </w:tr>
  </w:tbl>
  <w:p w14:paraId="09D7F5AE" w14:textId="77777777" w:rsidR="005C127A" w:rsidRDefault="005C12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00F"/>
    <w:multiLevelType w:val="multilevel"/>
    <w:tmpl w:val="AE58E43A"/>
    <w:lvl w:ilvl="0">
      <w:start w:val="1"/>
      <w:numFmt w:val="decimal"/>
      <w:pStyle w:val="Titre1"/>
      <w:suff w:val="space"/>
      <w:lvlText w:val="%1."/>
      <w:lvlJc w:val="left"/>
      <w:pPr>
        <w:ind w:left="113" w:hanging="113"/>
      </w:pPr>
      <w:rPr>
        <w:rFonts w:hint="default"/>
      </w:rPr>
    </w:lvl>
    <w:lvl w:ilvl="1">
      <w:start w:val="1"/>
      <w:numFmt w:val="decimal"/>
      <w:pStyle w:val="Titre2"/>
      <w:suff w:val="space"/>
      <w:lvlText w:val="%1.%2."/>
      <w:lvlJc w:val="left"/>
      <w:pPr>
        <w:ind w:left="113" w:hanging="113"/>
      </w:pPr>
      <w:rPr>
        <w:rFonts w:hint="default"/>
      </w:rPr>
    </w:lvl>
    <w:lvl w:ilvl="2">
      <w:start w:val="1"/>
      <w:numFmt w:val="decimal"/>
      <w:pStyle w:val="Titre3"/>
      <w:suff w:val="space"/>
      <w:lvlText w:val="%1.%2.%3."/>
      <w:lvlJc w:val="left"/>
      <w:pPr>
        <w:ind w:left="113" w:hanging="113"/>
      </w:pPr>
      <w:rPr>
        <w:rFonts w:hint="default"/>
      </w:rPr>
    </w:lvl>
    <w:lvl w:ilvl="3">
      <w:start w:val="1"/>
      <w:numFmt w:val="decimal"/>
      <w:pStyle w:val="Titre4"/>
      <w:suff w:val="space"/>
      <w:lvlText w:val="%1.%2.%3.%4."/>
      <w:lvlJc w:val="left"/>
      <w:pPr>
        <w:ind w:left="113" w:hanging="113"/>
      </w:pPr>
      <w:rPr>
        <w:rFonts w:hint="default"/>
      </w:rPr>
    </w:lvl>
    <w:lvl w:ilvl="4">
      <w:start w:val="1"/>
      <w:numFmt w:val="decimal"/>
      <w:pStyle w:val="Titre5"/>
      <w:suff w:val="space"/>
      <w:lvlText w:val="%1.%2.%3.%4.%5."/>
      <w:lvlJc w:val="left"/>
      <w:pPr>
        <w:ind w:left="113" w:hanging="113"/>
      </w:pPr>
      <w:rPr>
        <w:rFonts w:hint="default"/>
      </w:rPr>
    </w:lvl>
    <w:lvl w:ilvl="5">
      <w:start w:val="1"/>
      <w:numFmt w:val="decimal"/>
      <w:pStyle w:val="Titre6"/>
      <w:suff w:val="space"/>
      <w:lvlText w:val="%1.%2.%3.%4.%5.%6."/>
      <w:lvlJc w:val="left"/>
      <w:pPr>
        <w:ind w:left="113" w:hanging="113"/>
      </w:pPr>
      <w:rPr>
        <w:rFonts w:hint="default"/>
      </w:rPr>
    </w:lvl>
    <w:lvl w:ilvl="6">
      <w:start w:val="1"/>
      <w:numFmt w:val="decimal"/>
      <w:pStyle w:val="Titre7"/>
      <w:suff w:val="space"/>
      <w:lvlText w:val="%1.%2.%3.%4.%5.%6.%7."/>
      <w:lvlJc w:val="left"/>
      <w:pPr>
        <w:ind w:left="113" w:hanging="113"/>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Titre8"/>
      <w:lvlText w:val="%1.%2.%3.%4.%5.%6.%7.%8"/>
      <w:lvlJc w:val="left"/>
      <w:pPr>
        <w:ind w:left="1440" w:hanging="1440"/>
      </w:pPr>
      <w:rPr>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Titre9"/>
      <w:lvlText w:val="%1.%2.%3.%4.%5.%6.%7.%8.%9"/>
      <w:lvlJc w:val="left"/>
      <w:pPr>
        <w:ind w:left="1584" w:hanging="1584"/>
      </w:pPr>
      <w:rPr>
        <w:rFonts w:hint="default"/>
      </w:rPr>
    </w:lvl>
  </w:abstractNum>
  <w:abstractNum w:abstractNumId="1" w15:restartNumberingAfterBreak="0">
    <w:nsid w:val="09ED74F2"/>
    <w:multiLevelType w:val="hybridMultilevel"/>
    <w:tmpl w:val="871E30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707A81"/>
    <w:multiLevelType w:val="hybridMultilevel"/>
    <w:tmpl w:val="05E6AE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B43B55"/>
    <w:multiLevelType w:val="hybridMultilevel"/>
    <w:tmpl w:val="E98C68A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04D41A3"/>
    <w:multiLevelType w:val="hybridMultilevel"/>
    <w:tmpl w:val="789C63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ED3414"/>
    <w:multiLevelType w:val="hybridMultilevel"/>
    <w:tmpl w:val="492A1CC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3990518">
    <w:abstractNumId w:val="0"/>
  </w:num>
  <w:num w:numId="2" w16cid:durableId="223874711">
    <w:abstractNumId w:val="5"/>
  </w:num>
  <w:num w:numId="3" w16cid:durableId="247275737">
    <w:abstractNumId w:val="4"/>
  </w:num>
  <w:num w:numId="4" w16cid:durableId="1118796017">
    <w:abstractNumId w:val="2"/>
  </w:num>
  <w:num w:numId="5" w16cid:durableId="455147683">
    <w:abstractNumId w:val="1"/>
  </w:num>
  <w:num w:numId="6" w16cid:durableId="173495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F4"/>
    <w:rsid w:val="00003078"/>
    <w:rsid w:val="00024241"/>
    <w:rsid w:val="00045056"/>
    <w:rsid w:val="00056EA6"/>
    <w:rsid w:val="00057849"/>
    <w:rsid w:val="0006123D"/>
    <w:rsid w:val="00062A56"/>
    <w:rsid w:val="00065E58"/>
    <w:rsid w:val="000736E6"/>
    <w:rsid w:val="00082597"/>
    <w:rsid w:val="000850AB"/>
    <w:rsid w:val="00091F57"/>
    <w:rsid w:val="0009336F"/>
    <w:rsid w:val="0009672A"/>
    <w:rsid w:val="000C6047"/>
    <w:rsid w:val="000E2B08"/>
    <w:rsid w:val="000E7F6C"/>
    <w:rsid w:val="000F0193"/>
    <w:rsid w:val="000F161F"/>
    <w:rsid w:val="000F1D3B"/>
    <w:rsid w:val="000F7588"/>
    <w:rsid w:val="00103DBA"/>
    <w:rsid w:val="00113F25"/>
    <w:rsid w:val="001206DE"/>
    <w:rsid w:val="00120F5F"/>
    <w:rsid w:val="00131F82"/>
    <w:rsid w:val="00173EB2"/>
    <w:rsid w:val="00183426"/>
    <w:rsid w:val="001910A0"/>
    <w:rsid w:val="001A4D5E"/>
    <w:rsid w:val="001C7998"/>
    <w:rsid w:val="001D141A"/>
    <w:rsid w:val="001D2FB8"/>
    <w:rsid w:val="001E2C40"/>
    <w:rsid w:val="001E33BB"/>
    <w:rsid w:val="001F5ABC"/>
    <w:rsid w:val="0021572B"/>
    <w:rsid w:val="00220F84"/>
    <w:rsid w:val="00222D5C"/>
    <w:rsid w:val="00231C2C"/>
    <w:rsid w:val="00252743"/>
    <w:rsid w:val="00254754"/>
    <w:rsid w:val="00276EC4"/>
    <w:rsid w:val="002921BC"/>
    <w:rsid w:val="00296218"/>
    <w:rsid w:val="002A0A81"/>
    <w:rsid w:val="002A2B0A"/>
    <w:rsid w:val="002B1C0E"/>
    <w:rsid w:val="002C059B"/>
    <w:rsid w:val="002C1740"/>
    <w:rsid w:val="002C3172"/>
    <w:rsid w:val="002D36BE"/>
    <w:rsid w:val="002D727F"/>
    <w:rsid w:val="002E1F3B"/>
    <w:rsid w:val="002E3917"/>
    <w:rsid w:val="002E4AEC"/>
    <w:rsid w:val="002E7F81"/>
    <w:rsid w:val="002F6A39"/>
    <w:rsid w:val="00300755"/>
    <w:rsid w:val="00301652"/>
    <w:rsid w:val="00303AA8"/>
    <w:rsid w:val="00305CA0"/>
    <w:rsid w:val="003066C2"/>
    <w:rsid w:val="00330A78"/>
    <w:rsid w:val="00331CA5"/>
    <w:rsid w:val="0033471C"/>
    <w:rsid w:val="00337585"/>
    <w:rsid w:val="0034003D"/>
    <w:rsid w:val="00346B99"/>
    <w:rsid w:val="0035238A"/>
    <w:rsid w:val="00356881"/>
    <w:rsid w:val="00361391"/>
    <w:rsid w:val="003703D8"/>
    <w:rsid w:val="003735FF"/>
    <w:rsid w:val="00376DE7"/>
    <w:rsid w:val="00380931"/>
    <w:rsid w:val="00380DC8"/>
    <w:rsid w:val="00381279"/>
    <w:rsid w:val="00391935"/>
    <w:rsid w:val="00391A36"/>
    <w:rsid w:val="003952A0"/>
    <w:rsid w:val="003B2F8E"/>
    <w:rsid w:val="003B5BCD"/>
    <w:rsid w:val="003C5970"/>
    <w:rsid w:val="003F0EFD"/>
    <w:rsid w:val="003F14E4"/>
    <w:rsid w:val="00400544"/>
    <w:rsid w:val="00403A6C"/>
    <w:rsid w:val="00426C2A"/>
    <w:rsid w:val="00427D16"/>
    <w:rsid w:val="004337FD"/>
    <w:rsid w:val="0044799A"/>
    <w:rsid w:val="00453936"/>
    <w:rsid w:val="0046164C"/>
    <w:rsid w:val="00472424"/>
    <w:rsid w:val="004771E3"/>
    <w:rsid w:val="004A3ACD"/>
    <w:rsid w:val="004C668C"/>
    <w:rsid w:val="004D5816"/>
    <w:rsid w:val="004E548E"/>
    <w:rsid w:val="005178BB"/>
    <w:rsid w:val="00531DBB"/>
    <w:rsid w:val="00542374"/>
    <w:rsid w:val="00547F50"/>
    <w:rsid w:val="0055009E"/>
    <w:rsid w:val="00550F83"/>
    <w:rsid w:val="00551D7D"/>
    <w:rsid w:val="00555DF8"/>
    <w:rsid w:val="005560A7"/>
    <w:rsid w:val="00586463"/>
    <w:rsid w:val="00587D0D"/>
    <w:rsid w:val="005A1D11"/>
    <w:rsid w:val="005A4795"/>
    <w:rsid w:val="005A5AD3"/>
    <w:rsid w:val="005A68D4"/>
    <w:rsid w:val="005B3AFF"/>
    <w:rsid w:val="005C127A"/>
    <w:rsid w:val="005C3B0C"/>
    <w:rsid w:val="005D0606"/>
    <w:rsid w:val="005D57E9"/>
    <w:rsid w:val="005D6895"/>
    <w:rsid w:val="00606DC7"/>
    <w:rsid w:val="0061793C"/>
    <w:rsid w:val="006250AF"/>
    <w:rsid w:val="00625512"/>
    <w:rsid w:val="00625708"/>
    <w:rsid w:val="00630E48"/>
    <w:rsid w:val="006336C7"/>
    <w:rsid w:val="00636F72"/>
    <w:rsid w:val="006456D2"/>
    <w:rsid w:val="00646359"/>
    <w:rsid w:val="0066034C"/>
    <w:rsid w:val="00663F98"/>
    <w:rsid w:val="00670F2F"/>
    <w:rsid w:val="006765FE"/>
    <w:rsid w:val="00682756"/>
    <w:rsid w:val="006A5433"/>
    <w:rsid w:val="006A6035"/>
    <w:rsid w:val="006B29B0"/>
    <w:rsid w:val="006C5833"/>
    <w:rsid w:val="006D3604"/>
    <w:rsid w:val="006E14FF"/>
    <w:rsid w:val="006E156A"/>
    <w:rsid w:val="006E2A7F"/>
    <w:rsid w:val="006E3EAD"/>
    <w:rsid w:val="006F4FD4"/>
    <w:rsid w:val="006F72C0"/>
    <w:rsid w:val="00706C0B"/>
    <w:rsid w:val="00716222"/>
    <w:rsid w:val="007262C9"/>
    <w:rsid w:val="00735733"/>
    <w:rsid w:val="0074122C"/>
    <w:rsid w:val="007436C3"/>
    <w:rsid w:val="00747E2F"/>
    <w:rsid w:val="0075233C"/>
    <w:rsid w:val="007567A8"/>
    <w:rsid w:val="00757B1C"/>
    <w:rsid w:val="00763145"/>
    <w:rsid w:val="00763374"/>
    <w:rsid w:val="00765BE2"/>
    <w:rsid w:val="00776C76"/>
    <w:rsid w:val="00783FFF"/>
    <w:rsid w:val="00794FA7"/>
    <w:rsid w:val="00796A28"/>
    <w:rsid w:val="007A3074"/>
    <w:rsid w:val="007B06D2"/>
    <w:rsid w:val="007B1E7B"/>
    <w:rsid w:val="007C4AFC"/>
    <w:rsid w:val="007C6383"/>
    <w:rsid w:val="007C76AB"/>
    <w:rsid w:val="007D162C"/>
    <w:rsid w:val="007D3C96"/>
    <w:rsid w:val="007E26C3"/>
    <w:rsid w:val="007E6D8A"/>
    <w:rsid w:val="007E7D16"/>
    <w:rsid w:val="007F4A36"/>
    <w:rsid w:val="007F5F3B"/>
    <w:rsid w:val="00817437"/>
    <w:rsid w:val="0082598D"/>
    <w:rsid w:val="00825FB0"/>
    <w:rsid w:val="0085646D"/>
    <w:rsid w:val="0087636B"/>
    <w:rsid w:val="008765F9"/>
    <w:rsid w:val="008825D9"/>
    <w:rsid w:val="00896FCF"/>
    <w:rsid w:val="008B523E"/>
    <w:rsid w:val="008C46E3"/>
    <w:rsid w:val="008D2601"/>
    <w:rsid w:val="008F5868"/>
    <w:rsid w:val="009202A3"/>
    <w:rsid w:val="00921322"/>
    <w:rsid w:val="00926B5F"/>
    <w:rsid w:val="009270EF"/>
    <w:rsid w:val="00935EE0"/>
    <w:rsid w:val="00937ABE"/>
    <w:rsid w:val="00941219"/>
    <w:rsid w:val="00947346"/>
    <w:rsid w:val="009527BE"/>
    <w:rsid w:val="009645D8"/>
    <w:rsid w:val="00970751"/>
    <w:rsid w:val="009766B5"/>
    <w:rsid w:val="009C79B6"/>
    <w:rsid w:val="009E2F33"/>
    <w:rsid w:val="009E4AFE"/>
    <w:rsid w:val="00A00011"/>
    <w:rsid w:val="00A055BF"/>
    <w:rsid w:val="00A135C3"/>
    <w:rsid w:val="00A2074A"/>
    <w:rsid w:val="00A2703B"/>
    <w:rsid w:val="00A30F1D"/>
    <w:rsid w:val="00A3127F"/>
    <w:rsid w:val="00A37D5E"/>
    <w:rsid w:val="00A500C3"/>
    <w:rsid w:val="00A73CBD"/>
    <w:rsid w:val="00A73DC5"/>
    <w:rsid w:val="00A806C1"/>
    <w:rsid w:val="00A80F36"/>
    <w:rsid w:val="00A92260"/>
    <w:rsid w:val="00A957BA"/>
    <w:rsid w:val="00A95B92"/>
    <w:rsid w:val="00AA7360"/>
    <w:rsid w:val="00AB0D83"/>
    <w:rsid w:val="00AC435D"/>
    <w:rsid w:val="00AC51E5"/>
    <w:rsid w:val="00AD2C06"/>
    <w:rsid w:val="00AE3EAB"/>
    <w:rsid w:val="00AF1612"/>
    <w:rsid w:val="00AF56CB"/>
    <w:rsid w:val="00B04DD6"/>
    <w:rsid w:val="00B10213"/>
    <w:rsid w:val="00B21808"/>
    <w:rsid w:val="00B24FAC"/>
    <w:rsid w:val="00B25D82"/>
    <w:rsid w:val="00B2607F"/>
    <w:rsid w:val="00B32614"/>
    <w:rsid w:val="00B338FD"/>
    <w:rsid w:val="00B34C51"/>
    <w:rsid w:val="00B36EED"/>
    <w:rsid w:val="00B41466"/>
    <w:rsid w:val="00B44CB6"/>
    <w:rsid w:val="00B47EA9"/>
    <w:rsid w:val="00B5380C"/>
    <w:rsid w:val="00B56BAC"/>
    <w:rsid w:val="00B611B8"/>
    <w:rsid w:val="00B659E2"/>
    <w:rsid w:val="00B67DFB"/>
    <w:rsid w:val="00B72642"/>
    <w:rsid w:val="00B72A0D"/>
    <w:rsid w:val="00B74243"/>
    <w:rsid w:val="00B77420"/>
    <w:rsid w:val="00B81A43"/>
    <w:rsid w:val="00B8554C"/>
    <w:rsid w:val="00B87EC6"/>
    <w:rsid w:val="00BA3336"/>
    <w:rsid w:val="00BA5334"/>
    <w:rsid w:val="00BC2636"/>
    <w:rsid w:val="00BD5708"/>
    <w:rsid w:val="00BE05F2"/>
    <w:rsid w:val="00BE4292"/>
    <w:rsid w:val="00C007E3"/>
    <w:rsid w:val="00C14324"/>
    <w:rsid w:val="00C159E9"/>
    <w:rsid w:val="00C21F7F"/>
    <w:rsid w:val="00C2324F"/>
    <w:rsid w:val="00C31FEB"/>
    <w:rsid w:val="00C33EE7"/>
    <w:rsid w:val="00C47C98"/>
    <w:rsid w:val="00C57733"/>
    <w:rsid w:val="00C611BD"/>
    <w:rsid w:val="00C86A23"/>
    <w:rsid w:val="00C9728E"/>
    <w:rsid w:val="00CA32C5"/>
    <w:rsid w:val="00CB3DB7"/>
    <w:rsid w:val="00CC2EBF"/>
    <w:rsid w:val="00CC4C64"/>
    <w:rsid w:val="00CC5073"/>
    <w:rsid w:val="00CD1390"/>
    <w:rsid w:val="00D00386"/>
    <w:rsid w:val="00D013F6"/>
    <w:rsid w:val="00D03632"/>
    <w:rsid w:val="00D10D91"/>
    <w:rsid w:val="00D22331"/>
    <w:rsid w:val="00D23236"/>
    <w:rsid w:val="00D234C6"/>
    <w:rsid w:val="00D2495E"/>
    <w:rsid w:val="00D2517D"/>
    <w:rsid w:val="00D3215D"/>
    <w:rsid w:val="00D34F33"/>
    <w:rsid w:val="00D62164"/>
    <w:rsid w:val="00D64368"/>
    <w:rsid w:val="00D67EBB"/>
    <w:rsid w:val="00D70717"/>
    <w:rsid w:val="00D7266B"/>
    <w:rsid w:val="00D72E35"/>
    <w:rsid w:val="00D878C0"/>
    <w:rsid w:val="00D954F4"/>
    <w:rsid w:val="00DB5EDB"/>
    <w:rsid w:val="00DE5ABA"/>
    <w:rsid w:val="00DE5C9D"/>
    <w:rsid w:val="00DE73A2"/>
    <w:rsid w:val="00DF53B1"/>
    <w:rsid w:val="00DF561E"/>
    <w:rsid w:val="00DF662D"/>
    <w:rsid w:val="00E03E2B"/>
    <w:rsid w:val="00E167C0"/>
    <w:rsid w:val="00E23551"/>
    <w:rsid w:val="00E3286F"/>
    <w:rsid w:val="00E3493A"/>
    <w:rsid w:val="00E35F34"/>
    <w:rsid w:val="00E564FA"/>
    <w:rsid w:val="00E649D1"/>
    <w:rsid w:val="00E64F03"/>
    <w:rsid w:val="00E669F6"/>
    <w:rsid w:val="00E706E5"/>
    <w:rsid w:val="00E74B66"/>
    <w:rsid w:val="00E84243"/>
    <w:rsid w:val="00E866E8"/>
    <w:rsid w:val="00EA7BDC"/>
    <w:rsid w:val="00EB29D7"/>
    <w:rsid w:val="00EB601F"/>
    <w:rsid w:val="00EC4C9D"/>
    <w:rsid w:val="00EC79A2"/>
    <w:rsid w:val="00ED0437"/>
    <w:rsid w:val="00ED0CBD"/>
    <w:rsid w:val="00ED2399"/>
    <w:rsid w:val="00ED33E9"/>
    <w:rsid w:val="00EE1917"/>
    <w:rsid w:val="00EE2AA4"/>
    <w:rsid w:val="00EF250D"/>
    <w:rsid w:val="00EF3D36"/>
    <w:rsid w:val="00F10FB8"/>
    <w:rsid w:val="00F14518"/>
    <w:rsid w:val="00F16AD9"/>
    <w:rsid w:val="00F35C97"/>
    <w:rsid w:val="00F40420"/>
    <w:rsid w:val="00F45D4A"/>
    <w:rsid w:val="00F52F4E"/>
    <w:rsid w:val="00F67DD8"/>
    <w:rsid w:val="00F713DB"/>
    <w:rsid w:val="00F73197"/>
    <w:rsid w:val="00F76D0F"/>
    <w:rsid w:val="00F81E27"/>
    <w:rsid w:val="00FA47BA"/>
    <w:rsid w:val="00FA57B4"/>
    <w:rsid w:val="00FB3022"/>
    <w:rsid w:val="00FB64C4"/>
    <w:rsid w:val="00FC5131"/>
    <w:rsid w:val="00FC5BFD"/>
    <w:rsid w:val="00FC7C99"/>
    <w:rsid w:val="00FD428B"/>
    <w:rsid w:val="00FD709F"/>
    <w:rsid w:val="00FD7BB8"/>
    <w:rsid w:val="00FE39BC"/>
    <w:rsid w:val="00FE5AF4"/>
    <w:rsid w:val="00FE645C"/>
    <w:rsid w:val="00FF0591"/>
    <w:rsid w:val="00FF529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A964FF"/>
  <w15:chartTrackingRefBased/>
  <w15:docId w15:val="{C42525AF-3C48-424F-AC38-0388D089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E48"/>
  </w:style>
  <w:style w:type="paragraph" w:styleId="Titre1">
    <w:name w:val="heading 1"/>
    <w:basedOn w:val="Normal"/>
    <w:next w:val="Normal"/>
    <w:link w:val="Titre1Car"/>
    <w:uiPriority w:val="9"/>
    <w:qFormat/>
    <w:rsid w:val="006250AF"/>
    <w:pPr>
      <w:keepNext/>
      <w:keepLines/>
      <w:numPr>
        <w:numId w:val="1"/>
      </w:numPr>
      <w:spacing w:before="240" w:after="0"/>
      <w:outlineLvl w:val="0"/>
    </w:pPr>
    <w:rPr>
      <w:rFonts w:ascii="Times New Roman" w:eastAsiaTheme="majorEastAsia" w:hAnsi="Times New Roman" w:cs="Times New Roman"/>
      <w:sz w:val="32"/>
      <w:szCs w:val="32"/>
    </w:rPr>
  </w:style>
  <w:style w:type="paragraph" w:styleId="Titre2">
    <w:name w:val="heading 2"/>
    <w:basedOn w:val="Normal"/>
    <w:next w:val="Normal"/>
    <w:link w:val="Titre2Car"/>
    <w:uiPriority w:val="9"/>
    <w:unhideWhenUsed/>
    <w:qFormat/>
    <w:rsid w:val="00AF1612"/>
    <w:pPr>
      <w:keepNext/>
      <w:keepLines/>
      <w:numPr>
        <w:ilvl w:val="1"/>
        <w:numId w:val="1"/>
      </w:numPr>
      <w:spacing w:before="40" w:after="0"/>
      <w:outlineLvl w:val="1"/>
    </w:pPr>
    <w:rPr>
      <w:rFonts w:ascii="Times New Roman" w:eastAsiaTheme="majorEastAsia" w:hAnsi="Times New Roman" w:cs="Times New Roman"/>
      <w:sz w:val="26"/>
      <w:szCs w:val="26"/>
    </w:rPr>
  </w:style>
  <w:style w:type="paragraph" w:styleId="Titre3">
    <w:name w:val="heading 3"/>
    <w:basedOn w:val="Normal"/>
    <w:next w:val="Normal"/>
    <w:link w:val="Titre3Car"/>
    <w:uiPriority w:val="9"/>
    <w:unhideWhenUsed/>
    <w:qFormat/>
    <w:rsid w:val="00AF1612"/>
    <w:pPr>
      <w:keepNext/>
      <w:keepLines/>
      <w:numPr>
        <w:ilvl w:val="2"/>
        <w:numId w:val="1"/>
      </w:numPr>
      <w:spacing w:before="40" w:after="0"/>
      <w:outlineLvl w:val="2"/>
    </w:pPr>
    <w:rPr>
      <w:rFonts w:ascii="Times New Roman" w:eastAsiaTheme="majorEastAsia" w:hAnsi="Times New Roman" w:cs="Times New Roman"/>
      <w:sz w:val="24"/>
      <w:szCs w:val="24"/>
    </w:rPr>
  </w:style>
  <w:style w:type="paragraph" w:styleId="Titre4">
    <w:name w:val="heading 4"/>
    <w:basedOn w:val="Normal"/>
    <w:next w:val="Normal"/>
    <w:link w:val="Titre4Car"/>
    <w:uiPriority w:val="9"/>
    <w:unhideWhenUsed/>
    <w:qFormat/>
    <w:rsid w:val="00AF1612"/>
    <w:pPr>
      <w:keepNext/>
      <w:keepLines/>
      <w:numPr>
        <w:ilvl w:val="3"/>
        <w:numId w:val="1"/>
      </w:numPr>
      <w:spacing w:before="40" w:after="0"/>
      <w:outlineLvl w:val="3"/>
    </w:pPr>
    <w:rPr>
      <w:rFonts w:ascii="Times New Roman" w:eastAsiaTheme="majorEastAsia" w:hAnsi="Times New Roman" w:cs="Times New Roman"/>
      <w:i/>
      <w:iCs/>
    </w:rPr>
  </w:style>
  <w:style w:type="paragraph" w:styleId="Titre5">
    <w:name w:val="heading 5"/>
    <w:basedOn w:val="Normal"/>
    <w:next w:val="Normal"/>
    <w:link w:val="Titre5Car"/>
    <w:uiPriority w:val="9"/>
    <w:unhideWhenUsed/>
    <w:qFormat/>
    <w:rsid w:val="00AF1612"/>
    <w:pPr>
      <w:keepNext/>
      <w:keepLines/>
      <w:numPr>
        <w:ilvl w:val="4"/>
        <w:numId w:val="1"/>
      </w:numPr>
      <w:spacing w:before="40" w:after="0"/>
      <w:outlineLvl w:val="4"/>
    </w:pPr>
    <w:rPr>
      <w:rFonts w:ascii="Times New Roman" w:eastAsiaTheme="majorEastAsia" w:hAnsi="Times New Roman" w:cs="Times New Roman"/>
    </w:rPr>
  </w:style>
  <w:style w:type="paragraph" w:styleId="Titre6">
    <w:name w:val="heading 6"/>
    <w:basedOn w:val="Normal"/>
    <w:next w:val="Normal"/>
    <w:link w:val="Titre6Car"/>
    <w:uiPriority w:val="9"/>
    <w:unhideWhenUsed/>
    <w:qFormat/>
    <w:rsid w:val="00AF1612"/>
    <w:pPr>
      <w:keepNext/>
      <w:keepLines/>
      <w:numPr>
        <w:ilvl w:val="5"/>
        <w:numId w:val="1"/>
      </w:numPr>
      <w:spacing w:before="40" w:after="0"/>
      <w:outlineLvl w:val="5"/>
    </w:pPr>
    <w:rPr>
      <w:rFonts w:ascii="Times New Roman" w:eastAsiaTheme="majorEastAsia" w:hAnsi="Times New Roman" w:cs="Times New Roman"/>
    </w:rPr>
  </w:style>
  <w:style w:type="paragraph" w:styleId="Titre7">
    <w:name w:val="heading 7"/>
    <w:basedOn w:val="Normal"/>
    <w:next w:val="Normal"/>
    <w:link w:val="Titre7Car"/>
    <w:autoRedefine/>
    <w:uiPriority w:val="9"/>
    <w:unhideWhenUsed/>
    <w:qFormat/>
    <w:rsid w:val="008F5868"/>
    <w:pPr>
      <w:keepNext/>
      <w:keepLines/>
      <w:numPr>
        <w:ilvl w:val="6"/>
        <w:numId w:val="1"/>
      </w:numPr>
      <w:spacing w:before="40"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F731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unhideWhenUsed/>
    <w:qFormat/>
    <w:rsid w:val="00F731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03A6C"/>
    <w:pPr>
      <w:tabs>
        <w:tab w:val="center" w:pos="4536"/>
        <w:tab w:val="right" w:pos="9072"/>
      </w:tabs>
      <w:spacing w:after="0" w:line="240" w:lineRule="auto"/>
    </w:pPr>
  </w:style>
  <w:style w:type="character" w:customStyle="1" w:styleId="En-tteCar">
    <w:name w:val="En-tête Car"/>
    <w:basedOn w:val="Policepardfaut"/>
    <w:link w:val="En-tte"/>
    <w:uiPriority w:val="99"/>
    <w:rsid w:val="00403A6C"/>
  </w:style>
  <w:style w:type="paragraph" w:styleId="Pieddepage">
    <w:name w:val="footer"/>
    <w:basedOn w:val="Normal"/>
    <w:link w:val="PieddepageCar"/>
    <w:uiPriority w:val="99"/>
    <w:unhideWhenUsed/>
    <w:rsid w:val="00403A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A6C"/>
  </w:style>
  <w:style w:type="paragraph" w:styleId="Titre">
    <w:name w:val="Title"/>
    <w:basedOn w:val="Normal"/>
    <w:next w:val="Normal"/>
    <w:link w:val="TitreCar"/>
    <w:autoRedefine/>
    <w:uiPriority w:val="10"/>
    <w:qFormat/>
    <w:rsid w:val="0009336F"/>
    <w:pPr>
      <w:spacing w:after="0" w:line="240" w:lineRule="auto"/>
      <w:contextualSpacing/>
    </w:pPr>
    <w:rPr>
      <w:rFonts w:asciiTheme="majorBidi" w:eastAsiaTheme="majorEastAsia" w:hAnsiTheme="majorBidi" w:cstheme="majorBidi"/>
      <w:b/>
      <w:bCs/>
      <w:spacing w:val="-10"/>
      <w:kern w:val="28"/>
      <w:sz w:val="56"/>
      <w:szCs w:val="72"/>
    </w:rPr>
  </w:style>
  <w:style w:type="character" w:customStyle="1" w:styleId="TitreCar">
    <w:name w:val="Titre Car"/>
    <w:basedOn w:val="Policepardfaut"/>
    <w:link w:val="Titre"/>
    <w:uiPriority w:val="10"/>
    <w:rsid w:val="0009336F"/>
    <w:rPr>
      <w:rFonts w:asciiTheme="majorBidi" w:eastAsiaTheme="majorEastAsia" w:hAnsiTheme="majorBidi" w:cstheme="majorBidi"/>
      <w:b/>
      <w:bCs/>
      <w:spacing w:val="-10"/>
      <w:kern w:val="28"/>
      <w:sz w:val="56"/>
      <w:szCs w:val="72"/>
    </w:rPr>
  </w:style>
  <w:style w:type="table" w:styleId="Grilledutableau">
    <w:name w:val="Table Grid"/>
    <w:basedOn w:val="TableauNormal"/>
    <w:uiPriority w:val="39"/>
    <w:rsid w:val="005C1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C127A"/>
    <w:rPr>
      <w:color w:val="808080"/>
    </w:rPr>
  </w:style>
  <w:style w:type="character" w:customStyle="1" w:styleId="Titre1Car">
    <w:name w:val="Titre 1 Car"/>
    <w:basedOn w:val="Policepardfaut"/>
    <w:link w:val="Titre1"/>
    <w:uiPriority w:val="9"/>
    <w:rsid w:val="006250AF"/>
    <w:rPr>
      <w:rFonts w:ascii="Times New Roman" w:eastAsiaTheme="majorEastAsia" w:hAnsi="Times New Roman" w:cs="Times New Roman"/>
      <w:sz w:val="32"/>
      <w:szCs w:val="32"/>
    </w:rPr>
  </w:style>
  <w:style w:type="character" w:customStyle="1" w:styleId="Titre2Car">
    <w:name w:val="Titre 2 Car"/>
    <w:basedOn w:val="Policepardfaut"/>
    <w:link w:val="Titre2"/>
    <w:uiPriority w:val="9"/>
    <w:rsid w:val="00AF1612"/>
    <w:rPr>
      <w:rFonts w:ascii="Times New Roman" w:eastAsiaTheme="majorEastAsia" w:hAnsi="Times New Roman" w:cs="Times New Roman"/>
      <w:sz w:val="26"/>
      <w:szCs w:val="26"/>
    </w:rPr>
  </w:style>
  <w:style w:type="character" w:customStyle="1" w:styleId="Titre3Car">
    <w:name w:val="Titre 3 Car"/>
    <w:basedOn w:val="Policepardfaut"/>
    <w:link w:val="Titre3"/>
    <w:uiPriority w:val="9"/>
    <w:rsid w:val="00AF1612"/>
    <w:rPr>
      <w:rFonts w:ascii="Times New Roman" w:eastAsiaTheme="majorEastAsia" w:hAnsi="Times New Roman" w:cs="Times New Roman"/>
      <w:sz w:val="24"/>
      <w:szCs w:val="24"/>
    </w:rPr>
  </w:style>
  <w:style w:type="character" w:customStyle="1" w:styleId="Titre4Car">
    <w:name w:val="Titre 4 Car"/>
    <w:basedOn w:val="Policepardfaut"/>
    <w:link w:val="Titre4"/>
    <w:uiPriority w:val="9"/>
    <w:rsid w:val="00AF1612"/>
    <w:rPr>
      <w:rFonts w:ascii="Times New Roman" w:eastAsiaTheme="majorEastAsia" w:hAnsi="Times New Roman" w:cs="Times New Roman"/>
      <w:i/>
      <w:iCs/>
    </w:rPr>
  </w:style>
  <w:style w:type="character" w:customStyle="1" w:styleId="Titre5Car">
    <w:name w:val="Titre 5 Car"/>
    <w:basedOn w:val="Policepardfaut"/>
    <w:link w:val="Titre5"/>
    <w:uiPriority w:val="9"/>
    <w:rsid w:val="00AF1612"/>
    <w:rPr>
      <w:rFonts w:ascii="Times New Roman" w:eastAsiaTheme="majorEastAsia" w:hAnsi="Times New Roman" w:cs="Times New Roman"/>
    </w:rPr>
  </w:style>
  <w:style w:type="character" w:customStyle="1" w:styleId="Titre6Car">
    <w:name w:val="Titre 6 Car"/>
    <w:basedOn w:val="Policepardfaut"/>
    <w:link w:val="Titre6"/>
    <w:uiPriority w:val="9"/>
    <w:rsid w:val="00AF1612"/>
    <w:rPr>
      <w:rFonts w:ascii="Times New Roman" w:eastAsiaTheme="majorEastAsia" w:hAnsi="Times New Roman" w:cs="Times New Roman"/>
    </w:rPr>
  </w:style>
  <w:style w:type="character" w:customStyle="1" w:styleId="Titre7Car">
    <w:name w:val="Titre 7 Car"/>
    <w:basedOn w:val="Policepardfaut"/>
    <w:link w:val="Titre7"/>
    <w:uiPriority w:val="9"/>
    <w:rsid w:val="008F5868"/>
    <w:rPr>
      <w:rFonts w:asciiTheme="majorHAnsi" w:eastAsiaTheme="majorEastAsia" w:hAnsiTheme="majorHAnsi" w:cstheme="majorBidi"/>
      <w:i/>
      <w:iCs/>
    </w:rPr>
  </w:style>
  <w:style w:type="character" w:customStyle="1" w:styleId="Titre8Car">
    <w:name w:val="Titre 8 Car"/>
    <w:basedOn w:val="Policepardfaut"/>
    <w:link w:val="Titre8"/>
    <w:uiPriority w:val="9"/>
    <w:rsid w:val="00F7319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73197"/>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F1D3B"/>
    <w:pPr>
      <w:spacing w:before="120" w:after="120"/>
    </w:pPr>
    <w:rPr>
      <w:rFonts w:cstheme="minorHAnsi"/>
      <w:b/>
      <w:bCs/>
      <w:caps/>
      <w:sz w:val="20"/>
      <w:szCs w:val="24"/>
    </w:rPr>
  </w:style>
  <w:style w:type="paragraph" w:styleId="TM2">
    <w:name w:val="toc 2"/>
    <w:basedOn w:val="Normal"/>
    <w:next w:val="Normal"/>
    <w:autoRedefine/>
    <w:uiPriority w:val="39"/>
    <w:unhideWhenUsed/>
    <w:rsid w:val="000F1D3B"/>
    <w:pPr>
      <w:spacing w:after="0"/>
      <w:ind w:left="220"/>
    </w:pPr>
    <w:rPr>
      <w:rFonts w:cstheme="minorHAnsi"/>
      <w:smallCaps/>
      <w:sz w:val="20"/>
      <w:szCs w:val="24"/>
    </w:rPr>
  </w:style>
  <w:style w:type="paragraph" w:styleId="TM3">
    <w:name w:val="toc 3"/>
    <w:basedOn w:val="Normal"/>
    <w:next w:val="Normal"/>
    <w:autoRedefine/>
    <w:uiPriority w:val="39"/>
    <w:unhideWhenUsed/>
    <w:rsid w:val="000F1D3B"/>
    <w:pPr>
      <w:spacing w:after="0"/>
      <w:ind w:left="440"/>
    </w:pPr>
    <w:rPr>
      <w:rFonts w:cstheme="minorHAnsi"/>
      <w:i/>
      <w:iCs/>
      <w:sz w:val="20"/>
      <w:szCs w:val="24"/>
    </w:rPr>
  </w:style>
  <w:style w:type="paragraph" w:styleId="TM4">
    <w:name w:val="toc 4"/>
    <w:basedOn w:val="Normal"/>
    <w:next w:val="Normal"/>
    <w:autoRedefine/>
    <w:uiPriority w:val="39"/>
    <w:unhideWhenUsed/>
    <w:rsid w:val="000F1D3B"/>
    <w:pPr>
      <w:spacing w:after="0"/>
      <w:ind w:left="660"/>
    </w:pPr>
    <w:rPr>
      <w:rFonts w:cstheme="minorHAnsi"/>
      <w:sz w:val="18"/>
      <w:szCs w:val="21"/>
    </w:rPr>
  </w:style>
  <w:style w:type="paragraph" w:styleId="TM5">
    <w:name w:val="toc 5"/>
    <w:basedOn w:val="Normal"/>
    <w:next w:val="Normal"/>
    <w:autoRedefine/>
    <w:uiPriority w:val="39"/>
    <w:unhideWhenUsed/>
    <w:rsid w:val="000F1D3B"/>
    <w:pPr>
      <w:spacing w:after="0"/>
      <w:ind w:left="880"/>
    </w:pPr>
    <w:rPr>
      <w:rFonts w:cstheme="minorHAnsi"/>
      <w:sz w:val="18"/>
      <w:szCs w:val="21"/>
    </w:rPr>
  </w:style>
  <w:style w:type="paragraph" w:styleId="TM6">
    <w:name w:val="toc 6"/>
    <w:basedOn w:val="Normal"/>
    <w:next w:val="Normal"/>
    <w:autoRedefine/>
    <w:uiPriority w:val="39"/>
    <w:unhideWhenUsed/>
    <w:rsid w:val="000F1D3B"/>
    <w:pPr>
      <w:spacing w:after="0"/>
      <w:ind w:left="1100"/>
    </w:pPr>
    <w:rPr>
      <w:rFonts w:cstheme="minorHAnsi"/>
      <w:sz w:val="18"/>
      <w:szCs w:val="21"/>
    </w:rPr>
  </w:style>
  <w:style w:type="paragraph" w:styleId="TM7">
    <w:name w:val="toc 7"/>
    <w:basedOn w:val="Normal"/>
    <w:next w:val="Normal"/>
    <w:autoRedefine/>
    <w:uiPriority w:val="39"/>
    <w:unhideWhenUsed/>
    <w:rsid w:val="000F1D3B"/>
    <w:pPr>
      <w:spacing w:after="0"/>
      <w:ind w:left="1320"/>
    </w:pPr>
    <w:rPr>
      <w:rFonts w:cstheme="minorHAnsi"/>
      <w:sz w:val="18"/>
      <w:szCs w:val="21"/>
    </w:rPr>
  </w:style>
  <w:style w:type="paragraph" w:styleId="TM8">
    <w:name w:val="toc 8"/>
    <w:basedOn w:val="Normal"/>
    <w:next w:val="Normal"/>
    <w:autoRedefine/>
    <w:uiPriority w:val="39"/>
    <w:unhideWhenUsed/>
    <w:rsid w:val="000F1D3B"/>
    <w:pPr>
      <w:spacing w:after="0"/>
      <w:ind w:left="1540"/>
    </w:pPr>
    <w:rPr>
      <w:rFonts w:cstheme="minorHAnsi"/>
      <w:sz w:val="18"/>
      <w:szCs w:val="21"/>
    </w:rPr>
  </w:style>
  <w:style w:type="paragraph" w:styleId="TM9">
    <w:name w:val="toc 9"/>
    <w:basedOn w:val="Normal"/>
    <w:next w:val="Normal"/>
    <w:autoRedefine/>
    <w:uiPriority w:val="39"/>
    <w:unhideWhenUsed/>
    <w:rsid w:val="000F1D3B"/>
    <w:pPr>
      <w:spacing w:after="0"/>
      <w:ind w:left="1760"/>
    </w:pPr>
    <w:rPr>
      <w:rFonts w:cstheme="minorHAnsi"/>
      <w:sz w:val="18"/>
      <w:szCs w:val="21"/>
    </w:rPr>
  </w:style>
  <w:style w:type="character" w:styleId="Lienhypertexte">
    <w:name w:val="Hyperlink"/>
    <w:basedOn w:val="Policepardfaut"/>
    <w:uiPriority w:val="99"/>
    <w:unhideWhenUsed/>
    <w:rsid w:val="000F1D3B"/>
    <w:rPr>
      <w:color w:val="0563C1" w:themeColor="hyperlink"/>
      <w:u w:val="single"/>
    </w:rPr>
  </w:style>
  <w:style w:type="character" w:styleId="Mentionnonrsolue">
    <w:name w:val="Unresolved Mention"/>
    <w:basedOn w:val="Policepardfaut"/>
    <w:uiPriority w:val="99"/>
    <w:semiHidden/>
    <w:unhideWhenUsed/>
    <w:rsid w:val="009E2F33"/>
    <w:rPr>
      <w:color w:val="605E5C"/>
      <w:shd w:val="clear" w:color="auto" w:fill="E1DFDD"/>
    </w:rPr>
  </w:style>
  <w:style w:type="character" w:styleId="Lienhypertextesuivivisit">
    <w:name w:val="FollowedHyperlink"/>
    <w:basedOn w:val="Policepardfaut"/>
    <w:uiPriority w:val="99"/>
    <w:semiHidden/>
    <w:unhideWhenUsed/>
    <w:rsid w:val="00D00386"/>
    <w:rPr>
      <w:color w:val="954F72" w:themeColor="followedHyperlink"/>
      <w:u w:val="single"/>
    </w:rPr>
  </w:style>
  <w:style w:type="paragraph" w:styleId="Notedebasdepage">
    <w:name w:val="footnote text"/>
    <w:basedOn w:val="Normal"/>
    <w:link w:val="NotedebasdepageCar"/>
    <w:uiPriority w:val="99"/>
    <w:semiHidden/>
    <w:unhideWhenUsed/>
    <w:rsid w:val="00F713D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713DB"/>
    <w:rPr>
      <w:sz w:val="20"/>
      <w:szCs w:val="20"/>
    </w:rPr>
  </w:style>
  <w:style w:type="character" w:styleId="Appelnotedebasdep">
    <w:name w:val="footnote reference"/>
    <w:basedOn w:val="Policepardfaut"/>
    <w:uiPriority w:val="99"/>
    <w:semiHidden/>
    <w:unhideWhenUsed/>
    <w:rsid w:val="00F713DB"/>
    <w:rPr>
      <w:vertAlign w:val="superscript"/>
    </w:rPr>
  </w:style>
  <w:style w:type="character" w:customStyle="1" w:styleId="mw-headline">
    <w:name w:val="mw-headline"/>
    <w:basedOn w:val="Policepardfaut"/>
    <w:rsid w:val="00C86A23"/>
  </w:style>
  <w:style w:type="paragraph" w:styleId="Lgende">
    <w:name w:val="caption"/>
    <w:basedOn w:val="Normal"/>
    <w:next w:val="Normal"/>
    <w:uiPriority w:val="35"/>
    <w:unhideWhenUsed/>
    <w:qFormat/>
    <w:rsid w:val="00636F72"/>
    <w:pPr>
      <w:spacing w:after="200" w:line="240" w:lineRule="auto"/>
    </w:pPr>
    <w:rPr>
      <w:i/>
      <w:iCs/>
      <w:color w:val="44546A" w:themeColor="text2"/>
      <w:sz w:val="18"/>
      <w:szCs w:val="18"/>
    </w:rPr>
  </w:style>
  <w:style w:type="character" w:customStyle="1" w:styleId="lang-en">
    <w:name w:val="lang-en"/>
    <w:basedOn w:val="Policepardfaut"/>
    <w:rsid w:val="00B34C51"/>
  </w:style>
  <w:style w:type="paragraph" w:styleId="Paragraphedeliste">
    <w:name w:val="List Paragraph"/>
    <w:basedOn w:val="Normal"/>
    <w:uiPriority w:val="34"/>
    <w:qFormat/>
    <w:rsid w:val="005D6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558887">
      <w:bodyDiv w:val="1"/>
      <w:marLeft w:val="0"/>
      <w:marRight w:val="0"/>
      <w:marTop w:val="0"/>
      <w:marBottom w:val="0"/>
      <w:divBdr>
        <w:top w:val="none" w:sz="0" w:space="0" w:color="auto"/>
        <w:left w:val="none" w:sz="0" w:space="0" w:color="auto"/>
        <w:bottom w:val="none" w:sz="0" w:space="0" w:color="auto"/>
        <w:right w:val="none" w:sz="0" w:space="0" w:color="auto"/>
      </w:divBdr>
      <w:divsChild>
        <w:div w:id="1922987056">
          <w:marLeft w:val="-240"/>
          <w:marRight w:val="0"/>
          <w:marTop w:val="0"/>
          <w:marBottom w:val="0"/>
          <w:divBdr>
            <w:top w:val="none" w:sz="0" w:space="0" w:color="auto"/>
            <w:left w:val="none" w:sz="0" w:space="0" w:color="auto"/>
            <w:bottom w:val="none" w:sz="0" w:space="0" w:color="auto"/>
            <w:right w:val="none" w:sz="0" w:space="0" w:color="auto"/>
          </w:divBdr>
          <w:divsChild>
            <w:div w:id="1174686424">
              <w:marLeft w:val="240"/>
              <w:marRight w:val="0"/>
              <w:marTop w:val="0"/>
              <w:marBottom w:val="0"/>
              <w:divBdr>
                <w:top w:val="none" w:sz="0" w:space="0" w:color="auto"/>
                <w:left w:val="none" w:sz="0" w:space="0" w:color="auto"/>
                <w:bottom w:val="none" w:sz="0" w:space="0" w:color="auto"/>
                <w:right w:val="none" w:sz="0" w:space="0" w:color="auto"/>
              </w:divBdr>
            </w:div>
            <w:div w:id="1485272364">
              <w:marLeft w:val="240"/>
              <w:marRight w:val="0"/>
              <w:marTop w:val="0"/>
              <w:marBottom w:val="0"/>
              <w:divBdr>
                <w:top w:val="none" w:sz="0" w:space="0" w:color="auto"/>
                <w:left w:val="none" w:sz="0" w:space="0" w:color="auto"/>
                <w:bottom w:val="none" w:sz="0" w:space="0" w:color="auto"/>
                <w:right w:val="none" w:sz="0" w:space="0" w:color="auto"/>
              </w:divBdr>
            </w:div>
            <w:div w:id="1334451827">
              <w:marLeft w:val="240"/>
              <w:marRight w:val="0"/>
              <w:marTop w:val="0"/>
              <w:marBottom w:val="0"/>
              <w:divBdr>
                <w:top w:val="none" w:sz="0" w:space="0" w:color="auto"/>
                <w:left w:val="none" w:sz="0" w:space="0" w:color="auto"/>
                <w:bottom w:val="none" w:sz="0" w:space="0" w:color="auto"/>
                <w:right w:val="none" w:sz="0" w:space="0" w:color="auto"/>
              </w:divBdr>
            </w:div>
            <w:div w:id="916590995">
              <w:marLeft w:val="240"/>
              <w:marRight w:val="0"/>
              <w:marTop w:val="0"/>
              <w:marBottom w:val="0"/>
              <w:divBdr>
                <w:top w:val="none" w:sz="0" w:space="0" w:color="auto"/>
                <w:left w:val="none" w:sz="0" w:space="0" w:color="auto"/>
                <w:bottom w:val="none" w:sz="0" w:space="0" w:color="auto"/>
                <w:right w:val="none" w:sz="0" w:space="0" w:color="auto"/>
              </w:divBdr>
            </w:div>
            <w:div w:id="12501940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Java_version_history" TargetMode="External"/><Relationship Id="rId39" Type="http://schemas.openxmlformats.org/officeDocument/2006/relationships/hyperlink" Target="https://en.wikipedia.org/wiki/Java_version_history" TargetMode="External"/><Relationship Id="rId21" Type="http://schemas.openxmlformats.org/officeDocument/2006/relationships/image" Target="media/image14.png"/><Relationship Id="rId34" Type="http://schemas.openxmlformats.org/officeDocument/2006/relationships/hyperlink" Target="https://en.wikipedia.org/wiki/Java_version_history" TargetMode="External"/><Relationship Id="rId42" Type="http://schemas.openxmlformats.org/officeDocument/2006/relationships/image" Target="media/image18.sv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n.wikipedia.org/wiki/Java_version_hi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reativetech-fr.devoteam.com/2021/10/28/distributions-openjdk-laquelle-choisir/" TargetMode="External"/><Relationship Id="rId32" Type="http://schemas.openxmlformats.org/officeDocument/2006/relationships/hyperlink" Target="https://en.wikipedia.org/wiki/Java_version_history" TargetMode="External"/><Relationship Id="rId37" Type="http://schemas.openxmlformats.org/officeDocument/2006/relationships/hyperlink" Target="https://en.wikipedia.org/wiki/Java_version_history" TargetMode="External"/><Relationship Id="rId40" Type="http://schemas.openxmlformats.org/officeDocument/2006/relationships/image" Target="media/image16.sv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eeek.org/oracle-jdk-openjdk-adoptopenjdk-corretto/" TargetMode="External"/><Relationship Id="rId28" Type="http://schemas.openxmlformats.org/officeDocument/2006/relationships/hyperlink" Target="https://en.wikipedia.org/wiki/Java_version_history" TargetMode="External"/><Relationship Id="rId36" Type="http://schemas.openxmlformats.org/officeDocument/2006/relationships/hyperlink" Target="https://en.wikipedia.org/wiki/Java_version_history" TargetMode="External"/><Relationship Id="rId10" Type="http://schemas.openxmlformats.org/officeDocument/2006/relationships/image" Target="media/image3.png"/><Relationship Id="rId19" Type="http://schemas.openxmlformats.org/officeDocument/2006/relationships/image" Target="media/image12.svg"/><Relationship Id="rId31" Type="http://schemas.openxmlformats.org/officeDocument/2006/relationships/hyperlink" Target="https://en.wikipedia.org/wiki/Java_version_history"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svg"/><Relationship Id="rId27" Type="http://schemas.openxmlformats.org/officeDocument/2006/relationships/hyperlink" Target="https://en.wikipedia.org/wiki/Java_version_history" TargetMode="External"/><Relationship Id="rId30" Type="http://schemas.openxmlformats.org/officeDocument/2006/relationships/hyperlink" Target="https://en.wikipedia.org/wiki/Java_version_history" TargetMode="External"/><Relationship Id="rId35" Type="http://schemas.openxmlformats.org/officeDocument/2006/relationships/hyperlink" Target="https://en.wikipedia.org/wiki/Java_version_history" TargetMode="External"/><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aeldung.com/oracle-jdk-vs-openjdk" TargetMode="External"/><Relationship Id="rId33" Type="http://schemas.openxmlformats.org/officeDocument/2006/relationships/hyperlink" Target="https://en.wikipedia.org/wiki/Java_version_history" TargetMode="External"/><Relationship Id="rId38" Type="http://schemas.openxmlformats.org/officeDocument/2006/relationships/hyperlink" Target="https://en.wikipedia.org/wiki/Java_version_history" TargetMode="External"/><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17.png"/></Relationships>
</file>

<file path=word/_rels/footnotes.xml.rels><?xml version="1.0" encoding="UTF-8" standalone="yes"?>
<Relationships xmlns="http://schemas.openxmlformats.org/package/2006/relationships"><Relationship Id="rId3" Type="http://schemas.openxmlformats.org/officeDocument/2006/relationships/hyperlink" Target="https://www.tiobe.com/tiobe-index/" TargetMode="External"/><Relationship Id="rId2" Type="http://schemas.openxmlformats.org/officeDocument/2006/relationships/hyperlink" Target="https://en.wikipedia.org/wiki/Java_(programming_language)" TargetMode="External"/><Relationship Id="rId1" Type="http://schemas.openxmlformats.org/officeDocument/2006/relationships/hyperlink" Target="https://www.ibm.com/docs/fr/sdk-java-technology/8?topic=reference-jit-compiler" TargetMode="External"/><Relationship Id="rId6" Type="http://schemas.openxmlformats.org/officeDocument/2006/relationships/hyperlink" Target="https://fr.wikipedia.org/wiki/Java_Development_Kit" TargetMode="External"/><Relationship Id="rId5" Type="http://schemas.openxmlformats.org/officeDocument/2006/relationships/hyperlink" Target="https://en.wikipedia.org/wiki/List_of_Java_virtual_machines" TargetMode="External"/><Relationship Id="rId4" Type="http://schemas.openxmlformats.org/officeDocument/2006/relationships/hyperlink" Target="https://fr.wikipedia.org/wiki/Machine_virtue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mel\Documents\Mod&#232;les%20Office%20personnalis&#233;s\ModTwo.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F999A-371E-47EE-A806-B7A897CAA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ModTwo.dotx</Template>
  <TotalTime>1406</TotalTime>
  <Pages>17</Pages>
  <Words>2752</Words>
  <Characters>15138</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Installer l’environnement de développement java</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Installer l’environnement de développement java</dc:title>
  <dc:subject>Installer l’environnement de développement java</dc:subject>
  <dc:creator>Djamel CHABANE</dc:creator>
  <cp:keywords/>
  <dc:description>Installer l’environnement de développement java</dc:description>
  <cp:lastModifiedBy>Djamel CHABANE</cp:lastModifiedBy>
  <cp:revision>196</cp:revision>
  <dcterms:created xsi:type="dcterms:W3CDTF">2022-07-14T17:44:00Z</dcterms:created>
  <dcterms:modified xsi:type="dcterms:W3CDTF">2022-07-27T17:42:00Z</dcterms:modified>
</cp:coreProperties>
</file>