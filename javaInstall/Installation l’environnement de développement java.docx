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29843ACB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Installation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4870C0F6" w14:textId="0E02D242" w:rsidR="00276EC4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694404" w:history="1">
        <w:r w:rsidR="00276EC4" w:rsidRPr="00AB40B4">
          <w:rPr>
            <w:rStyle w:val="Lienhypertexte"/>
            <w:noProof/>
          </w:rPr>
          <w:t>1. Links</w:t>
        </w:r>
        <w:r w:rsidR="00276EC4">
          <w:rPr>
            <w:noProof/>
            <w:webHidden/>
          </w:rPr>
          <w:tab/>
        </w:r>
        <w:r w:rsidR="00276EC4">
          <w:rPr>
            <w:noProof/>
            <w:webHidden/>
          </w:rPr>
          <w:fldChar w:fldCharType="begin"/>
        </w:r>
        <w:r w:rsidR="00276EC4">
          <w:rPr>
            <w:noProof/>
            <w:webHidden/>
          </w:rPr>
          <w:instrText xml:space="preserve"> PAGEREF _Toc108694404 \h </w:instrText>
        </w:r>
        <w:r w:rsidR="00276EC4">
          <w:rPr>
            <w:noProof/>
            <w:webHidden/>
          </w:rPr>
        </w:r>
        <w:r w:rsidR="00276EC4">
          <w:rPr>
            <w:noProof/>
            <w:webHidden/>
          </w:rPr>
          <w:fldChar w:fldCharType="separate"/>
        </w:r>
        <w:r w:rsidR="00276EC4">
          <w:rPr>
            <w:noProof/>
            <w:webHidden/>
          </w:rPr>
          <w:t>1</w:t>
        </w:r>
        <w:r w:rsidR="00276EC4">
          <w:rPr>
            <w:noProof/>
            <w:webHidden/>
          </w:rPr>
          <w:fldChar w:fldCharType="end"/>
        </w:r>
      </w:hyperlink>
    </w:p>
    <w:p w14:paraId="0740C287" w14:textId="5B20C957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15D92988" w:rsidR="00276EC4" w:rsidRDefault="00276EC4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0" w:name="_Toc108694404"/>
      <w:r>
        <w:t>Links</w:t>
      </w:r>
      <w:bookmarkEnd w:id="0"/>
      <w:r w:rsidR="006250AF">
        <w:t> </w:t>
      </w:r>
    </w:p>
    <w:p w14:paraId="51F18D1D" w14:textId="77777777" w:rsidR="00C47C98" w:rsidRDefault="00C47C98" w:rsidP="006250AF"/>
    <w:p w14:paraId="3ABF7F3B" w14:textId="77777777" w:rsidR="008F5868" w:rsidRPr="008F5868" w:rsidRDefault="008F5868" w:rsidP="008F5868"/>
    <w:p w14:paraId="5F80D146" w14:textId="77777777" w:rsidR="00B44CB6" w:rsidRDefault="00B44CB6" w:rsidP="00B44CB6"/>
    <w:p w14:paraId="6BE95846" w14:textId="77777777" w:rsidR="009E2F33" w:rsidRDefault="009E2F33" w:rsidP="00B44CB6"/>
    <w:p w14:paraId="71EC5A35" w14:textId="77777777" w:rsidR="009E2F33" w:rsidRDefault="009E2F33" w:rsidP="00B44CB6"/>
    <w:p w14:paraId="134D88EF" w14:textId="77777777" w:rsidR="00B44CB6" w:rsidRDefault="00B44CB6" w:rsidP="00B44CB6"/>
    <w:p w14:paraId="208AFF09" w14:textId="77777777" w:rsidR="00B44CB6" w:rsidRDefault="00B44CB6" w:rsidP="00B44CB6"/>
    <w:p w14:paraId="0F66B751" w14:textId="77777777" w:rsidR="00B44CB6" w:rsidRDefault="00B44CB6" w:rsidP="00B44CB6"/>
    <w:p w14:paraId="729356FE" w14:textId="77777777" w:rsidR="00B44CB6" w:rsidRDefault="00B44CB6" w:rsidP="00B44CB6"/>
    <w:p w14:paraId="197D53CC" w14:textId="77777777" w:rsidR="00B44CB6" w:rsidRDefault="00B44CB6" w:rsidP="00B44CB6"/>
    <w:p w14:paraId="780486F5" w14:textId="77777777" w:rsidR="00B44CB6" w:rsidRPr="00B44CB6" w:rsidRDefault="00B44CB6" w:rsidP="00B44CB6"/>
    <w:sectPr w:rsidR="00B44CB6" w:rsidRPr="00B44C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874E" w14:textId="77777777" w:rsidR="009C79B6" w:rsidRDefault="009C79B6" w:rsidP="00403A6C">
      <w:pPr>
        <w:spacing w:after="0" w:line="240" w:lineRule="auto"/>
      </w:pPr>
      <w:r>
        <w:separator/>
      </w:r>
    </w:p>
  </w:endnote>
  <w:endnote w:type="continuationSeparator" w:id="0">
    <w:p w14:paraId="0B84869B" w14:textId="77777777" w:rsidR="009C79B6" w:rsidRDefault="009C79B6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2E08312B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="00000000" w:rsidRPr="00331CA5">
      <w:rPr>
        <w:sz w:val="20"/>
        <w:szCs w:val="20"/>
      </w:rPr>
      <w:fldChar w:fldCharType="begin"/>
    </w:r>
    <w:r w:rsidR="00000000" w:rsidRPr="00331CA5">
      <w:rPr>
        <w:sz w:val="20"/>
        <w:szCs w:val="20"/>
      </w:rPr>
      <w:instrText xml:space="preserve"> FILENAME \* MERGEFORMAT </w:instrText>
    </w:r>
    <w:r w:rsidR="00000000" w:rsidRPr="00331CA5">
      <w:rPr>
        <w:sz w:val="20"/>
        <w:szCs w:val="20"/>
      </w:rPr>
      <w:fldChar w:fldCharType="separate"/>
    </w:r>
    <w:r w:rsidR="00331CA5" w:rsidRPr="00331CA5">
      <w:rPr>
        <w:noProof/>
        <w:sz w:val="20"/>
        <w:szCs w:val="20"/>
      </w:rPr>
      <w:t>Installation l’environnement de développement java.docx</w:t>
    </w:r>
    <w:r w:rsidR="00000000"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4B4D" w14:textId="77777777" w:rsidR="009C79B6" w:rsidRDefault="009C79B6" w:rsidP="00403A6C">
      <w:pPr>
        <w:spacing w:after="0" w:line="240" w:lineRule="auto"/>
      </w:pPr>
      <w:r>
        <w:separator/>
      </w:r>
    </w:p>
  </w:footnote>
  <w:footnote w:type="continuationSeparator" w:id="0">
    <w:p w14:paraId="77863CBD" w14:textId="77777777" w:rsidR="009C79B6" w:rsidRDefault="009C79B6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2AEDB6A4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Installation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00-00-0000 00:00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3172"/>
    <w:rsid w:val="002E3917"/>
    <w:rsid w:val="002F6A39"/>
    <w:rsid w:val="00303AA8"/>
    <w:rsid w:val="00331CA5"/>
    <w:rsid w:val="0033471C"/>
    <w:rsid w:val="0034003D"/>
    <w:rsid w:val="00376DE7"/>
    <w:rsid w:val="00381279"/>
    <w:rsid w:val="00403A6C"/>
    <w:rsid w:val="004337FD"/>
    <w:rsid w:val="00472424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C79B6"/>
    <w:rsid w:val="009E2F33"/>
    <w:rsid w:val="00A30F1D"/>
    <w:rsid w:val="00A957BA"/>
    <w:rsid w:val="00AD2C06"/>
    <w:rsid w:val="00AF1612"/>
    <w:rsid w:val="00B21808"/>
    <w:rsid w:val="00B2607F"/>
    <w:rsid w:val="00B338FD"/>
    <w:rsid w:val="00B44CB6"/>
    <w:rsid w:val="00B611B8"/>
    <w:rsid w:val="00B72642"/>
    <w:rsid w:val="00BA3336"/>
    <w:rsid w:val="00BC2636"/>
    <w:rsid w:val="00C14324"/>
    <w:rsid w:val="00C47C98"/>
    <w:rsid w:val="00C611BD"/>
    <w:rsid w:val="00D00386"/>
    <w:rsid w:val="00D62164"/>
    <w:rsid w:val="00D72E35"/>
    <w:rsid w:val="00D954F4"/>
    <w:rsid w:val="00DF53B1"/>
    <w:rsid w:val="00DF561E"/>
    <w:rsid w:val="00E564FA"/>
    <w:rsid w:val="00ED33E9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7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l’environnement de développement java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l’environnement de développement java</dc:title>
  <dc:subject>Installation l’environnement de développement java</dc:subject>
  <dc:creator>Djamel CHABANE</dc:creator>
  <cp:keywords/>
  <dc:description>Installation l’environnement de développement java</dc:description>
  <cp:lastModifiedBy>Djamel CHABANE</cp:lastModifiedBy>
  <cp:revision>3</cp:revision>
  <dcterms:created xsi:type="dcterms:W3CDTF">2022-07-14T10:26:00Z</dcterms:created>
  <dcterms:modified xsi:type="dcterms:W3CDTF">2022-07-14T10:33:00Z</dcterms:modified>
</cp:coreProperties>
</file>